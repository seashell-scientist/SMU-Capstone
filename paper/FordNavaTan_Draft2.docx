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CF666C" w14:textId="77777777" w:rsidR="009B1D59" w:rsidRPr="009A3755" w:rsidRDefault="00846C60" w:rsidP="009B1D59">
      <w:pPr>
        <w:pStyle w:val="Title1"/>
      </w:pPr>
      <w:r>
        <w:t>Automated Mach</w:t>
      </w:r>
      <w:bookmarkStart w:id="0" w:name="_GoBack"/>
      <w:bookmarkEnd w:id="0"/>
      <w:r>
        <w:t xml:space="preserve">ine Learning Framework for Demand Forecasting in Wholesale Beverage Alcohol Distribution </w:t>
      </w:r>
    </w:p>
    <w:p w14:paraId="54993857" w14:textId="77777777" w:rsidR="009B1D59" w:rsidRPr="009A3755" w:rsidRDefault="00846C60" w:rsidP="009B5E2A">
      <w:pPr>
        <w:pStyle w:val="author"/>
        <w:spacing w:after="0"/>
        <w:rPr>
          <w:lang w:val="de-DE"/>
        </w:rPr>
      </w:pPr>
      <w:r>
        <w:rPr>
          <w:lang w:val="de-DE"/>
        </w:rPr>
        <w:t>Jenna Ford</w:t>
      </w:r>
      <w:r w:rsidR="009B1D59" w:rsidRPr="009A3755">
        <w:rPr>
          <w:lang w:val="de-DE"/>
        </w:rPr>
        <w:t xml:space="preserve">, </w:t>
      </w:r>
      <w:r>
        <w:rPr>
          <w:lang w:val="de-DE"/>
        </w:rPr>
        <w:t>Christian Nava</w:t>
      </w:r>
      <w:r w:rsidR="009B5E2A">
        <w:rPr>
          <w:lang w:val="de-DE"/>
        </w:rPr>
        <w:t xml:space="preserve">, </w:t>
      </w:r>
      <w:r>
        <w:rPr>
          <w:lang w:val="de-DE"/>
        </w:rPr>
        <w:t>Jonathan Tan, Bivin Sadler</w:t>
      </w:r>
    </w:p>
    <w:p w14:paraId="15134C28" w14:textId="77777777" w:rsidR="009B1D59" w:rsidRDefault="009B5E2A" w:rsidP="009B1D59">
      <w:pPr>
        <w:pStyle w:val="authorinfo"/>
        <w:rPr>
          <w:lang w:val="de-DE"/>
        </w:rPr>
      </w:pPr>
      <w:r>
        <w:rPr>
          <w:lang w:val="de-DE"/>
        </w:rPr>
        <w:t>Master of Science in Data Science, Southern Methodist University,</w:t>
      </w:r>
      <w:r w:rsidR="009B1D59" w:rsidRPr="009A3755">
        <w:rPr>
          <w:lang w:val="de-DE"/>
        </w:rPr>
        <w:br/>
      </w:r>
      <w:r>
        <w:rPr>
          <w:lang w:val="de-DE"/>
        </w:rPr>
        <w:t>Dallas, TX 75275 USA</w:t>
      </w:r>
    </w:p>
    <w:p w14:paraId="205D5940" w14:textId="77777777" w:rsidR="009B1D59" w:rsidRPr="00846C60" w:rsidRDefault="009B5E2A" w:rsidP="00846C60">
      <w:pPr>
        <w:pStyle w:val="email"/>
        <w:rPr>
          <w:color w:val="0000FF"/>
          <w:sz w:val="16"/>
          <w:szCs w:val="16"/>
          <w:u w:val="single"/>
          <w:lang w:val="de-DE"/>
        </w:rPr>
      </w:pPr>
      <w:r w:rsidRPr="009A3755">
        <w:rPr>
          <w:lang w:val="de-DE"/>
        </w:rPr>
        <w:t>{</w:t>
      </w:r>
      <w:r w:rsidR="00846C60">
        <w:rPr>
          <w:lang w:val="de-DE"/>
        </w:rPr>
        <w:t>jennaf</w:t>
      </w:r>
      <w:r>
        <w:rPr>
          <w:lang w:val="de-DE"/>
        </w:rPr>
        <w:t xml:space="preserve">, </w:t>
      </w:r>
      <w:r w:rsidR="00846C60">
        <w:rPr>
          <w:lang w:val="de-DE"/>
        </w:rPr>
        <w:t>cjnava, jhtan, bsadler</w:t>
      </w:r>
      <w:r>
        <w:rPr>
          <w:sz w:val="16"/>
          <w:szCs w:val="16"/>
          <w:lang w:val="de-DE"/>
        </w:rPr>
        <w:t>}@smu.edu</w:t>
      </w:r>
    </w:p>
    <w:p w14:paraId="3835A100" w14:textId="6320094D" w:rsidR="009B1D59" w:rsidRPr="002D3785" w:rsidRDefault="009B1D59" w:rsidP="009B1D59">
      <w:pPr>
        <w:pStyle w:val="abstract"/>
        <w:rPr>
          <w:rFonts w:ascii="Times New Roman" w:hAnsi="Times New Roman"/>
          <w:szCs w:val="18"/>
        </w:rPr>
      </w:pPr>
      <w:r>
        <w:rPr>
          <w:b/>
        </w:rPr>
        <w:t>Abstract.</w:t>
      </w:r>
      <w:r w:rsidR="002D3785">
        <w:rPr>
          <w:b/>
        </w:rPr>
        <w:t xml:space="preserve"> </w:t>
      </w:r>
      <w:r w:rsidR="002D3785">
        <w:t>T</w:t>
      </w:r>
      <w:r w:rsidR="002D3785" w:rsidRPr="002D3785">
        <w:rPr>
          <w:rFonts w:ascii="Times New Roman" w:hAnsi="Times New Roman"/>
          <w:color w:val="000000"/>
          <w:szCs w:val="18"/>
        </w:rPr>
        <w:t>his paper covers the development, testing, and implementation of an automatic framework for analyzing and forecasting demand for an alcoholic beverage distributor’s products at varying levels of granularity. Rather than look at macroscale geographic demand for a product from a distribution center, this framework will look at the localized customer level demand for that product before aggregating total demand. The approach will better capture individual behavior vari</w:t>
      </w:r>
      <w:r w:rsidR="000327E6">
        <w:rPr>
          <w:rFonts w:ascii="Times New Roman" w:hAnsi="Times New Roman"/>
          <w:color w:val="000000"/>
          <w:szCs w:val="18"/>
        </w:rPr>
        <w:t>ations for</w:t>
      </w:r>
      <w:r w:rsidR="002D3785" w:rsidRPr="002D3785">
        <w:rPr>
          <w:rFonts w:ascii="Times New Roman" w:hAnsi="Times New Roman"/>
          <w:color w:val="000000"/>
          <w:szCs w:val="18"/>
        </w:rPr>
        <w:t xml:space="preserve"> each customer and allow for a more accurate estimation of the total monthly demand for that product. To best account for each product’s influencing factors, each product is analyzed separately per customer with both traditional time series and machine learning models to identify the best performing forecast results. </w:t>
      </w:r>
      <w:r w:rsidR="00204142">
        <w:rPr>
          <w:rFonts w:ascii="Times New Roman" w:hAnsi="Times New Roman"/>
          <w:color w:val="000000"/>
          <w:szCs w:val="18"/>
        </w:rPr>
        <w:t>This research sets</w:t>
      </w:r>
      <w:r w:rsidR="002D3785" w:rsidRPr="002D3785">
        <w:rPr>
          <w:rFonts w:ascii="Times New Roman" w:hAnsi="Times New Roman"/>
          <w:color w:val="000000"/>
          <w:szCs w:val="18"/>
        </w:rPr>
        <w:t xml:space="preserve"> up a</w:t>
      </w:r>
      <w:r w:rsidR="00204142">
        <w:rPr>
          <w:rFonts w:ascii="Times New Roman" w:hAnsi="Times New Roman"/>
          <w:color w:val="000000"/>
          <w:szCs w:val="18"/>
        </w:rPr>
        <w:t xml:space="preserve">n </w:t>
      </w:r>
      <w:proofErr w:type="spellStart"/>
      <w:r w:rsidR="00204142">
        <w:rPr>
          <w:rFonts w:ascii="Times New Roman" w:hAnsi="Times New Roman"/>
          <w:color w:val="000000"/>
          <w:szCs w:val="18"/>
        </w:rPr>
        <w:t>AutoML</w:t>
      </w:r>
      <w:proofErr w:type="spellEnd"/>
      <w:r w:rsidR="002D3785" w:rsidRPr="002D3785">
        <w:rPr>
          <w:rFonts w:ascii="Times New Roman" w:hAnsi="Times New Roman"/>
          <w:color w:val="000000"/>
          <w:szCs w:val="18"/>
        </w:rPr>
        <w:t xml:space="preserve"> framework to individually identify the best </w:t>
      </w:r>
      <w:r w:rsidR="00204142">
        <w:rPr>
          <w:rFonts w:ascii="Times New Roman" w:hAnsi="Times New Roman"/>
          <w:color w:val="000000"/>
          <w:szCs w:val="18"/>
        </w:rPr>
        <w:t xml:space="preserve">forecasting </w:t>
      </w:r>
      <w:r w:rsidR="002D3785" w:rsidRPr="002D3785">
        <w:rPr>
          <w:rFonts w:ascii="Times New Roman" w:hAnsi="Times New Roman"/>
          <w:color w:val="000000"/>
          <w:szCs w:val="18"/>
        </w:rPr>
        <w:t xml:space="preserve">model </w:t>
      </w:r>
      <w:r w:rsidR="00FF5FB9">
        <w:rPr>
          <w:rFonts w:ascii="Times New Roman" w:hAnsi="Times New Roman"/>
          <w:color w:val="000000"/>
          <w:szCs w:val="18"/>
        </w:rPr>
        <w:t xml:space="preserve">for different product and </w:t>
      </w:r>
      <w:r w:rsidR="00204142">
        <w:rPr>
          <w:rFonts w:ascii="Times New Roman" w:hAnsi="Times New Roman"/>
          <w:color w:val="000000"/>
          <w:szCs w:val="18"/>
        </w:rPr>
        <w:t>customer combinations in the data</w:t>
      </w:r>
      <w:r w:rsidR="002D3785" w:rsidRPr="002D3785">
        <w:rPr>
          <w:rFonts w:ascii="Times New Roman" w:hAnsi="Times New Roman"/>
          <w:color w:val="000000"/>
          <w:szCs w:val="18"/>
        </w:rPr>
        <w:t>.</w:t>
      </w:r>
    </w:p>
    <w:p w14:paraId="7C6E520A" w14:textId="77777777" w:rsidR="009B1D59" w:rsidRPr="009A3755" w:rsidRDefault="009B1D59" w:rsidP="009B1D59">
      <w:pPr>
        <w:pStyle w:val="heading10"/>
      </w:pPr>
      <w:r w:rsidRPr="009A3755">
        <w:t>1   Introduction</w:t>
      </w:r>
    </w:p>
    <w:p w14:paraId="2F4E500E" w14:textId="0F22A0A2" w:rsidR="00CC3ACA" w:rsidRDefault="00745CFB" w:rsidP="00D30E5E">
      <w:pPr>
        <w:ind w:firstLine="0"/>
      </w:pPr>
      <w:r>
        <w:t xml:space="preserve">Demand forecasting is a vital part of retail business establishments. </w:t>
      </w:r>
      <w:r w:rsidR="00CC3ACA">
        <w:t>For a wholesale beverage alcohol distribution company, h</w:t>
      </w:r>
      <w:r>
        <w:t>aving too much supply on-hand can lead to excess storage costs, while not having enough supply on-hand leaves revenue on the table</w:t>
      </w:r>
      <w:r w:rsidR="00CC3ACA">
        <w:t>. In the United States, getting alcoholic beverages from producer to consumer is a three-tiered distribution process where a producer sells directly to a wholesale distributor who, in turn, sells to a direct retailer that then sells to a consumer. Predicting retail demand, or forecasting demand, for a wholesale distributor can be a valuable tool, which would allow the distributor to more accurately stock its inventory throughout the year. Demand forecasting is particularly valuable when dealing with a perishable product like beer</w:t>
      </w:r>
      <w:r w:rsidR="0004109D">
        <w:t>, which may be discarded by</w:t>
      </w:r>
      <w:r w:rsidR="00653024">
        <w:t>,</w:t>
      </w:r>
      <w:r w:rsidR="0004109D">
        <w:t xml:space="preserve"> or returned </w:t>
      </w:r>
      <w:r w:rsidR="00653024">
        <w:t xml:space="preserve">for disposal </w:t>
      </w:r>
      <w:r w:rsidR="0004109D">
        <w:t>to</w:t>
      </w:r>
      <w:r w:rsidR="00653024">
        <w:t>,</w:t>
      </w:r>
      <w:r w:rsidR="0004109D">
        <w:t xml:space="preserve"> the distributor, increasing the distributor’s costs. </w:t>
      </w:r>
    </w:p>
    <w:p w14:paraId="45EB6616" w14:textId="1C0D7ADA" w:rsidR="0005077E" w:rsidRDefault="0005077E" w:rsidP="0005077E">
      <w:r>
        <w:t xml:space="preserve">The demand profile for each product varies </w:t>
      </w:r>
      <w:proofErr w:type="gramStart"/>
      <w:r>
        <w:t>according to</w:t>
      </w:r>
      <w:proofErr w:type="gramEnd"/>
      <w:r>
        <w:t xml:space="preserve"> region</w:t>
      </w:r>
      <w:r w:rsidR="009057F8">
        <w:t>, customer,</w:t>
      </w:r>
      <w:r>
        <w:t xml:space="preserve"> and time of year. This may require a different model for each customer and product combination, which can result in a costly investment of resources. Additionally, not every product has enough historical data to be modeled and going through each store and product combination can be a laborious task for which a retail organization may not have adequate staff. Employing an automated machine learning (</w:t>
      </w:r>
      <w:proofErr w:type="spellStart"/>
      <w:r>
        <w:t>AutoML</w:t>
      </w:r>
      <w:proofErr w:type="spellEnd"/>
      <w:r>
        <w:t>) solution can allow retail organizations with smaller teams to extract meaningful insights while lowering technical barriers</w:t>
      </w:r>
      <w:r w:rsidRPr="009057F8">
        <w:t xml:space="preserve">. </w:t>
      </w:r>
      <w:r w:rsidR="009057F8" w:rsidRPr="009057F8">
        <w:t xml:space="preserve">This study focuses on creating an </w:t>
      </w:r>
      <w:proofErr w:type="spellStart"/>
      <w:r w:rsidR="009057F8" w:rsidRPr="009057F8">
        <w:t>AutoML</w:t>
      </w:r>
      <w:proofErr w:type="spellEnd"/>
      <w:r w:rsidR="009057F8" w:rsidRPr="009057F8">
        <w:t xml:space="preserve"> approach to </w:t>
      </w:r>
      <w:r w:rsidR="009057F8" w:rsidRPr="009057F8">
        <w:lastRenderedPageBreak/>
        <w:t>deman</w:t>
      </w:r>
      <w:r w:rsidR="00FF5FB9">
        <w:t xml:space="preserve">d forecasting where all product and </w:t>
      </w:r>
      <w:r w:rsidR="009057F8" w:rsidRPr="009057F8">
        <w:t xml:space="preserve">customer combinations are forecasted and a winning model is selected </w:t>
      </w:r>
      <w:r w:rsidR="00837F62">
        <w:t>with no supervision</w:t>
      </w:r>
      <w:r w:rsidR="009057F8" w:rsidRPr="009057F8">
        <w:t>.</w:t>
      </w:r>
      <w:r w:rsidRPr="009057F8">
        <w:t xml:space="preserve"> Traditional time series models as</w:t>
      </w:r>
      <w:r>
        <w:t xml:space="preserve"> well as deep learning and ensemble models are incorporated into the framework. </w:t>
      </w:r>
      <w:r w:rsidR="00DF40C6">
        <w:t>The overarching goal for this wholesale beverage alcohol distribution company is to forecast demand at</w:t>
      </w:r>
      <w:r w:rsidR="00FF5FB9">
        <w:t xml:space="preserve"> a product level. Thus, product and </w:t>
      </w:r>
      <w:r w:rsidR="00DF40C6">
        <w:t>customer combinations are aggregated together, after being forecasted, to create a forecast for demand at the product level.</w:t>
      </w:r>
    </w:p>
    <w:p w14:paraId="4C539890" w14:textId="11FD57B8" w:rsidR="009B1D59" w:rsidRDefault="008377F0" w:rsidP="00745CFB">
      <w:pPr>
        <w:pStyle w:val="p1a"/>
        <w:ind w:firstLine="227"/>
      </w:pPr>
      <w:r>
        <w:t xml:space="preserve">Previous work on beverage alcohol distribution </w:t>
      </w:r>
      <w:r w:rsidR="00137F75">
        <w:t xml:space="preserve">demand forecasting for this company focused on </w:t>
      </w:r>
      <w:r w:rsidR="00D84728">
        <w:t xml:space="preserve">aggregated sales by product, and </w:t>
      </w:r>
      <w:r w:rsidR="00137F75">
        <w:t>single product and customer combinations [</w:t>
      </w:r>
      <w:r w:rsidR="00A213BE">
        <w:t>1,2</w:t>
      </w:r>
      <w:r w:rsidR="00137F75">
        <w:t>]. Traditional time series techniques and deep learning methods were employed in both studies. The results varied for the different produc</w:t>
      </w:r>
      <w:r w:rsidR="00FF5FB9">
        <w:t xml:space="preserve">t and </w:t>
      </w:r>
      <w:r w:rsidR="00137F75">
        <w:t>customer combinations as to which model performed best</w:t>
      </w:r>
      <w:r w:rsidR="00745CFB">
        <w:t>.</w:t>
      </w:r>
    </w:p>
    <w:p w14:paraId="3E10B164" w14:textId="61809CFA" w:rsidR="00C951AE" w:rsidRDefault="00745CFB" w:rsidP="00C951AE">
      <w:r>
        <w:t xml:space="preserve">There are two primary concerns to </w:t>
      </w:r>
      <w:r w:rsidR="00137F75">
        <w:t>a</w:t>
      </w:r>
      <w:r>
        <w:t xml:space="preserve">ddress for the </w:t>
      </w:r>
      <w:proofErr w:type="spellStart"/>
      <w:r w:rsidR="00676D32">
        <w:t>AutoML</w:t>
      </w:r>
      <w:proofErr w:type="spellEnd"/>
      <w:r>
        <w:t xml:space="preserve"> framework for time series analysis: stationarity and whether the original dataset is white noise. Whether a time series is stationary will determine which models are appropriate and if any transformations need to take place. Stationarity is </w:t>
      </w:r>
      <w:r w:rsidR="00943F8F">
        <w:t>often</w:t>
      </w:r>
      <w:r>
        <w:t xml:space="preserve"> determined based on visual inspection of the time series. However, with an </w:t>
      </w:r>
      <w:proofErr w:type="spellStart"/>
      <w:r w:rsidR="00676D32">
        <w:t>AutoML</w:t>
      </w:r>
      <w:proofErr w:type="spellEnd"/>
      <w:r>
        <w:t xml:space="preserve"> framework, </w:t>
      </w:r>
      <w:r w:rsidR="00943F8F">
        <w:t>statistical tests</w:t>
      </w:r>
      <w:r>
        <w:t xml:space="preserve"> will need to </w:t>
      </w:r>
      <w:r w:rsidR="00943F8F">
        <w:t>be used</w:t>
      </w:r>
      <w:r>
        <w:t xml:space="preserve"> to evaluate stationarity. </w:t>
      </w:r>
      <w:r w:rsidR="0063744D">
        <w:t>Additionally, i</w:t>
      </w:r>
      <w:r>
        <w:t xml:space="preserve">f a time series is </w:t>
      </w:r>
      <w:r w:rsidR="00DF40C6">
        <w:t xml:space="preserve">deemed to be </w:t>
      </w:r>
      <w:r>
        <w:t xml:space="preserve">white noise, there is no need to model the series and a simple </w:t>
      </w:r>
      <w:r w:rsidR="009057F8">
        <w:t>equal means</w:t>
      </w:r>
      <w:r>
        <w:t xml:space="preserve"> forecast is sufficient. </w:t>
      </w:r>
    </w:p>
    <w:p w14:paraId="21722471" w14:textId="72B82EE2" w:rsidR="00C951AE" w:rsidRDefault="00E8495F" w:rsidP="009B5E2A">
      <w:r>
        <w:t xml:space="preserve">The benefit of an </w:t>
      </w:r>
      <w:proofErr w:type="spellStart"/>
      <w:r w:rsidR="00676D32">
        <w:t>AutoML</w:t>
      </w:r>
      <w:proofErr w:type="spellEnd"/>
      <w:r>
        <w:t xml:space="preserve"> approach is the speed at which forecasts </w:t>
      </w:r>
      <w:r w:rsidR="00D30E5E">
        <w:t>are</w:t>
      </w:r>
      <w:r>
        <w:t xml:space="preserve"> delivered. However, prediction accuracy </w:t>
      </w:r>
      <w:r w:rsidR="00D30E5E">
        <w:t>is expected to</w:t>
      </w:r>
      <w:r>
        <w:t xml:space="preserve"> suffer slightly without human intervention. This kind of </w:t>
      </w:r>
      <w:proofErr w:type="spellStart"/>
      <w:r w:rsidR="00676D32">
        <w:t>AutoML</w:t>
      </w:r>
      <w:proofErr w:type="spellEnd"/>
      <w:r>
        <w:t xml:space="preserve"> framework could be useful to make quick and impactful changes to the supply chain while a more in-depth analysis of each individual time series </w:t>
      </w:r>
      <w:r w:rsidR="00D30E5E">
        <w:t xml:space="preserve">is </w:t>
      </w:r>
      <w:r>
        <w:t>undertaken</w:t>
      </w:r>
      <w:r w:rsidR="00EA1D86">
        <w:t>.</w:t>
      </w:r>
    </w:p>
    <w:p w14:paraId="1EEB8C97" w14:textId="7A9FC93F" w:rsidR="0005077E" w:rsidRDefault="0005077E" w:rsidP="009B5E2A">
      <w:r>
        <w:t xml:space="preserve">The remainder of this paper is organized as follows: In Section </w:t>
      </w:r>
      <w:r w:rsidR="00E0382B">
        <w:t xml:space="preserve">2, related literature is reviewed. Section 3 provides information about the dataset and time series that will be evaluated. Section 4 goes through a traditional </w:t>
      </w:r>
      <w:r w:rsidR="009057F8">
        <w:t>exploratory</w:t>
      </w:r>
      <w:r w:rsidR="00E0382B">
        <w:t xml:space="preserve"> data analysis (EDA) for one of the time series in the dataset. In Section 5, the </w:t>
      </w:r>
      <w:proofErr w:type="spellStart"/>
      <w:r w:rsidR="00E0382B">
        <w:t>AutoML</w:t>
      </w:r>
      <w:proofErr w:type="spellEnd"/>
      <w:r w:rsidR="00E0382B">
        <w:t xml:space="preserve"> framework is reviewed along with in-depth descriptions of how determinations are made for whether a time series is </w:t>
      </w:r>
      <w:r w:rsidR="00943F8F">
        <w:t xml:space="preserve">deemed to be </w:t>
      </w:r>
      <w:r w:rsidR="00E0382B">
        <w:t xml:space="preserve">white noise and whether a time series is </w:t>
      </w:r>
      <w:r w:rsidR="00943F8F">
        <w:t xml:space="preserve">deemed to be </w:t>
      </w:r>
      <w:r w:rsidR="00E0382B">
        <w:t xml:space="preserve">stationary. Section 6 provides an overview of the models used in the </w:t>
      </w:r>
      <w:proofErr w:type="spellStart"/>
      <w:r w:rsidR="00E0382B">
        <w:t>AutoML</w:t>
      </w:r>
      <w:proofErr w:type="spellEnd"/>
      <w:r w:rsidR="00E0382B">
        <w:t xml:space="preserve"> framework. In Section 7, model evaluation techniques are reviewed for identifying the winning model. Section 8 provides the results from the </w:t>
      </w:r>
      <w:proofErr w:type="spellStart"/>
      <w:r w:rsidR="00E0382B">
        <w:t>AutoML</w:t>
      </w:r>
      <w:proofErr w:type="spellEnd"/>
      <w:r w:rsidR="00E0382B">
        <w:t xml:space="preserve"> framework and Section 9 highlights conclusions of this research. Lastly, in Section 10, topics for further research are explored.</w:t>
      </w:r>
    </w:p>
    <w:p w14:paraId="32ECD818" w14:textId="77777777" w:rsidR="009B1D59" w:rsidRPr="009A3755" w:rsidRDefault="007131A7" w:rsidP="009B1D59">
      <w:pPr>
        <w:pStyle w:val="heading10"/>
      </w:pPr>
      <w:r>
        <w:t>2</w:t>
      </w:r>
      <w:r w:rsidR="009B1D59" w:rsidRPr="009A3755">
        <w:t xml:space="preserve">   </w:t>
      </w:r>
      <w:r w:rsidR="00E8495F">
        <w:t>Related Work</w:t>
      </w:r>
    </w:p>
    <w:p w14:paraId="432AF0C7" w14:textId="4650239A" w:rsidR="0022596F" w:rsidRDefault="00573CFF" w:rsidP="00973F96">
      <w:pPr>
        <w:ind w:firstLine="0"/>
      </w:pPr>
      <w:r>
        <w:t>Previous work on demand forecasting has been done for the same company and location as this study. Aurora et al. (2020)</w:t>
      </w:r>
      <w:r w:rsidR="0022596F">
        <w:t xml:space="preserve"> </w:t>
      </w:r>
      <w:r>
        <w:t xml:space="preserve">performed demand forecasting on </w:t>
      </w:r>
      <w:r w:rsidR="0022596F">
        <w:t xml:space="preserve">aggregated </w:t>
      </w:r>
      <w:r w:rsidR="00727F81">
        <w:t>case sale</w:t>
      </w:r>
      <w:r w:rsidR="0022596F">
        <w:t xml:space="preserve">s for </w:t>
      </w:r>
      <w:r w:rsidR="00727F81">
        <w:t xml:space="preserve">two products: </w:t>
      </w:r>
      <w:proofErr w:type="spellStart"/>
      <w:r w:rsidR="0022596F">
        <w:t>Taaka</w:t>
      </w:r>
      <w:proofErr w:type="spellEnd"/>
      <w:r w:rsidR="0022596F">
        <w:t xml:space="preserve"> Vodka 80 1L</w:t>
      </w:r>
      <w:r>
        <w:t xml:space="preserve"> and Jack Daniel’s Whiskey [</w:t>
      </w:r>
      <w:r w:rsidR="00A213BE">
        <w:t>1</w:t>
      </w:r>
      <w:r>
        <w:t>]. Aurora et al. used S-ARIMA, Vector Auto-Regression (VAR)</w:t>
      </w:r>
      <w:r w:rsidR="0063744D">
        <w:t>,</w:t>
      </w:r>
      <w:r>
        <w:t xml:space="preserve"> Long Short-Term Memory Networks (LSTM)</w:t>
      </w:r>
      <w:r w:rsidR="0063744D">
        <w:t>,</w:t>
      </w:r>
      <w:r w:rsidR="00727F81">
        <w:t xml:space="preserve"> and ensemble </w:t>
      </w:r>
      <w:r>
        <w:t xml:space="preserve">models to forecast monthly case sales. </w:t>
      </w:r>
      <w:r w:rsidR="003813FF">
        <w:t>A weighted ensemble model</w:t>
      </w:r>
      <w:r w:rsidR="00727F81">
        <w:t xml:space="preserve"> combining forecasts for S-ARIMA, VAR and LSTM</w:t>
      </w:r>
      <w:r w:rsidR="003813FF">
        <w:t xml:space="preserve"> was used for </w:t>
      </w:r>
      <w:proofErr w:type="spellStart"/>
      <w:r w:rsidR="003813FF">
        <w:lastRenderedPageBreak/>
        <w:t>Taaka</w:t>
      </w:r>
      <w:proofErr w:type="spellEnd"/>
      <w:r w:rsidR="003813FF">
        <w:t xml:space="preserve"> Vodka and an average ensemble model was used for Jack Daniel’s Whiskey</w:t>
      </w:r>
      <w:r>
        <w:t xml:space="preserve">. A rolling-window ASE was used to determine the best model for each product. For both products, the LSTM </w:t>
      </w:r>
      <w:r w:rsidR="003813FF">
        <w:t xml:space="preserve">model achieved the lowest rolling-window ASE. Due to concerns of overfitting with the LSTM models, Aurora et al. identified the ensemble models as the models with the best fit. The root mean squared error (RMSE) for forecasting monthly case sales </w:t>
      </w:r>
      <w:r w:rsidR="00727F81">
        <w:t xml:space="preserve">with the ensemble model </w:t>
      </w:r>
      <w:r w:rsidR="003813FF">
        <w:t xml:space="preserve">was reduced 50% </w:t>
      </w:r>
      <w:r w:rsidR="00727F81">
        <w:t xml:space="preserve">for </w:t>
      </w:r>
      <w:proofErr w:type="spellStart"/>
      <w:r w:rsidR="00727F81">
        <w:t>Taaka</w:t>
      </w:r>
      <w:proofErr w:type="spellEnd"/>
      <w:r w:rsidR="00727F81">
        <w:t xml:space="preserve"> Vodka </w:t>
      </w:r>
      <w:r w:rsidR="003813FF">
        <w:t xml:space="preserve">and </w:t>
      </w:r>
      <w:r w:rsidR="00727F81">
        <w:t xml:space="preserve">33.5% for </w:t>
      </w:r>
      <w:r w:rsidR="003813FF">
        <w:t>Jack Daniel’s Whiskey, compared to the naïve forecasts of the same period from the previous year.</w:t>
      </w:r>
    </w:p>
    <w:p w14:paraId="6163D6E3" w14:textId="77777777" w:rsidR="003B2B31" w:rsidRDefault="003B2B31" w:rsidP="0022596F">
      <w:r>
        <w:t>Jiang et al. (2020) also worked on demand forecasting for the same company, but a different location [</w:t>
      </w:r>
      <w:r w:rsidR="00A213BE">
        <w:t>2</w:t>
      </w:r>
      <w:r>
        <w:t xml:space="preserve">]. Jiang et al. focused on vodka products and noted that there are different seasonal patterns found for different products within the vodka category. Two vodka products for three different customers were ultimately selected for forecasting. One of the products displayed a strong seasonal trend and the other did not. The following models were run for each of the </w:t>
      </w:r>
      <w:proofErr w:type="gramStart"/>
      <w:r>
        <w:t>six time</w:t>
      </w:r>
      <w:proofErr w:type="gramEnd"/>
      <w:r>
        <w:t xml:space="preserve"> series: naïve using the monthly value from the previous year as the forecast, naïve using an average of the monthly value from the previous two years as the forecast, ARMA, ARIMA with d=1, ARUMA with s=5, </w:t>
      </w:r>
      <w:r w:rsidR="00004898">
        <w:t xml:space="preserve">signal-plus-noise, </w:t>
      </w:r>
      <w:r>
        <w:t xml:space="preserve">Multiple Linear Regression (MLR), </w:t>
      </w:r>
      <w:proofErr w:type="spellStart"/>
      <w:r>
        <w:t>biLSTM</w:t>
      </w:r>
      <w:proofErr w:type="spellEnd"/>
      <w:r>
        <w:t>, CNN LSTM and a multivariate LSTM.</w:t>
      </w:r>
      <w:r w:rsidR="00004898">
        <w:t xml:space="preserve"> The results indicated that in </w:t>
      </w:r>
      <w:proofErr w:type="gramStart"/>
      <w:r w:rsidR="00004898">
        <w:t>five of the six time</w:t>
      </w:r>
      <w:proofErr w:type="gramEnd"/>
      <w:r w:rsidR="00004898">
        <w:t xml:space="preserve"> series being forecasted, Jiang et al. were able to improve forecast accuracy compared to the naïve models. The conclusion was that there is no single model that performed best in all instances. This conclusion, in addition to the findings in Aurora et al., lead to the prospect of an </w:t>
      </w:r>
      <w:proofErr w:type="spellStart"/>
      <w:r w:rsidR="00676D32">
        <w:t>AutoML</w:t>
      </w:r>
      <w:proofErr w:type="spellEnd"/>
      <w:r w:rsidR="00004898">
        <w:t xml:space="preserve"> approach to identify different models for different time series to achieve higher forecasting accuracy.</w:t>
      </w:r>
    </w:p>
    <w:p w14:paraId="4E379F13" w14:textId="77777777" w:rsidR="00A80D03" w:rsidRDefault="00676D32" w:rsidP="0022596F">
      <w:proofErr w:type="spellStart"/>
      <w:r>
        <w:t>AutoML</w:t>
      </w:r>
      <w:proofErr w:type="spellEnd"/>
      <w:r w:rsidR="00C06C6C">
        <w:t xml:space="preserve"> is a quickly growing field in Data Science with a goal of reducing human interaction in the process of model development [</w:t>
      </w:r>
      <w:r w:rsidR="00A213BE">
        <w:t>3</w:t>
      </w:r>
      <w:r w:rsidR="00365BD0">
        <w:t xml:space="preserve">]. </w:t>
      </w:r>
      <w:proofErr w:type="spellStart"/>
      <w:r w:rsidR="007D7E58">
        <w:t>AutoML</w:t>
      </w:r>
      <w:proofErr w:type="spellEnd"/>
      <w:r w:rsidR="007D7E58">
        <w:t xml:space="preserve"> algorithms typically create a static </w:t>
      </w:r>
      <w:proofErr w:type="spellStart"/>
      <w:r w:rsidR="007D7E58">
        <w:t>AutoML</w:t>
      </w:r>
      <w:proofErr w:type="spellEnd"/>
      <w:r w:rsidR="007D7E58">
        <w:t xml:space="preserve"> template by performing data preprocessing and feature selection followed by the primary task such as classification or regression [</w:t>
      </w:r>
      <w:r w:rsidR="00A213BE">
        <w:t>4</w:t>
      </w:r>
      <w:r w:rsidR="007D7E58">
        <w:t xml:space="preserve">]. </w:t>
      </w:r>
      <w:r w:rsidR="002D4807">
        <w:t>This static template presents issues with parameter optimization and scalability [</w:t>
      </w:r>
      <w:r w:rsidR="00A213BE">
        <w:t>4</w:t>
      </w:r>
      <w:r w:rsidR="002D4807">
        <w:t xml:space="preserve">]. </w:t>
      </w:r>
      <w:r w:rsidR="00365BD0">
        <w:t xml:space="preserve">A variety of </w:t>
      </w:r>
      <w:proofErr w:type="spellStart"/>
      <w:r>
        <w:t>AutoML</w:t>
      </w:r>
      <w:proofErr w:type="spellEnd"/>
      <w:r>
        <w:t xml:space="preserve"> </w:t>
      </w:r>
      <w:r w:rsidR="00365BD0">
        <w:t xml:space="preserve">tools are increasingly available in both for-purchase and open source environments. </w:t>
      </w:r>
      <w:r w:rsidR="00974760">
        <w:t xml:space="preserve">In </w:t>
      </w:r>
      <w:proofErr w:type="gramStart"/>
      <w:r w:rsidR="00974760">
        <w:t>reviewing</w:t>
      </w:r>
      <w:proofErr w:type="gramEnd"/>
      <w:r w:rsidR="00974760">
        <w:t xml:space="preserve"> open-source options, </w:t>
      </w:r>
      <w:proofErr w:type="spellStart"/>
      <w:r w:rsidR="00365BD0" w:rsidRPr="007557E5">
        <w:t>Budjač</w:t>
      </w:r>
      <w:proofErr w:type="spellEnd"/>
      <w:r w:rsidR="00974760">
        <w:t xml:space="preserve"> et al. notes that these tools are limited by the tasks they can be applied to</w:t>
      </w:r>
      <w:r w:rsidR="007D7E58">
        <w:t xml:space="preserve"> and </w:t>
      </w:r>
      <w:r w:rsidR="00974760">
        <w:t>are not one-size-fits-all solution</w:t>
      </w:r>
      <w:r w:rsidR="007D7E58">
        <w:t>s</w:t>
      </w:r>
      <w:r w:rsidR="00A213BE">
        <w:t xml:space="preserve"> [3]</w:t>
      </w:r>
      <w:r w:rsidR="00974760">
        <w:t xml:space="preserve">. </w:t>
      </w:r>
    </w:p>
    <w:p w14:paraId="46DE8939" w14:textId="207B1845" w:rsidR="00503C5C" w:rsidRDefault="00ED25A1" w:rsidP="0022596F">
      <w:r>
        <w:t xml:space="preserve">Literature on </w:t>
      </w:r>
      <w:proofErr w:type="spellStart"/>
      <w:r>
        <w:t>AutoML</w:t>
      </w:r>
      <w:proofErr w:type="spellEnd"/>
      <w:r>
        <w:t xml:space="preserve"> for traditional </w:t>
      </w:r>
      <w:r w:rsidR="005B5E35">
        <w:t>t</w:t>
      </w:r>
      <w:r>
        <w:t xml:space="preserve">ime </w:t>
      </w:r>
      <w:r w:rsidR="005B5E35">
        <w:t>s</w:t>
      </w:r>
      <w:r>
        <w:t xml:space="preserve">eries applications is sparse. This is not surprising given the need to visually inspect the data to determine if the conditions for stationary are met before proceeding with modeling. </w:t>
      </w:r>
      <w:r w:rsidR="00A80D03">
        <w:t>Newer</w:t>
      </w:r>
      <w:r w:rsidR="00E915B6">
        <w:t>,</w:t>
      </w:r>
      <w:r w:rsidR="00A80D03">
        <w:t xml:space="preserve"> deep</w:t>
      </w:r>
      <w:r w:rsidR="00E915B6">
        <w:t>-</w:t>
      </w:r>
      <w:r w:rsidR="00A80D03">
        <w:t xml:space="preserve">learning models do not typically suffer from the same constraints. </w:t>
      </w:r>
      <w:r w:rsidR="00837F62">
        <w:t>A</w:t>
      </w:r>
      <w:r w:rsidR="001024D1" w:rsidRPr="001024D1">
        <w:t xml:space="preserve"> generalized regression neural network (GRNN</w:t>
      </w:r>
      <w:r w:rsidR="00E915B6">
        <w:t>)</w:t>
      </w:r>
      <w:r w:rsidR="001024D1">
        <w:t xml:space="preserve"> </w:t>
      </w:r>
      <w:r w:rsidR="00837F62">
        <w:t xml:space="preserve">is a fast-learning model with a single design parameter that does not rely on the assumption of stationarity </w:t>
      </w:r>
      <w:r w:rsidR="001024D1">
        <w:t>[</w:t>
      </w:r>
      <w:r w:rsidR="00A213BE">
        <w:t>5</w:t>
      </w:r>
      <w:r w:rsidR="001024D1">
        <w:t>]</w:t>
      </w:r>
      <w:r w:rsidR="001024D1" w:rsidRPr="001024D1">
        <w:t>. The model was awarded best prediction in the NN3 time-series competition among 60 models submitted.</w:t>
      </w:r>
      <w:r w:rsidR="001024D1">
        <w:t xml:space="preserve"> Additional work that involves time-series models and </w:t>
      </w:r>
      <w:proofErr w:type="spellStart"/>
      <w:r w:rsidR="001024D1">
        <w:t>AutoML</w:t>
      </w:r>
      <w:proofErr w:type="spellEnd"/>
      <w:r w:rsidR="001024D1">
        <w:t xml:space="preserve"> includes the </w:t>
      </w:r>
      <w:r w:rsidR="001024D1" w:rsidRPr="001024D1">
        <w:t xml:space="preserve">use </w:t>
      </w:r>
      <w:r w:rsidR="001024D1">
        <w:t xml:space="preserve">of </w:t>
      </w:r>
      <w:r w:rsidR="001024D1" w:rsidRPr="001024D1">
        <w:t>multiple kernel learning (MKL) to automatically select the optimal size of sliding windows and find the pattern of time series</w:t>
      </w:r>
      <w:r w:rsidR="001024D1">
        <w:t xml:space="preserve"> [</w:t>
      </w:r>
      <w:r w:rsidR="00A213BE">
        <w:t>6</w:t>
      </w:r>
      <w:r w:rsidR="001024D1">
        <w:t xml:space="preserve">]. </w:t>
      </w:r>
      <w:r w:rsidR="00D26D1F">
        <w:t xml:space="preserve">Allen and </w:t>
      </w:r>
      <w:r w:rsidR="001024D1" w:rsidRPr="001024D1">
        <w:rPr>
          <w:rFonts w:hint="eastAsia"/>
        </w:rPr>
        <w:t>Balaji</w:t>
      </w:r>
      <w:r w:rsidR="001024D1">
        <w:t>’</w:t>
      </w:r>
      <w:r w:rsidR="001024D1" w:rsidRPr="001024D1">
        <w:rPr>
          <w:rFonts w:hint="eastAsia"/>
        </w:rPr>
        <w:t>s work benchmarked the auto-</w:t>
      </w:r>
      <w:proofErr w:type="spellStart"/>
      <w:r w:rsidR="001024D1" w:rsidRPr="001024D1">
        <w:rPr>
          <w:rFonts w:hint="eastAsia"/>
        </w:rPr>
        <w:t>sklearn</w:t>
      </w:r>
      <w:proofErr w:type="spellEnd"/>
      <w:r w:rsidR="001024D1" w:rsidRPr="001024D1">
        <w:rPr>
          <w:rFonts w:hint="eastAsia"/>
        </w:rPr>
        <w:t xml:space="preserve"> and TPOT frameworks against H20</w:t>
      </w:r>
      <w:r w:rsidR="001024D1">
        <w:t>’</w:t>
      </w:r>
      <w:r w:rsidR="001024D1" w:rsidRPr="001024D1">
        <w:rPr>
          <w:rFonts w:hint="eastAsia"/>
        </w:rPr>
        <w:t xml:space="preserve">s </w:t>
      </w:r>
      <w:proofErr w:type="spellStart"/>
      <w:r w:rsidR="001024D1" w:rsidRPr="001024D1">
        <w:rPr>
          <w:rFonts w:hint="eastAsia"/>
        </w:rPr>
        <w:t>AutoML</w:t>
      </w:r>
      <w:proofErr w:type="spellEnd"/>
      <w:r w:rsidR="001024D1" w:rsidRPr="001024D1">
        <w:rPr>
          <w:rFonts w:hint="eastAsia"/>
        </w:rPr>
        <w:t xml:space="preserve"> using datasets from </w:t>
      </w:r>
      <w:proofErr w:type="spellStart"/>
      <w:r w:rsidR="001024D1" w:rsidRPr="001024D1">
        <w:rPr>
          <w:rFonts w:hint="eastAsia"/>
        </w:rPr>
        <w:t>OpenML</w:t>
      </w:r>
      <w:proofErr w:type="spellEnd"/>
      <w:r w:rsidR="001024D1" w:rsidRPr="001024D1">
        <w:rPr>
          <w:rFonts w:hint="eastAsia"/>
        </w:rPr>
        <w:t xml:space="preserve"> and found auto-</w:t>
      </w:r>
      <w:proofErr w:type="spellStart"/>
      <w:r w:rsidR="001024D1" w:rsidRPr="001024D1">
        <w:rPr>
          <w:rFonts w:hint="eastAsia"/>
        </w:rPr>
        <w:t>sklearn</w:t>
      </w:r>
      <w:proofErr w:type="spellEnd"/>
      <w:r w:rsidR="001024D1" w:rsidRPr="001024D1">
        <w:rPr>
          <w:rFonts w:hint="eastAsia"/>
        </w:rPr>
        <w:t xml:space="preserve"> outperformed for classification datasets and TPOT outperformed for regression datasets</w:t>
      </w:r>
      <w:r w:rsidR="00A213BE">
        <w:t xml:space="preserve"> [7]</w:t>
      </w:r>
      <w:r w:rsidR="001024D1" w:rsidRPr="001024D1">
        <w:rPr>
          <w:rFonts w:hint="eastAsia"/>
        </w:rPr>
        <w:t xml:space="preserve">. However, </w:t>
      </w:r>
      <w:r w:rsidR="00653024">
        <w:t xml:space="preserve">Allen </w:t>
      </w:r>
      <w:r w:rsidR="001024D1" w:rsidRPr="001024D1">
        <w:t>did not include mention of time series data.</w:t>
      </w:r>
      <w:r w:rsidR="001024D1">
        <w:t xml:space="preserve"> In their review of </w:t>
      </w:r>
      <w:proofErr w:type="spellStart"/>
      <w:r w:rsidR="001024D1" w:rsidRPr="001024D1">
        <w:t>AutoML</w:t>
      </w:r>
      <w:proofErr w:type="spellEnd"/>
      <w:r w:rsidR="001024D1" w:rsidRPr="001024D1">
        <w:t xml:space="preserve"> </w:t>
      </w:r>
      <w:r w:rsidR="001024D1">
        <w:t xml:space="preserve">frameworks </w:t>
      </w:r>
      <w:r w:rsidR="001024D1" w:rsidRPr="001024D1">
        <w:t>from a computer science and biomedical perspective</w:t>
      </w:r>
      <w:r w:rsidR="005B5E35">
        <w:t>,</w:t>
      </w:r>
      <w:r w:rsidR="001024D1" w:rsidRPr="001024D1">
        <w:t xml:space="preserve"> Waring, </w:t>
      </w:r>
      <w:proofErr w:type="spellStart"/>
      <w:r w:rsidR="001024D1" w:rsidRPr="001024D1">
        <w:t>Lindvall</w:t>
      </w:r>
      <w:proofErr w:type="spellEnd"/>
      <w:r w:rsidR="001024D1" w:rsidRPr="001024D1">
        <w:t xml:space="preserve">, and </w:t>
      </w:r>
      <w:proofErr w:type="spellStart"/>
      <w:r w:rsidR="001024D1" w:rsidRPr="001024D1">
        <w:t>Umeton</w:t>
      </w:r>
      <w:proofErr w:type="spellEnd"/>
      <w:r w:rsidR="00D26D1F">
        <w:t xml:space="preserve"> (2020)</w:t>
      </w:r>
      <w:r w:rsidR="001024D1" w:rsidRPr="001024D1">
        <w:t xml:space="preserve"> </w:t>
      </w:r>
      <w:r w:rsidR="001024D1">
        <w:t>present an effort</w:t>
      </w:r>
      <w:r w:rsidR="001024D1" w:rsidRPr="001024D1">
        <w:t xml:space="preserve"> </w:t>
      </w:r>
      <w:r w:rsidR="00262263">
        <w:t xml:space="preserve">to </w:t>
      </w:r>
      <w:r w:rsidR="001024D1" w:rsidRPr="001024D1">
        <w:t xml:space="preserve">better utilize “off-the-shelf” machine </w:t>
      </w:r>
      <w:r w:rsidR="001024D1" w:rsidRPr="001024D1">
        <w:lastRenderedPageBreak/>
        <w:t>learning models</w:t>
      </w:r>
      <w:r w:rsidR="00D26D1F">
        <w:t xml:space="preserve"> [8]</w:t>
      </w:r>
      <w:r w:rsidR="001024D1" w:rsidRPr="001024D1">
        <w:t xml:space="preserve">. They focus on open-source </w:t>
      </w:r>
      <w:proofErr w:type="spellStart"/>
      <w:r w:rsidR="001024D1" w:rsidRPr="001024D1">
        <w:t>AutoML</w:t>
      </w:r>
      <w:proofErr w:type="spellEnd"/>
      <w:r w:rsidR="001024D1" w:rsidRPr="001024D1">
        <w:t xml:space="preserve"> tools and </w:t>
      </w:r>
      <w:r w:rsidR="001024D1">
        <w:t>find</w:t>
      </w:r>
      <w:r w:rsidR="001024D1" w:rsidRPr="001024D1">
        <w:t xml:space="preserve"> efficiency limitations of </w:t>
      </w:r>
      <w:proofErr w:type="spellStart"/>
      <w:r w:rsidR="001024D1" w:rsidRPr="001024D1">
        <w:t>AutoML</w:t>
      </w:r>
      <w:proofErr w:type="spellEnd"/>
      <w:r w:rsidR="001024D1" w:rsidRPr="001024D1">
        <w:t xml:space="preserve"> on large-scale datasets.</w:t>
      </w:r>
      <w:r w:rsidR="00E915B6">
        <w:t xml:space="preserve"> </w:t>
      </w:r>
    </w:p>
    <w:p w14:paraId="62432A12" w14:textId="418497EB" w:rsidR="00E915B6" w:rsidRDefault="00503C5C" w:rsidP="00503C5C">
      <w:r>
        <w:t>The authors</w:t>
      </w:r>
      <w:r w:rsidR="00E915B6" w:rsidRPr="00E915B6">
        <w:t xml:space="preserve"> are unaware of research on </w:t>
      </w:r>
      <w:proofErr w:type="spellStart"/>
      <w:r w:rsidR="00212862">
        <w:t>AutoML</w:t>
      </w:r>
      <w:proofErr w:type="spellEnd"/>
      <w:r w:rsidR="00E915B6" w:rsidRPr="00E915B6">
        <w:t xml:space="preserve"> applied specifically to supply chain logistics or for retail demand forecasting.</w:t>
      </w:r>
      <w:r>
        <w:t xml:space="preserve"> </w:t>
      </w:r>
      <w:r w:rsidR="00E915B6">
        <w:t xml:space="preserve">With respect to demand forecasting, </w:t>
      </w:r>
      <w:r w:rsidR="00E915B6" w:rsidRPr="00E915B6">
        <w:t>Ahmed et al. (2010) compare several machine learning methods on business-type time series, more specifically, a subset of the monthly M3 time series competition data</w:t>
      </w:r>
      <w:r w:rsidR="00A213BE">
        <w:t xml:space="preserve"> [</w:t>
      </w:r>
      <w:r w:rsidR="00D26D1F">
        <w:t>9</w:t>
      </w:r>
      <w:r w:rsidR="00A213BE">
        <w:t>]</w:t>
      </w:r>
      <w:r w:rsidR="00E915B6" w:rsidRPr="00E915B6">
        <w:t>. They found that multilayer perceptron, Gaussian processes, and Bayesian neural networks performed best among the models compared, and they noted that preprocessing can have a large impact on performance.</w:t>
      </w:r>
      <w:r w:rsidR="00E915B6">
        <w:t xml:space="preserve"> </w:t>
      </w:r>
      <w:r w:rsidR="00E915B6" w:rsidRPr="00E915B6">
        <w:t xml:space="preserve">Other studies have shown that holidays or special days can pose a challenge when forecasting retail demand. Huber and </w:t>
      </w:r>
      <w:proofErr w:type="spellStart"/>
      <w:r w:rsidR="00E915B6" w:rsidRPr="00E915B6">
        <w:t>Stukenschmidt</w:t>
      </w:r>
      <w:proofErr w:type="spellEnd"/>
      <w:r w:rsidR="00E915B6" w:rsidRPr="00E915B6">
        <w:t xml:space="preserve"> (2020) address the problem of forecasting daily demand in the presence of special days for a bakery chain by using artificial neural networks and gradient boosted decision trees</w:t>
      </w:r>
      <w:r w:rsidR="00A213BE">
        <w:t xml:space="preserve"> [</w:t>
      </w:r>
      <w:r w:rsidR="00D26D1F">
        <w:t>10</w:t>
      </w:r>
      <w:r w:rsidR="00A213BE">
        <w:t>]</w:t>
      </w:r>
      <w:r w:rsidR="00E915B6" w:rsidRPr="00E915B6">
        <w:t>. They found that classification-based approaches outperformed regression-based approaches.</w:t>
      </w:r>
    </w:p>
    <w:p w14:paraId="45B1D0A0" w14:textId="77777777" w:rsidR="000A21DC" w:rsidRDefault="00E915B6" w:rsidP="00503C5C">
      <w:r>
        <w:t xml:space="preserve">The objective of the </w:t>
      </w:r>
      <w:proofErr w:type="spellStart"/>
      <w:r>
        <w:t>AutoML</w:t>
      </w:r>
      <w:proofErr w:type="spellEnd"/>
      <w:r>
        <w:t xml:space="preserve"> application of this research is to use the resulting forecasts to make decisions on purchasing inventory. This implies that the accuracy of the forecasts </w:t>
      </w:r>
      <w:r w:rsidR="00262263">
        <w:t>is</w:t>
      </w:r>
      <w:r>
        <w:t xml:space="preserve"> more important </w:t>
      </w:r>
      <w:r w:rsidR="00262263">
        <w:t>than</w:t>
      </w:r>
      <w:r>
        <w:t xml:space="preserve"> their interpretability. As such, “black-box” models that are not easily interpretable are can be explored. </w:t>
      </w:r>
      <w:proofErr w:type="spellStart"/>
      <w:r w:rsidR="001A13DF" w:rsidRPr="001A13DF">
        <w:t>Elsayed</w:t>
      </w:r>
      <w:proofErr w:type="spellEnd"/>
      <w:r w:rsidR="001A13DF" w:rsidRPr="001A13DF">
        <w:t xml:space="preserve">, Maida, and </w:t>
      </w:r>
      <w:proofErr w:type="spellStart"/>
      <w:r w:rsidR="001A13DF" w:rsidRPr="001A13DF">
        <w:t>Bayoumi</w:t>
      </w:r>
      <w:proofErr w:type="spellEnd"/>
      <w:r w:rsidR="001A13DF" w:rsidRPr="001A13DF">
        <w:t xml:space="preserve"> </w:t>
      </w:r>
      <w:r w:rsidR="00D26D1F">
        <w:t xml:space="preserve">(2019) </w:t>
      </w:r>
      <w:r w:rsidR="001A13DF" w:rsidRPr="001A13DF">
        <w:t>compare a long short-term memory (LSTM) model to a gated recurrent unit (GRU) model to create a hybrid</w:t>
      </w:r>
      <w:r w:rsidR="00262263">
        <w:t>,</w:t>
      </w:r>
      <w:r w:rsidR="001A13DF" w:rsidRPr="001A13DF">
        <w:t xml:space="preserve"> </w:t>
      </w:r>
      <w:r w:rsidR="00F02542" w:rsidRPr="001A13DF">
        <w:t>fully</w:t>
      </w:r>
      <w:r w:rsidR="00F02542">
        <w:t xml:space="preserve"> convolutional</w:t>
      </w:r>
      <w:r w:rsidR="001A13DF" w:rsidRPr="001A13DF">
        <w:t xml:space="preserve"> GRU (FCU-GRU) model</w:t>
      </w:r>
      <w:r w:rsidR="001A13DF">
        <w:t xml:space="preserve"> [</w:t>
      </w:r>
      <w:r w:rsidR="00A213BE">
        <w:t>1</w:t>
      </w:r>
      <w:r w:rsidR="00D26D1F">
        <w:t>1</w:t>
      </w:r>
      <w:r w:rsidR="001A13DF">
        <w:t>]</w:t>
      </w:r>
      <w:r w:rsidR="001A13DF" w:rsidRPr="001A13DF">
        <w:t>. They found that the FCU-GRU model outperformed the LSTM model for a univariate time series.</w:t>
      </w:r>
      <w:r w:rsidR="00590FD1">
        <w:t xml:space="preserve"> </w:t>
      </w:r>
    </w:p>
    <w:p w14:paraId="519D6D08" w14:textId="16C4F115" w:rsidR="000A21DC" w:rsidRDefault="000A21DC" w:rsidP="000A21DC">
      <w:r>
        <w:t xml:space="preserve">Improving the performance of </w:t>
      </w:r>
      <w:proofErr w:type="spellStart"/>
      <w:r>
        <w:t>AutoML</w:t>
      </w:r>
      <w:proofErr w:type="spellEnd"/>
      <w:r>
        <w:t xml:space="preserve"> models can be achieved by combining model</w:t>
      </w:r>
      <w:r w:rsidR="00212862">
        <w:t>s</w:t>
      </w:r>
      <w:r>
        <w:t xml:space="preserve"> or using pretrained models. Combining algorithms has also shown to improve performance</w:t>
      </w:r>
      <w:r w:rsidR="00AD342B">
        <w:t xml:space="preserve"> </w:t>
      </w:r>
      <w:r>
        <w:t xml:space="preserve">[12, 13]. Noh et al. (2020) used a hybrid model using a genetic algorithm and a gated recurrent unit (GA-GRU) where the GA model was used to find the optimal </w:t>
      </w:r>
      <w:proofErr w:type="spellStart"/>
      <w:r>
        <w:t>hyperparamters</w:t>
      </w:r>
      <w:proofErr w:type="spellEnd"/>
      <w:r>
        <w:t xml:space="preserve"> of the GRU model [12]. They found the GA-GRU model outperformed ARIMA, LSTM, and RNN models.</w:t>
      </w:r>
      <w:r w:rsidR="00941AE5">
        <w:t xml:space="preserve"> </w:t>
      </w:r>
      <w:proofErr w:type="spellStart"/>
      <w:r w:rsidR="00941AE5">
        <w:t>Helmini</w:t>
      </w:r>
      <w:proofErr w:type="spellEnd"/>
      <w:r w:rsidR="00941AE5">
        <w:t xml:space="preserve">, </w:t>
      </w:r>
      <w:proofErr w:type="spellStart"/>
      <w:r w:rsidR="00941AE5">
        <w:t>Jayasinghe</w:t>
      </w:r>
      <w:proofErr w:type="spellEnd"/>
      <w:r w:rsidR="00941AE5">
        <w:t xml:space="preserve">, and </w:t>
      </w:r>
      <w:proofErr w:type="spellStart"/>
      <w:r w:rsidR="00941AE5">
        <w:t>Perera</w:t>
      </w:r>
      <w:proofErr w:type="spellEnd"/>
      <w:r w:rsidR="00941AE5">
        <w:t xml:space="preserve"> (2019) use an LSTM with “peephole connections” on the </w:t>
      </w:r>
      <w:proofErr w:type="spellStart"/>
      <w:r w:rsidR="00941AE5">
        <w:t>Rossmann</w:t>
      </w:r>
      <w:proofErr w:type="spellEnd"/>
      <w:r w:rsidR="00941AE5">
        <w:t xml:space="preserve"> data set for sales forecasting and found that the peephole connection LSTM outperformed extreme gradient boosting (XGB) and random forest models [14].</w:t>
      </w:r>
      <w:r w:rsidR="00CB0DD1">
        <w:t xml:space="preserve"> Additionally, LSTM models will be considered given they tend to outperform traditional ARIMA models in certain use cases. </w:t>
      </w:r>
      <w:proofErr w:type="spellStart"/>
      <w:r w:rsidR="00CB0DD1" w:rsidRPr="00CB0DD1">
        <w:t>Weytjens</w:t>
      </w:r>
      <w:proofErr w:type="spellEnd"/>
      <w:r w:rsidR="00CB0DD1">
        <w:t xml:space="preserve">, Lohmann, </w:t>
      </w:r>
      <w:r w:rsidR="007A2674">
        <w:t xml:space="preserve">and </w:t>
      </w:r>
      <w:proofErr w:type="spellStart"/>
      <w:r w:rsidR="00CB0DD1">
        <w:t>Kleinsteuber</w:t>
      </w:r>
      <w:proofErr w:type="spellEnd"/>
      <w:r w:rsidR="00CB0DD1">
        <w:t xml:space="preserve"> (2019) use an LSTM model to forecast cash flows and compared the LSTM model’s performance to ARIMA, multiple-layer perceptron (MLP), Facebook’s Prophet forecasting tool [15]. They found that the LSTM model outperformed ARIMA, MLP, and Prophet for periods between 1 and 30 days. </w:t>
      </w:r>
    </w:p>
    <w:p w14:paraId="1F6C9CC2" w14:textId="260CDE79" w:rsidR="00DA4BCE" w:rsidRDefault="000A21DC" w:rsidP="00503C5C">
      <w:r>
        <w:t xml:space="preserve">Pretrained models are those that have been trained on other datasets that are </w:t>
      </w:r>
      <w:proofErr w:type="gramStart"/>
      <w:r>
        <w:t>similar to</w:t>
      </w:r>
      <w:proofErr w:type="gramEnd"/>
      <w:r>
        <w:t xml:space="preserve"> the data of interest. </w:t>
      </w:r>
      <w:r w:rsidR="00DA4BCE">
        <w:t xml:space="preserve">Using metadata or pretrained models can lead to increased speed in </w:t>
      </w:r>
      <w:proofErr w:type="spellStart"/>
      <w:r w:rsidR="00DA4BCE">
        <w:t>AutoML</w:t>
      </w:r>
      <w:proofErr w:type="spellEnd"/>
      <w:r w:rsidR="00DA4BCE">
        <w:t xml:space="preserve">, which can benefit use cases where data </w:t>
      </w:r>
      <w:r w:rsidR="00DF40C6">
        <w:t xml:space="preserve">with </w:t>
      </w:r>
      <w:r w:rsidR="00DA4BCE">
        <w:t>a similar distribution is generated on a frequent basis [1</w:t>
      </w:r>
      <w:r w:rsidR="00CB0DD1">
        <w:t>6</w:t>
      </w:r>
      <w:r w:rsidR="00DA4BCE">
        <w:t>].</w:t>
      </w:r>
      <w:r w:rsidR="00590FD1">
        <w:t xml:space="preserve"> </w:t>
      </w:r>
      <w:r w:rsidR="00AB4F4D">
        <w:t xml:space="preserve">This is particularly interesting for an alcohol beverage distributor that generates weekly sales data. </w:t>
      </w:r>
    </w:p>
    <w:p w14:paraId="56BF8AF1" w14:textId="535FCEEB" w:rsidR="00BB1F91" w:rsidRDefault="007A2674" w:rsidP="00503C5C">
      <w:r>
        <w:t xml:space="preserve">When developing an </w:t>
      </w:r>
      <w:proofErr w:type="spellStart"/>
      <w:r>
        <w:t>AutoML</w:t>
      </w:r>
      <w:proofErr w:type="spellEnd"/>
      <w:r>
        <w:t xml:space="preserve"> framework for time series, it is critical to </w:t>
      </w:r>
      <w:proofErr w:type="gramStart"/>
      <w:r>
        <w:t>evaluate  stationarity</w:t>
      </w:r>
      <w:proofErr w:type="gramEnd"/>
      <w:r>
        <w:t>. Many formal tests have been developed over the years to test for stationarity. One type of formal test tests the null hypothesis that a unit root is present, such as the augmented Dickey-Fuller</w:t>
      </w:r>
      <w:r w:rsidR="00930EEA">
        <w:t xml:space="preserve"> (ADF)</w:t>
      </w:r>
      <w:r>
        <w:t xml:space="preserve"> test and Phillips-</w:t>
      </w:r>
      <w:proofErr w:type="spellStart"/>
      <w:r>
        <w:t>Perron</w:t>
      </w:r>
      <w:proofErr w:type="spellEnd"/>
      <w:r>
        <w:t xml:space="preserve"> [17, 18]. A unit root is a</w:t>
      </w:r>
      <w:r w:rsidR="00BB1F91">
        <w:t xml:space="preserve"> factor of </w:t>
      </w:r>
      <m:oMath>
        <m:d>
          <m:dPr>
            <m:ctrlPr>
              <w:rPr>
                <w:rFonts w:ascii="Cambria Math" w:hAnsi="Cambria Math"/>
                <w:i/>
              </w:rPr>
            </m:ctrlPr>
          </m:dPr>
          <m:e>
            <m:r>
              <w:rPr>
                <w:rFonts w:ascii="Cambria Math" w:hAnsi="Cambria Math"/>
              </w:rPr>
              <m:t>1-B</m:t>
            </m:r>
          </m:e>
        </m:d>
      </m:oMath>
      <w:r w:rsidR="00BB1F91">
        <w:t xml:space="preserve"> from a characteristic equation of a time series</w:t>
      </w:r>
      <w:r w:rsidR="00212862">
        <w:t>;</w:t>
      </w:r>
      <w:r>
        <w:t xml:space="preserve"> the presence </w:t>
      </w:r>
      <w:r>
        <w:lastRenderedPageBreak/>
        <w:t>of which</w:t>
      </w:r>
      <w:r w:rsidR="00BB1F91">
        <w:t xml:space="preserve"> indicates the series is not stationary. </w:t>
      </w:r>
      <w:r w:rsidR="00F0455A">
        <w:t>Unit root test</w:t>
      </w:r>
      <w:r>
        <w:t>s</w:t>
      </w:r>
      <w:r w:rsidR="00F0455A">
        <w:t xml:space="preserve"> have difficulty distinguishing between a unit root and factors close to a unit root [17]. The low power of the tests also fail to reject the null hypothesis more often than they should [18]. </w:t>
      </w:r>
      <w:r w:rsidR="00BC665A">
        <w:t xml:space="preserve">Another category of </w:t>
      </w:r>
      <w:r w:rsidR="00892DCC">
        <w:t>stationarity</w:t>
      </w:r>
      <w:r w:rsidR="00BC665A">
        <w:t xml:space="preserve"> tests test the null hypothesis that the time series is stationary </w:t>
      </w:r>
      <w:r w:rsidR="00212862">
        <w:t xml:space="preserve">around a mean or linear trend </w:t>
      </w:r>
      <w:r w:rsidR="00BC665A">
        <w:t>against the alternat</w:t>
      </w:r>
      <w:r w:rsidR="00892DCC">
        <w:t>e</w:t>
      </w:r>
      <w:r w:rsidR="00BC665A">
        <w:t xml:space="preserve"> hypothesis that there is a unit root. Examples of this type of unit root test are the Kwiatkowski-Phillips-Schmidt-Shin (KPSS) and </w:t>
      </w:r>
      <w:proofErr w:type="spellStart"/>
      <w:r w:rsidR="00BC665A">
        <w:t>Leybourne</w:t>
      </w:r>
      <w:proofErr w:type="spellEnd"/>
      <w:r w:rsidR="00BC665A">
        <w:t>-McCabe (LMC) tests [18].</w:t>
      </w:r>
      <w:r w:rsidR="00CD33DB">
        <w:t xml:space="preserve"> </w:t>
      </w:r>
      <w:r w:rsidR="00930EEA">
        <w:t xml:space="preserve">KPSS tests are frequently used in combination with ADF tests since they test for different kinds of stationarity. These tests for stationarity test for only one unit root at a time. </w:t>
      </w:r>
      <w:r w:rsidR="00CD33DB">
        <w:t>To test for multiple unit roots, these tests are performed multiple times after transforming the data. Taylor (2003) performed Monte Carlo simulations to support an idea that tests like KPSS are negatively impacted when there are additional unit roots present in the time series and recommends pre-filtering the time series with a first difference before performing the test for stationarity to minimize this [19].</w:t>
      </w:r>
      <w:r w:rsidR="00281634">
        <w:t xml:space="preserve"> A variety of non-parametric tests for stationarity are becoming popular in recent literature to test for stationarity. van Delft, </w:t>
      </w:r>
      <w:proofErr w:type="spellStart"/>
      <w:r w:rsidR="00281634" w:rsidRPr="005527C7">
        <w:t>Characiejus</w:t>
      </w:r>
      <w:proofErr w:type="spellEnd"/>
      <w:r w:rsidR="00281634" w:rsidRPr="005527C7">
        <w:t xml:space="preserve">, </w:t>
      </w:r>
      <w:r>
        <w:t>and</w:t>
      </w:r>
      <w:r w:rsidR="00281634" w:rsidRPr="005527C7">
        <w:t xml:space="preserve"> </w:t>
      </w:r>
      <w:proofErr w:type="spellStart"/>
      <w:r w:rsidR="00281634" w:rsidRPr="005527C7">
        <w:t>Dette</w:t>
      </w:r>
      <w:proofErr w:type="spellEnd"/>
      <w:r w:rsidR="00281634">
        <w:t xml:space="preserve"> (2018) propose an </w:t>
      </w:r>
      <m:oMath>
        <m:sSup>
          <m:sSupPr>
            <m:ctrlPr>
              <w:rPr>
                <w:rFonts w:ascii="Cambria Math" w:hAnsi="Cambria Math"/>
                <w:i/>
              </w:rPr>
            </m:ctrlPr>
          </m:sSupPr>
          <m:e>
            <m:r>
              <w:rPr>
                <w:rFonts w:ascii="Cambria Math" w:hAnsi="Cambria Math"/>
              </w:rPr>
              <m:t>L</m:t>
            </m:r>
          </m:e>
          <m:sup>
            <m:r>
              <w:rPr>
                <w:rFonts w:ascii="Cambria Math" w:hAnsi="Cambria Math"/>
              </w:rPr>
              <m:t>2</m:t>
            </m:r>
          </m:sup>
        </m:sSup>
      </m:oMath>
      <w:r w:rsidR="00281634">
        <w:t xml:space="preserve"> distance test which measures the difference between the spectral density of a non-stationary time series and the best approximation of its stationary counterpart [20]. </w:t>
      </w:r>
      <w:proofErr w:type="spellStart"/>
      <w:r>
        <w:t>Jin</w:t>
      </w:r>
      <w:proofErr w:type="spellEnd"/>
      <w:r>
        <w:t>, Wang, and Wang (2015) propose an automated test to determine if the autocorrelation structure of a time series changes when taking systematic samples of the data [21].</w:t>
      </w:r>
      <w:r w:rsidR="00892DCC">
        <w:t xml:space="preserve"> Woodward, Gray and Elliott (2017) recommending using tests for stationarity in combination with other knowledge about the time series to </w:t>
      </w:r>
      <w:proofErr w:type="gramStart"/>
      <w:r w:rsidR="00892DCC">
        <w:t>make a determination</w:t>
      </w:r>
      <w:proofErr w:type="gramEnd"/>
      <w:r w:rsidR="00892DCC">
        <w:t xml:space="preserve"> on stationarity [17]. </w:t>
      </w:r>
    </w:p>
    <w:p w14:paraId="24C67194" w14:textId="77777777" w:rsidR="00E8495F" w:rsidRPr="009A3755" w:rsidRDefault="00E8495F" w:rsidP="00E8495F">
      <w:pPr>
        <w:pStyle w:val="heading10"/>
      </w:pPr>
      <w:r>
        <w:t>3</w:t>
      </w:r>
      <w:r w:rsidRPr="009A3755">
        <w:t xml:space="preserve">   </w:t>
      </w:r>
      <w:r>
        <w:t>Dataset</w:t>
      </w:r>
    </w:p>
    <w:p w14:paraId="6C000FF5" w14:textId="03537D5D" w:rsidR="00DC7A2F" w:rsidRDefault="00DC7A2F" w:rsidP="00DC7A2F">
      <w:pPr>
        <w:pStyle w:val="p1a"/>
      </w:pPr>
      <w:r>
        <w:t>The dataset was provided by a large beverage alcohol distribution company in the United States. The data is monthly case sales from 2013-2019 for one metropolitan region in the United States.</w:t>
      </w:r>
      <w:r w:rsidRPr="00657488">
        <w:t xml:space="preserve"> </w:t>
      </w:r>
      <w:r>
        <w:t>Each row of data represents one month of</w:t>
      </w:r>
      <w:r w:rsidR="005F0735">
        <w:t xml:space="preserve"> standard </w:t>
      </w:r>
      <w:r>
        <w:t>case sales for one product and one customer. Each customer represents a unique store location. There are 4,017 different products, 34 different customers and a combined total of 37,391 different combinations of product</w:t>
      </w:r>
      <w:r w:rsidR="005F0735">
        <w:t>s</w:t>
      </w:r>
      <w:r>
        <w:t xml:space="preserve"> and customers to forecast.</w:t>
      </w:r>
    </w:p>
    <w:p w14:paraId="597117FF" w14:textId="295307BA" w:rsidR="00DC7A2F" w:rsidRPr="00657488" w:rsidRDefault="003535E7" w:rsidP="00DC7A2F">
      <w:r>
        <w:t>Thirty-one</w:t>
      </w:r>
      <w:r w:rsidR="00DC7A2F" w:rsidRPr="00194DD3">
        <w:t xml:space="preserve"> columns</w:t>
      </w:r>
      <w:r w:rsidR="00DC7A2F">
        <w:t xml:space="preserve"> of data are provided</w:t>
      </w:r>
      <w:r w:rsidR="00DC7A2F" w:rsidRPr="00194DD3">
        <w:t xml:space="preserve">, the most important of which are the names and IDs for customers and products, as well as the </w:t>
      </w:r>
      <w:r w:rsidR="00DC7A2F">
        <w:t xml:space="preserve">number of </w:t>
      </w:r>
      <w:r w:rsidR="005F0735">
        <w:t xml:space="preserve">standard </w:t>
      </w:r>
      <w:r w:rsidR="00DC7A2F">
        <w:t>cases</w:t>
      </w:r>
      <w:r w:rsidR="00DC7A2F" w:rsidRPr="00194DD3">
        <w:t xml:space="preserve"> </w:t>
      </w:r>
      <w:r w:rsidR="00DC7A2F">
        <w:t>sold and the total purchase price per transaction</w:t>
      </w:r>
      <w:r w:rsidR="00DC7A2F" w:rsidRPr="00194DD3">
        <w:t xml:space="preserve">. </w:t>
      </w:r>
      <w:r w:rsidR="00DC7A2F">
        <w:t>Several other characteristics are a</w:t>
      </w:r>
      <w:r w:rsidR="00DC7A2F" w:rsidRPr="00194DD3">
        <w:t xml:space="preserve">lso included </w:t>
      </w:r>
      <w:r w:rsidR="00DC7A2F">
        <w:t xml:space="preserve">about each product </w:t>
      </w:r>
      <w:r w:rsidR="00DC7A2F" w:rsidRPr="00194DD3">
        <w:t xml:space="preserve">such as alcohol content, </w:t>
      </w:r>
      <w:r w:rsidR="00DC7A2F">
        <w:t xml:space="preserve">product </w:t>
      </w:r>
      <w:r w:rsidR="00DC7A2F" w:rsidRPr="00194DD3">
        <w:t>categorization, and container volume</w:t>
      </w:r>
      <w:r w:rsidR="00DC7A2F">
        <w:t>.</w:t>
      </w:r>
    </w:p>
    <w:p w14:paraId="62B2845A" w14:textId="313D087C" w:rsidR="00DC7A2F" w:rsidRPr="00DD027D" w:rsidRDefault="005F0735" w:rsidP="00DC7A2F">
      <w:r>
        <w:t xml:space="preserve">Many of the product and </w:t>
      </w:r>
      <w:r w:rsidR="00DC7A2F">
        <w:t>customer combinations found in the dataset have a sparse number of records</w:t>
      </w:r>
      <w:r>
        <w:t>,</w:t>
      </w:r>
      <w:r w:rsidR="00DC7A2F">
        <w:t xml:space="preserve"> indicating that the product is not purchased on a consistent monthly basis by the customer. Missing observations </w:t>
      </w:r>
      <w:r w:rsidR="00D26D1F">
        <w:t>are</w:t>
      </w:r>
      <w:r w:rsidR="00DC7A2F">
        <w:t xml:space="preserve"> filled in with case sales of 0 and a total purchase price of $0. Due to the nature of time series analysis and the need to have historical dat</w:t>
      </w:r>
      <w:r>
        <w:t xml:space="preserve">a </w:t>
      </w:r>
      <w:proofErr w:type="gramStart"/>
      <w:r>
        <w:t>in order to</w:t>
      </w:r>
      <w:proofErr w:type="gramEnd"/>
      <w:r>
        <w:t xml:space="preserve"> forecast, product and </w:t>
      </w:r>
      <w:r w:rsidR="00DC7A2F">
        <w:t xml:space="preserve">customer combinations with data for </w:t>
      </w:r>
      <w:r>
        <w:t>less</w:t>
      </w:r>
      <w:r w:rsidR="00DC7A2F">
        <w:t xml:space="preserve"> than half of the months from 2013-2019 </w:t>
      </w:r>
      <w:r w:rsidR="00D26D1F">
        <w:t>are</w:t>
      </w:r>
      <w:r w:rsidR="00DC7A2F">
        <w:t xml:space="preserve"> removed and not forecasted.</w:t>
      </w:r>
    </w:p>
    <w:p w14:paraId="758C4E0E" w14:textId="77777777" w:rsidR="00DC7A2F" w:rsidRPr="009A3755" w:rsidRDefault="00DC7A2F" w:rsidP="00DC7A2F">
      <w:pPr>
        <w:pStyle w:val="heading10"/>
      </w:pPr>
      <w:r>
        <w:lastRenderedPageBreak/>
        <w:t>4</w:t>
      </w:r>
      <w:r w:rsidRPr="009A3755">
        <w:t xml:space="preserve">   </w:t>
      </w:r>
      <w:r>
        <w:t>Exploratory Data Analysis</w:t>
      </w:r>
    </w:p>
    <w:p w14:paraId="4D72D9B5" w14:textId="6A46C347" w:rsidR="00DF40C6" w:rsidRDefault="00DC7A2F" w:rsidP="00DF40C6">
      <w:pPr>
        <w:pStyle w:val="p1a"/>
      </w:pPr>
      <w:r>
        <w:t xml:space="preserve">Time series exploratory data analysis (EDA) </w:t>
      </w:r>
      <w:r w:rsidR="00D26D1F">
        <w:t>is</w:t>
      </w:r>
      <w:r>
        <w:t xml:space="preserve"> conduc</w:t>
      </w:r>
      <w:r w:rsidR="00716900">
        <w:t xml:space="preserve">ted for a sample of ten product and </w:t>
      </w:r>
      <w:r>
        <w:t>customer combinations found in the dataset.</w:t>
      </w:r>
      <w:r w:rsidR="00DF40C6">
        <w:t xml:space="preserve"> </w:t>
      </w:r>
    </w:p>
    <w:p w14:paraId="256200FF" w14:textId="2184A779" w:rsidR="003535E7" w:rsidRDefault="00DF40C6" w:rsidP="00DF40C6">
      <w:r>
        <w:t>Analysis</w:t>
      </w:r>
      <w:r w:rsidR="00DC7A2F">
        <w:t xml:space="preserve"> of the time series begins with a determination on stationarity. A stationary time series will have a constant mean, constant variance and autocorrelations that depend only on the time between observations. Fig. 1 shows a series of plots to assist in visually determini</w:t>
      </w:r>
      <w:r w:rsidR="00716900">
        <w:t xml:space="preserve">ng stationarity for one product and </w:t>
      </w:r>
      <w:r w:rsidR="00DC7A2F">
        <w:t>customer combination. The plot on the top row plots the time series. There appears to be wandering behavior and possibly a difference in the mean in the latter half of the series. There is not sufficient evidence to suggest that the variance in not constant. Autocorrelation (ACF) plots are used to help determine if the autocorrelation structure differs for different segments of time. The bottom graphs show two ACF plots: one for the first half of the time series and one for the second half of the time series. Since the ACF plots look substantially different from one another, it is reasonable to conclu</w:t>
      </w:r>
      <w:r w:rsidR="003535E7">
        <w:t>de that the autocorrelations do not only depend on how far apart the observations are, but also on when the observations occur. This time series</w:t>
      </w:r>
      <w:r w:rsidR="00716900">
        <w:t xml:space="preserve"> appears to </w:t>
      </w:r>
      <w:r w:rsidR="003535E7">
        <w:t xml:space="preserve">not </w:t>
      </w:r>
      <w:r w:rsidR="00716900">
        <w:t xml:space="preserve">be </w:t>
      </w:r>
      <w:r w:rsidR="003535E7">
        <w:t xml:space="preserve">stationary since it does not meet the conditions of constant mean and autocorrelation. </w:t>
      </w:r>
    </w:p>
    <w:p w14:paraId="64329F0B" w14:textId="1FFB1C19" w:rsidR="00D7568D" w:rsidRDefault="00D7568D" w:rsidP="00D7568D">
      <w:r>
        <w:t xml:space="preserve">Traditional time series modeling requires the time series to be stationary. For the time series in Fig. 1, transformation is necessary since the time series is not stationary. The </w:t>
      </w:r>
      <w:proofErr w:type="spellStart"/>
      <w:r>
        <w:t>Parzen</w:t>
      </w:r>
      <w:proofErr w:type="spellEnd"/>
      <w:r>
        <w:t xml:space="preserve"> Window graph in Fig. 1 can help identify possible transformations. A seasonal yearly pattern where s=12 is not evident in the </w:t>
      </w:r>
      <w:proofErr w:type="spellStart"/>
      <w:r>
        <w:t>Parzen</w:t>
      </w:r>
      <w:proofErr w:type="spellEnd"/>
      <w:r>
        <w:t xml:space="preserve"> Window since there is no peak at 0.0833. There are slight peaks at 0.1667 and 0.25, indicative of seasonal pattern of s=6 and s=4, respectively. Possible transformations to try would be differencing to account for th</w:t>
      </w:r>
      <w:r>
        <w:t>is</w:t>
      </w:r>
      <w:r>
        <w:t xml:space="preserve"> seasonal behavior. </w:t>
      </w:r>
    </w:p>
    <w:p w14:paraId="049A92AF" w14:textId="0A78976C" w:rsidR="00716900" w:rsidRDefault="00716900" w:rsidP="00716900">
      <w:r>
        <w:t>A determination of whether the time series is white noise needs to be made as well. The middle left graph in Fig. 1 is a plot of the autocorrelations (ACF). At a 95% confidence level, approximately one lag out of 20 would be expected to cross outside of the blue stripped bands if this series was white noise. With six lags extending beyond the 95% confidence level, this series does not appear to be white noise.</w:t>
      </w:r>
      <w:r w:rsidR="00213466">
        <w:t xml:space="preserve"> </w:t>
      </w:r>
      <w:proofErr w:type="spellStart"/>
      <w:r>
        <w:t>Ljung</w:t>
      </w:r>
      <w:proofErr w:type="spellEnd"/>
      <w:r>
        <w:t xml:space="preserve">-Box tests with K=10 and K=24 were run as another test for white noise. At as significance level of 0.05, the chi-square value for K=10 was 74.99 with a p-value less than .0001 and the chi-square value for K=24 was 124.31 with a p-value less than .0001; we reject the null hypothesis that this dataset is white noise. The </w:t>
      </w:r>
      <w:proofErr w:type="spellStart"/>
      <w:r>
        <w:t>Ljung</w:t>
      </w:r>
      <w:proofErr w:type="spellEnd"/>
      <w:r>
        <w:t>-Box test indicates this dataset may not be white noise.</w:t>
      </w:r>
    </w:p>
    <w:p w14:paraId="693117C3" w14:textId="347A47D2" w:rsidR="00716900" w:rsidRDefault="00716900" w:rsidP="00716900">
      <w:r>
        <w:t xml:space="preserve">The EDA performed here was done by visually inspecting a variety of plots and running a few statistical tests. In an Auto-ML framework, visual inspection is removed. However, the issues of stationarity and white noise need to be addressed </w:t>
      </w:r>
      <w:r w:rsidR="007D7C1E">
        <w:t>by statistical tests alone</w:t>
      </w:r>
      <w:r>
        <w:t>.</w:t>
      </w:r>
    </w:p>
    <w:p w14:paraId="1AB09D98" w14:textId="77777777" w:rsidR="00716900" w:rsidRDefault="00716900" w:rsidP="00DF40C6"/>
    <w:p w14:paraId="4A0DDD90" w14:textId="04561398" w:rsidR="00606150" w:rsidRDefault="00716900" w:rsidP="00716900">
      <w:pPr>
        <w:ind w:firstLine="0"/>
        <w:jc w:val="center"/>
      </w:pPr>
      <w:r>
        <w:t xml:space="preserve">    </w:t>
      </w:r>
    </w:p>
    <w:p w14:paraId="10F9AA31" w14:textId="40C3899A" w:rsidR="00606150" w:rsidRDefault="00606150" w:rsidP="00606150">
      <w:pPr>
        <w:pStyle w:val="Caption"/>
        <w:keepNext/>
        <w:jc w:val="center"/>
      </w:pPr>
      <w:r>
        <w:lastRenderedPageBreak/>
        <w:t>Standard Cases of Jack Daniels Black Whiskey 750M for Customer A</w:t>
      </w:r>
    </w:p>
    <w:p w14:paraId="684AEA45" w14:textId="524C094E" w:rsidR="009D7521" w:rsidRDefault="009D7521" w:rsidP="00716900">
      <w:pPr>
        <w:ind w:firstLine="0"/>
        <w:jc w:val="center"/>
      </w:pPr>
      <w:r>
        <w:rPr>
          <w:noProof/>
          <w:lang w:eastAsia="en-US"/>
        </w:rPr>
        <w:drawing>
          <wp:inline distT="0" distB="0" distL="0" distR="0" wp14:anchorId="31295C93" wp14:editId="1AD14E11">
            <wp:extent cx="4391025" cy="5191125"/>
            <wp:effectExtent l="0" t="0" r="0" b="0"/>
            <wp:docPr id="1" name="Picture 1" descr="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1025" cy="5191125"/>
                    </a:xfrm>
                    <a:prstGeom prst="rect">
                      <a:avLst/>
                    </a:prstGeom>
                    <a:noFill/>
                    <a:ln>
                      <a:noFill/>
                    </a:ln>
                  </pic:spPr>
                </pic:pic>
              </a:graphicData>
            </a:graphic>
          </wp:inline>
        </w:drawing>
      </w:r>
    </w:p>
    <w:p w14:paraId="1D0A59F2" w14:textId="3FA011AC" w:rsidR="009D7521" w:rsidRPr="00946CD4" w:rsidRDefault="009D7521" w:rsidP="009D7521">
      <w:pPr>
        <w:ind w:firstLine="0"/>
        <w:jc w:val="center"/>
        <w:rPr>
          <w:sz w:val="18"/>
        </w:rPr>
      </w:pPr>
      <w:r w:rsidRPr="00946CD4">
        <w:rPr>
          <w:b/>
          <w:sz w:val="18"/>
        </w:rPr>
        <w:t>Fig. 1.</w:t>
      </w:r>
      <w:r w:rsidRPr="00946CD4">
        <w:rPr>
          <w:sz w:val="18"/>
        </w:rPr>
        <w:t xml:space="preserve"> EDA performed for one of the produ</w:t>
      </w:r>
      <w:r w:rsidR="00716900">
        <w:rPr>
          <w:sz w:val="18"/>
        </w:rPr>
        <w:t xml:space="preserve">ct and </w:t>
      </w:r>
      <w:r w:rsidRPr="00946CD4">
        <w:rPr>
          <w:sz w:val="18"/>
        </w:rPr>
        <w:t>customer groups.</w:t>
      </w:r>
    </w:p>
    <w:p w14:paraId="3C5C7551" w14:textId="77777777" w:rsidR="00E8495F" w:rsidRPr="009A3755" w:rsidRDefault="00E8495F" w:rsidP="00E8495F">
      <w:pPr>
        <w:pStyle w:val="heading10"/>
      </w:pPr>
      <w:r>
        <w:t>5</w:t>
      </w:r>
      <w:r w:rsidRPr="009A3755">
        <w:t xml:space="preserve">   </w:t>
      </w:r>
      <w:proofErr w:type="spellStart"/>
      <w:r w:rsidR="00676D32">
        <w:t>AutoML</w:t>
      </w:r>
      <w:proofErr w:type="spellEnd"/>
      <w:r>
        <w:t xml:space="preserve"> Framework</w:t>
      </w:r>
    </w:p>
    <w:p w14:paraId="420D85E8" w14:textId="2C703B26" w:rsidR="00E8495F" w:rsidRDefault="00B02623" w:rsidP="00E8495F">
      <w:pPr>
        <w:pStyle w:val="p1a"/>
      </w:pPr>
      <w:r>
        <w:t xml:space="preserve">The primary goal for the </w:t>
      </w:r>
      <w:proofErr w:type="spellStart"/>
      <w:r>
        <w:t>AutoML</w:t>
      </w:r>
      <w:proofErr w:type="spellEnd"/>
      <w:r>
        <w:t xml:space="preserve"> framework is to determine which model most accurately forecasts the number of </w:t>
      </w:r>
      <w:r w:rsidR="00E8033A">
        <w:t xml:space="preserve">standard </w:t>
      </w:r>
      <w:r>
        <w:t>cases sold, without the need for human intervention.</w:t>
      </w:r>
      <w:r w:rsidR="00E8495F" w:rsidRPr="00657488">
        <w:t xml:space="preserve"> </w:t>
      </w:r>
      <w:r w:rsidR="00E8033A">
        <w:t>This framework it indifferent to whether a times series is sent through aggregating all customers for a product or at a product and customer level.</w:t>
      </w:r>
    </w:p>
    <w:p w14:paraId="52393568" w14:textId="43EA514C" w:rsidR="00EB64CC" w:rsidRDefault="00EB64CC" w:rsidP="00EB64CC">
      <w:r>
        <w:lastRenderedPageBreak/>
        <w:t xml:space="preserve">The </w:t>
      </w:r>
      <w:proofErr w:type="spellStart"/>
      <w:r>
        <w:t>AutoML</w:t>
      </w:r>
      <w:proofErr w:type="spellEnd"/>
      <w:r>
        <w:t xml:space="preserve"> framework begins by making determinations on which noise and stationarity. </w:t>
      </w:r>
      <w:proofErr w:type="spellStart"/>
      <w:r w:rsidR="00D32997">
        <w:t>Ljung</w:t>
      </w:r>
      <w:proofErr w:type="spellEnd"/>
      <w:r w:rsidR="00D32997">
        <w:t xml:space="preserve">-Box tests and an evaluation of ARMA models are done to indicate if the time series is </w:t>
      </w:r>
      <w:r w:rsidR="00E8033A">
        <w:t xml:space="preserve">deemed to be </w:t>
      </w:r>
      <w:r w:rsidR="00D32997">
        <w:t>white noise. If a time series is truly white noise, the equal means model is expected to outperform</w:t>
      </w:r>
      <w:r w:rsidR="00E8033A">
        <w:t xml:space="preserve"> other models. </w:t>
      </w:r>
      <w:r>
        <w:t xml:space="preserve">A similar approach is taken for stationarity. ADF and KPSS tests are run to test for stationarity. Both tests need to agree for a determination to be made on stationarity. </w:t>
      </w:r>
      <w:proofErr w:type="spellStart"/>
      <w:r>
        <w:t>All time</w:t>
      </w:r>
      <w:proofErr w:type="spellEnd"/>
      <w:r>
        <w:t xml:space="preserve"> series </w:t>
      </w:r>
      <w:r>
        <w:t xml:space="preserve">that meet the minimum number of observations, as discussed in Section 3, </w:t>
      </w:r>
      <w:r>
        <w:t xml:space="preserve">are run through modeling, regardless of the determination of white noise and stationarity. </w:t>
      </w:r>
      <w:r w:rsidR="00700B0F">
        <w:t xml:space="preserve">Sections 5.1 and 5.2 explain how the determinations of white noise and stationarity are made and why they are important in the </w:t>
      </w:r>
      <w:proofErr w:type="spellStart"/>
      <w:r w:rsidR="00700B0F">
        <w:t>AutoML</w:t>
      </w:r>
      <w:proofErr w:type="spellEnd"/>
      <w:r w:rsidR="00700B0F">
        <w:t xml:space="preserve"> framework.</w:t>
      </w:r>
      <w:r w:rsidR="005F36F5">
        <w:t xml:space="preserve"> Section 6 will provide details about the forecasting models used inside the </w:t>
      </w:r>
      <w:proofErr w:type="spellStart"/>
      <w:r w:rsidR="005F36F5">
        <w:t>AutoML</w:t>
      </w:r>
      <w:proofErr w:type="spellEnd"/>
      <w:r w:rsidR="005F36F5">
        <w:t xml:space="preserve"> framework.</w:t>
      </w:r>
      <w:r>
        <w:t xml:space="preserve"> </w:t>
      </w:r>
      <w:r>
        <w:t>For each product and customer combination forecasted, the winning model will be displayed,</w:t>
      </w:r>
      <w:r w:rsidR="00FB1646">
        <w:t xml:space="preserve"> along with a note indicating where</w:t>
      </w:r>
      <w:r>
        <w:t xml:space="preserve"> the time series was deemed to be white noise</w:t>
      </w:r>
      <w:r w:rsidR="00FB1646">
        <w:t xml:space="preserve"> and stationary</w:t>
      </w:r>
      <w:r>
        <w:t>.</w:t>
      </w:r>
    </w:p>
    <w:p w14:paraId="1BD6FB30" w14:textId="5C53DB41" w:rsidR="002204E0" w:rsidRPr="009A3755" w:rsidRDefault="002204E0" w:rsidP="002204E0">
      <w:pPr>
        <w:pStyle w:val="heading20"/>
      </w:pPr>
      <w:r>
        <w:t>5</w:t>
      </w:r>
      <w:r w:rsidRPr="009A3755">
        <w:t xml:space="preserve">.1   </w:t>
      </w:r>
      <w:r w:rsidR="00D32997">
        <w:t>White-Noise</w:t>
      </w:r>
      <w:r w:rsidRPr="009A3755">
        <w:t xml:space="preserve"> </w:t>
      </w:r>
    </w:p>
    <w:p w14:paraId="57DF6B20" w14:textId="77777777" w:rsidR="00FB1646" w:rsidRDefault="00AD39E8" w:rsidP="00024C5C">
      <w:pPr>
        <w:ind w:firstLine="0"/>
      </w:pPr>
      <w:r>
        <w:t>As reviewed in the exploratory data analysis, Section 4, v</w:t>
      </w:r>
      <w:r w:rsidR="00700B0F">
        <w:t xml:space="preserve">isualization of </w:t>
      </w:r>
      <w:r w:rsidR="00661BEF">
        <w:t>the</w:t>
      </w:r>
      <w:r w:rsidR="00700B0F">
        <w:t xml:space="preserve"> time series is typically the first thing a data scientist does when attempting to model the data. One reason for this is determining whether the time series is white noise. </w:t>
      </w:r>
      <w:r w:rsidR="00FB1646">
        <w:t xml:space="preserve">Modeling time series that are white noise is not </w:t>
      </w:r>
      <w:r w:rsidR="00FB1646">
        <w:t xml:space="preserve">an </w:t>
      </w:r>
      <w:r w:rsidR="00FB1646">
        <w:t>effective or an efficien</w:t>
      </w:r>
      <w:r w:rsidR="00FB1646">
        <w:t xml:space="preserve">t use of a data scientist’s time and no </w:t>
      </w:r>
      <w:r w:rsidR="00700B0F">
        <w:t>benefit</w:t>
      </w:r>
      <w:r w:rsidR="00FB1646">
        <w:t xml:space="preserve"> will be gained</w:t>
      </w:r>
      <w:r w:rsidR="00700B0F">
        <w:t xml:space="preserve">. </w:t>
      </w:r>
      <w:r w:rsidR="00024C5C">
        <w:t>Forecast residuals are also typically reviewed</w:t>
      </w:r>
      <w:r w:rsidR="00FB1646">
        <w:t>,</w:t>
      </w:r>
      <w:r w:rsidR="00024C5C">
        <w:t xml:space="preserve"> </w:t>
      </w:r>
      <w:r w:rsidR="00FB1646">
        <w:t xml:space="preserve">after modeling, </w:t>
      </w:r>
      <w:r w:rsidR="00024C5C">
        <w:t xml:space="preserve">to determine if the residuals are white noise. </w:t>
      </w:r>
      <w:r w:rsidR="00D32997" w:rsidRPr="000D1867">
        <w:t xml:space="preserve">If the residuals are not white noise, this suggests that further modeling may better explain the behavior in the data. </w:t>
      </w:r>
    </w:p>
    <w:p w14:paraId="68636489" w14:textId="18A89630" w:rsidR="00E05C08" w:rsidRDefault="00024C5C" w:rsidP="00FB1646">
      <w:r>
        <w:t xml:space="preserve">Whether reviewing a </w:t>
      </w:r>
      <w:r w:rsidR="00FB1646">
        <w:t>time series</w:t>
      </w:r>
      <w:r>
        <w:t xml:space="preserve"> or forecast residuals</w:t>
      </w:r>
      <w:r w:rsidR="00FB1646">
        <w:t xml:space="preserve"> after modeling</w:t>
      </w:r>
      <w:r>
        <w:t>, a</w:t>
      </w:r>
      <w:r w:rsidR="00D32997" w:rsidRPr="000D1867">
        <w:t xml:space="preserve"> visual inspection and </w:t>
      </w:r>
      <w:r>
        <w:t xml:space="preserve">a </w:t>
      </w:r>
      <w:proofErr w:type="spellStart"/>
      <w:r>
        <w:t>Ljung</w:t>
      </w:r>
      <w:proofErr w:type="spellEnd"/>
      <w:r>
        <w:t>-Box test</w:t>
      </w:r>
      <w:r w:rsidR="00D32997" w:rsidRPr="000D1867">
        <w:t xml:space="preserve"> </w:t>
      </w:r>
      <w:r w:rsidR="00D32997">
        <w:t>can be</w:t>
      </w:r>
      <w:r w:rsidR="00D32997" w:rsidRPr="000D1867">
        <w:t xml:space="preserve"> employed to </w:t>
      </w:r>
      <w:r>
        <w:t xml:space="preserve">assist with </w:t>
      </w:r>
      <w:proofErr w:type="gramStart"/>
      <w:r>
        <w:t>making a determination</w:t>
      </w:r>
      <w:proofErr w:type="gramEnd"/>
      <w:r>
        <w:t xml:space="preserve"> on white noise</w:t>
      </w:r>
      <w:r w:rsidR="00D32997" w:rsidRPr="000D1867">
        <w:t>.</w:t>
      </w:r>
      <w:r>
        <w:t xml:space="preserve"> </w:t>
      </w:r>
      <w:r w:rsidR="00FB1646">
        <w:t xml:space="preserve">In the </w:t>
      </w:r>
      <w:proofErr w:type="spellStart"/>
      <w:r w:rsidR="00FB1646">
        <w:t>AutoML</w:t>
      </w:r>
      <w:proofErr w:type="spellEnd"/>
      <w:r w:rsidR="00FB1646">
        <w:t xml:space="preserve"> framework developed here, where a visual inspection of the time series is not applicable, a </w:t>
      </w:r>
      <w:proofErr w:type="spellStart"/>
      <w:r w:rsidR="00FB1646">
        <w:t>Ljung</w:t>
      </w:r>
      <w:proofErr w:type="spellEnd"/>
      <w:r w:rsidR="00FB1646">
        <w:t xml:space="preserve">-Box test and the presence of an </w:t>
      </w:r>
      <w:proofErr w:type="gramStart"/>
      <w:r w:rsidR="00FB1646">
        <w:t>ARMA(</w:t>
      </w:r>
      <w:proofErr w:type="gramEnd"/>
      <w:r w:rsidR="00FB1646">
        <w:t xml:space="preserve">0,0)  model as one of the top 5 ARMA models are used to evaluate stationarity. </w:t>
      </w:r>
      <w:r w:rsidR="00D32997" w:rsidRPr="005C276B">
        <w:t xml:space="preserve">The </w:t>
      </w:r>
      <w:proofErr w:type="spellStart"/>
      <w:r w:rsidR="00D32997" w:rsidRPr="005C276B">
        <w:t>Ljung</w:t>
      </w:r>
      <w:proofErr w:type="spellEnd"/>
      <w:r w:rsidR="00D32997" w:rsidRPr="005C276B">
        <w:t>-Box test approaches the autocorrelations as a group to determine if the residuals are white noise. It tests the null hypothesis</w:t>
      </w:r>
      <w:r w:rsidR="00D32997">
        <w:t>,</w:t>
      </w:r>
      <w:r w:rsidR="00D32997" w:rsidRPr="005C276B">
        <w:t xml:space="preserve"> </w:t>
      </w:r>
      <w:r w:rsidR="00D32997" w:rsidRPr="000D1867">
        <w:rPr>
          <w:i/>
          <w:iCs/>
        </w:rPr>
        <w:t>H</w:t>
      </w:r>
      <w:r w:rsidR="00D32997">
        <w:rPr>
          <w:vertAlign w:val="subscript"/>
        </w:rPr>
        <w:t>0</w:t>
      </w:r>
      <w:r w:rsidR="00D32997">
        <w:t xml:space="preserve">, </w:t>
      </w:r>
      <w:r w:rsidR="00D32997" w:rsidRPr="005C276B">
        <w:t>that all autocorrelations</w:t>
      </w:r>
      <w:r w:rsidR="00D32997">
        <w:t xml:space="preserve">, </w:t>
      </w:r>
      <w:r w:rsidR="00D32997" w:rsidRPr="000D1867">
        <w:rPr>
          <w:i/>
          <w:iCs/>
        </w:rPr>
        <w:sym w:font="Symbol" w:char="F072"/>
      </w:r>
      <w:r w:rsidR="00D32997">
        <w:t xml:space="preserve">, </w:t>
      </w:r>
      <w:r w:rsidR="00D32997" w:rsidRPr="005C276B">
        <w:t>are zero (i.e., the residuals are white noise</w:t>
      </w:r>
      <w:r w:rsidR="00350D78">
        <w:t xml:space="preserve">). </w:t>
      </w:r>
      <w:r w:rsidR="00350D78" w:rsidRPr="005C276B">
        <w:t>If at least one autocorrelation is not zero, then white noise is not present</w:t>
      </w:r>
      <w:r w:rsidR="00350D78">
        <w:t>.</w:t>
      </w:r>
    </w:p>
    <w:p w14:paraId="39ACBCCF" w14:textId="77777777" w:rsidR="00E0382B" w:rsidRDefault="00E0382B" w:rsidP="00D32997"/>
    <w:tbl>
      <w:tblPr>
        <w:tblW w:w="7665" w:type="dxa"/>
        <w:tblLayout w:type="fixed"/>
        <w:tblCellMar>
          <w:left w:w="70" w:type="dxa"/>
          <w:right w:w="70" w:type="dxa"/>
        </w:tblCellMar>
        <w:tblLook w:val="0000" w:firstRow="0" w:lastRow="0" w:firstColumn="0" w:lastColumn="0" w:noHBand="0" w:noVBand="0"/>
      </w:tblPr>
      <w:tblGrid>
        <w:gridCol w:w="6449"/>
        <w:gridCol w:w="608"/>
        <w:gridCol w:w="608"/>
      </w:tblGrid>
      <w:tr w:rsidR="00E05C08" w:rsidRPr="00371779" w14:paraId="294B7C5B" w14:textId="77777777" w:rsidTr="00E0382B">
        <w:trPr>
          <w:trHeight w:val="144"/>
        </w:trPr>
        <w:tc>
          <w:tcPr>
            <w:tcW w:w="6449" w:type="dxa"/>
          </w:tcPr>
          <w:p w14:paraId="7BCF2C2B" w14:textId="0C6901B6" w:rsidR="00E05C08" w:rsidRPr="00371779" w:rsidRDefault="00AD5395" w:rsidP="00E05C08">
            <w:pPr>
              <w:pStyle w:val="equation"/>
              <w:tabs>
                <w:tab w:val="clear" w:pos="6237"/>
              </w:tabs>
              <w:ind w:left="0" w:firstLine="0"/>
            </w:p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K</m:t>
                  </m:r>
                </m:sub>
              </m:sSub>
              <m:r>
                <w:rPr>
                  <w:rFonts w:ascii="Cambria Math" w:hAnsi="Cambria Math"/>
                </w:rPr>
                <m:t>=0</m:t>
              </m:r>
            </m:oMath>
            <w:r w:rsidR="00E05C08" w:rsidRPr="00371779">
              <w:t xml:space="preserve"> </w:t>
            </w:r>
          </w:p>
        </w:tc>
        <w:tc>
          <w:tcPr>
            <w:tcW w:w="608" w:type="dxa"/>
          </w:tcPr>
          <w:p w14:paraId="55DE74B7" w14:textId="77777777" w:rsidR="00E05C08" w:rsidRPr="00371779" w:rsidRDefault="00E05C08" w:rsidP="00414F98">
            <w:pPr>
              <w:pStyle w:val="equation"/>
              <w:tabs>
                <w:tab w:val="clear" w:pos="6237"/>
              </w:tabs>
              <w:ind w:left="0" w:firstLine="0"/>
              <w:jc w:val="right"/>
            </w:pPr>
          </w:p>
        </w:tc>
        <w:tc>
          <w:tcPr>
            <w:tcW w:w="608" w:type="dxa"/>
            <w:vMerge w:val="restart"/>
            <w:vAlign w:val="center"/>
          </w:tcPr>
          <w:p w14:paraId="52307D80" w14:textId="0E7FCFCE" w:rsidR="00E05C08" w:rsidRPr="00371779" w:rsidRDefault="00E05C08" w:rsidP="00E05C08">
            <w:pPr>
              <w:pStyle w:val="equation"/>
              <w:tabs>
                <w:tab w:val="clear" w:pos="6237"/>
              </w:tabs>
              <w:ind w:left="0" w:firstLine="0"/>
              <w:jc w:val="right"/>
            </w:pPr>
            <w:r w:rsidRPr="00371779">
              <w:t>(</w:t>
            </w:r>
            <w:r w:rsidRPr="00371779">
              <w:rPr>
                <w:b/>
              </w:rPr>
              <w:fldChar w:fldCharType="begin"/>
            </w:r>
            <w:r w:rsidRPr="00371779">
              <w:rPr>
                <w:b/>
              </w:rPr>
              <w:instrText xml:space="preserve"> SEQ eq \n </w:instrText>
            </w:r>
            <w:r w:rsidRPr="00371779">
              <w:rPr>
                <w:b/>
              </w:rPr>
              <w:fldChar w:fldCharType="separate"/>
            </w:r>
            <w:r w:rsidR="00DE10BD">
              <w:rPr>
                <w:b/>
                <w:noProof/>
              </w:rPr>
              <w:t>1</w:t>
            </w:r>
            <w:r w:rsidRPr="00371779">
              <w:rPr>
                <w:b/>
              </w:rPr>
              <w:fldChar w:fldCharType="end"/>
            </w:r>
            <w:r w:rsidRPr="00371779">
              <w:t>)</w:t>
            </w:r>
          </w:p>
        </w:tc>
      </w:tr>
      <w:tr w:rsidR="00E05C08" w:rsidRPr="00371779" w14:paraId="606276FB" w14:textId="77777777" w:rsidTr="00E0382B">
        <w:trPr>
          <w:trHeight w:val="364"/>
        </w:trPr>
        <w:tc>
          <w:tcPr>
            <w:tcW w:w="6449" w:type="dxa"/>
          </w:tcPr>
          <w:p w14:paraId="128C5E2E" w14:textId="3EC9A16F" w:rsidR="00E05C08" w:rsidRPr="001874FA" w:rsidRDefault="00AD5395" w:rsidP="00E05C08">
            <w:pPr>
              <w:pStyle w:val="equation"/>
              <w:tabs>
                <w:tab w:val="clear" w:pos="6237"/>
              </w:tabs>
              <w:ind w:left="0" w:firstLine="0"/>
            </w:pP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:at least one </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≠0 for 1≤k≤K</m:t>
              </m:r>
            </m:oMath>
            <w:r w:rsidR="00E05C08" w:rsidRPr="00371779">
              <w:t>.</w:t>
            </w:r>
          </w:p>
        </w:tc>
        <w:tc>
          <w:tcPr>
            <w:tcW w:w="608" w:type="dxa"/>
          </w:tcPr>
          <w:p w14:paraId="2E05B86B" w14:textId="77777777" w:rsidR="00E05C08" w:rsidRPr="00371779" w:rsidRDefault="00E05C08" w:rsidP="00414F98">
            <w:pPr>
              <w:pStyle w:val="equation"/>
              <w:tabs>
                <w:tab w:val="clear" w:pos="6237"/>
              </w:tabs>
              <w:ind w:left="0" w:firstLine="0"/>
              <w:jc w:val="right"/>
            </w:pPr>
          </w:p>
        </w:tc>
        <w:tc>
          <w:tcPr>
            <w:tcW w:w="608" w:type="dxa"/>
            <w:vMerge/>
          </w:tcPr>
          <w:p w14:paraId="2C80B312" w14:textId="77777777" w:rsidR="00E05C08" w:rsidRPr="00371779" w:rsidRDefault="00E05C08" w:rsidP="00414F98">
            <w:pPr>
              <w:pStyle w:val="equation"/>
              <w:tabs>
                <w:tab w:val="clear" w:pos="6237"/>
              </w:tabs>
              <w:ind w:left="0" w:firstLine="0"/>
              <w:jc w:val="right"/>
            </w:pPr>
          </w:p>
        </w:tc>
      </w:tr>
    </w:tbl>
    <w:p w14:paraId="1C64CE45" w14:textId="77777777" w:rsidR="00350D78" w:rsidRDefault="00350D78" w:rsidP="00D32997"/>
    <w:p w14:paraId="0588FA19" w14:textId="2145A170" w:rsidR="00AA07AA" w:rsidRDefault="00350D78" w:rsidP="00213466">
      <w:pPr>
        <w:ind w:firstLine="0"/>
      </w:pPr>
      <w:r>
        <w:t xml:space="preserve">The </w:t>
      </w:r>
      <w:proofErr w:type="spellStart"/>
      <w:r>
        <w:t>Ljung</w:t>
      </w:r>
      <w:proofErr w:type="spellEnd"/>
      <w:r>
        <w:t>-Box test is traditionally run with at least 2 different value</w:t>
      </w:r>
      <w:r w:rsidR="0060068C">
        <w:t>s</w:t>
      </w:r>
      <w:r>
        <w:t xml:space="preserve"> of K. </w:t>
      </w:r>
      <w:r w:rsidR="0060068C">
        <w:t xml:space="preserve">This is due to the nature of </w:t>
      </w:r>
      <w:r w:rsidR="005F36F5">
        <w:t>hypothesis</w:t>
      </w:r>
      <w:r w:rsidR="0060068C">
        <w:t xml:space="preserve"> test</w:t>
      </w:r>
      <w:r w:rsidR="005F36F5">
        <w:t>ing where the significance level indicates how often incorrect results are expected</w:t>
      </w:r>
      <w:r w:rsidR="0060068C">
        <w:t xml:space="preserve">. Both tests indicating the dataset </w:t>
      </w:r>
      <w:r w:rsidR="00FB1646">
        <w:t>may be</w:t>
      </w:r>
      <w:r w:rsidR="0060068C">
        <w:t xml:space="preserve"> white noise gives more </w:t>
      </w:r>
      <w:r w:rsidR="00FB1646">
        <w:t xml:space="preserve">weight to the results. </w:t>
      </w:r>
      <w:proofErr w:type="spellStart"/>
      <w:r w:rsidR="0060068C">
        <w:t>Ljung</w:t>
      </w:r>
      <w:proofErr w:type="spellEnd"/>
      <w:r w:rsidR="0060068C">
        <w:t>-Box tests with K=10 and K=24 are performed</w:t>
      </w:r>
      <w:r w:rsidR="00FB1646">
        <w:t xml:space="preserve"> in the framework here. If the results from both tests </w:t>
      </w:r>
      <w:r w:rsidR="00213466">
        <w:t xml:space="preserve">differ, it is concluded that the </w:t>
      </w:r>
      <w:proofErr w:type="spellStart"/>
      <w:r w:rsidR="00213466">
        <w:t>Ljung</w:t>
      </w:r>
      <w:proofErr w:type="spellEnd"/>
      <w:r w:rsidR="00213466">
        <w:t xml:space="preserve">-Box test is </w:t>
      </w:r>
      <w:r w:rsidR="0060068C">
        <w:t>inconclusive.</w:t>
      </w:r>
    </w:p>
    <w:p w14:paraId="03976507" w14:textId="1AA78CB5" w:rsidR="0060068C" w:rsidRDefault="00213466" w:rsidP="00AA07AA">
      <w:r>
        <w:t xml:space="preserve">Estimating parameters for an ARMA model </w:t>
      </w:r>
      <w:r>
        <w:t>may</w:t>
      </w:r>
      <w:r>
        <w:t xml:space="preserve"> offer insight into whether the time series is white noise</w:t>
      </w:r>
      <w:r>
        <w:t xml:space="preserve"> and is used in this framework as an additional piece of evidence</w:t>
      </w:r>
      <w:r w:rsidR="0060068C">
        <w:t xml:space="preserve">. </w:t>
      </w:r>
      <w:r w:rsidR="0060068C">
        <w:lastRenderedPageBreak/>
        <w:t xml:space="preserve">The top 5 ARMA models are generated using the aic5.wge function of the R package </w:t>
      </w:r>
      <w:proofErr w:type="spellStart"/>
      <w:r w:rsidR="0060068C">
        <w:t>tswge</w:t>
      </w:r>
      <w:proofErr w:type="spellEnd"/>
      <w:r w:rsidR="0060068C">
        <w:t xml:space="preserve">. The Bayesian Information Criterion (BIC) is used to evaluate </w:t>
      </w:r>
      <w:r w:rsidR="00AA07AA">
        <w:t xml:space="preserve">different models and the 5 models with the lowest BIC are determined. If any of these 5 models is an </w:t>
      </w:r>
      <w:proofErr w:type="gramStart"/>
      <w:r w:rsidR="00AA07AA">
        <w:t>ARMA(</w:t>
      </w:r>
      <w:proofErr w:type="gramEnd"/>
      <w:r w:rsidR="00AA07AA">
        <w:t xml:space="preserve">0,0) this is an indication that the dataset may be white noise. This evaluation method is not as conclusive as the </w:t>
      </w:r>
      <w:proofErr w:type="spellStart"/>
      <w:r w:rsidR="00AA07AA">
        <w:t>Ljung</w:t>
      </w:r>
      <w:proofErr w:type="spellEnd"/>
      <w:r w:rsidR="00AA07AA">
        <w:t>-Box test, but is another piece of information gathered about the determination of white noise.</w:t>
      </w:r>
    </w:p>
    <w:p w14:paraId="72EF31D3" w14:textId="1B75642F" w:rsidR="00AA07AA" w:rsidRDefault="00AA07AA" w:rsidP="00AA07AA">
      <w:r>
        <w:t xml:space="preserve">If a dataset is white noise, it </w:t>
      </w:r>
      <w:r w:rsidR="00213466">
        <w:t>does</w:t>
      </w:r>
      <w:r>
        <w:t xml:space="preserve"> not make sense for a data scientist to put a lot of time and effort into identifying an optimal model for the data. However, with an </w:t>
      </w:r>
      <w:proofErr w:type="spellStart"/>
      <w:r>
        <w:t>AutoML</w:t>
      </w:r>
      <w:proofErr w:type="spellEnd"/>
      <w:r>
        <w:t xml:space="preserve"> approach, the data scientist does not need to put a lot of time and effort into identifying an optimal model for the data. </w:t>
      </w:r>
      <w:proofErr w:type="gramStart"/>
      <w:r>
        <w:t>As long as</w:t>
      </w:r>
      <w:proofErr w:type="gramEnd"/>
      <w:r>
        <w:t xml:space="preserve"> processing time is not an issue and any associated costs are not a concern, there may be no harm in attempting to find a model for a dataset that is white noise. That is the approach taken here. All datasets, whether white noise or not, are run through all various models. Indications will be given to the user of the framework as to the determination of white noise. If the winning model happens to be something other than the equal means model, the user can determine if the equal means model is more appropriate. </w:t>
      </w:r>
    </w:p>
    <w:p w14:paraId="3D89C79C" w14:textId="664C1958" w:rsidR="002204E0" w:rsidRPr="009A3755" w:rsidRDefault="002204E0" w:rsidP="002204E0">
      <w:pPr>
        <w:pStyle w:val="heading20"/>
      </w:pPr>
      <w:r>
        <w:t>5</w:t>
      </w:r>
      <w:r w:rsidRPr="009A3755">
        <w:t>.</w:t>
      </w:r>
      <w:r>
        <w:t>2</w:t>
      </w:r>
      <w:r w:rsidRPr="009A3755">
        <w:t xml:space="preserve">   </w:t>
      </w:r>
      <w:r w:rsidR="00D32997">
        <w:t>Stationarity</w:t>
      </w:r>
      <w:r w:rsidRPr="009A3755">
        <w:t xml:space="preserve"> </w:t>
      </w:r>
    </w:p>
    <w:p w14:paraId="27026EFE" w14:textId="43645A2D" w:rsidR="00470C24" w:rsidRDefault="00A8085E" w:rsidP="00CE4841">
      <w:pPr>
        <w:ind w:firstLine="0"/>
      </w:pPr>
      <w:r>
        <w:t>As discussed in Section 4, a</w:t>
      </w:r>
      <w:r w:rsidR="00052DE7">
        <w:t xml:space="preserve"> data scientist </w:t>
      </w:r>
      <w:r>
        <w:t>visually inspects a</w:t>
      </w:r>
      <w:r w:rsidR="00052DE7">
        <w:t xml:space="preserve"> time series to see if the 3 conditions for stationarity are met: </w:t>
      </w:r>
      <w:r w:rsidR="00470C24">
        <w:t>constant mean, constant variance, and autocorrelations that depend only on how far apart the observations are, not when they occur in time</w:t>
      </w:r>
      <w:r w:rsidR="00052DE7">
        <w:t xml:space="preserve">. </w:t>
      </w:r>
      <w:r>
        <w:t xml:space="preserve">This section will go into further detail about what these conditions mean and how stationarity will be accounted for in the </w:t>
      </w:r>
      <w:proofErr w:type="spellStart"/>
      <w:r>
        <w:t>AutoML</w:t>
      </w:r>
      <w:proofErr w:type="spellEnd"/>
      <w:r>
        <w:t xml:space="preserve"> framework being developed.</w:t>
      </w:r>
    </w:p>
    <w:p w14:paraId="6D9DC069" w14:textId="1459A326" w:rsidR="00CE4841" w:rsidRDefault="00470C24" w:rsidP="00470C24">
      <w:r>
        <w:t xml:space="preserve">The first condition of stationarity is constant </w:t>
      </w:r>
      <w:r w:rsidR="00451789">
        <w:t>mean</w:t>
      </w:r>
      <w:r>
        <w:t xml:space="preserve">. If a time series has a constant mean, the mean does not depend on time. 2 possible reasons a time series may not have a constant mean are: a linear trend is present where the mean increases over time </w:t>
      </w:r>
      <w:r w:rsidR="00A8085E">
        <w:t>or</w:t>
      </w:r>
      <w:r>
        <w:t xml:space="preserve"> a seasonal or cyclic pattern is present. For example, monthly temperature data would show higher temperatures in summer months and lower temperatures in winter months. This pattern is predictable and expected.</w:t>
      </w:r>
    </w:p>
    <w:p w14:paraId="62F77166" w14:textId="6F2ED6D4" w:rsidR="00451789" w:rsidRDefault="00451789" w:rsidP="00470C24">
      <w:r>
        <w:t xml:space="preserve">The second condition of stationarity is constant variance. If a time series has constant variance, the variance does not depend on time. This condition is more difficult to evaluate. If the first condition of stationarity is not met, it is increasingly difficult to </w:t>
      </w:r>
      <w:proofErr w:type="gramStart"/>
      <w:r>
        <w:t>make a determination</w:t>
      </w:r>
      <w:proofErr w:type="gramEnd"/>
      <w:r>
        <w:t xml:space="preserve"> about constant variance. If multiple realizations of a time series can be imagined, the variances for each time point should not change throughout the series, if the variance is constant. For example, consider </w:t>
      </w:r>
      <w:r w:rsidR="00410BDD">
        <w:t>the</w:t>
      </w:r>
      <w:r>
        <w:t xml:space="preserve"> time series </w:t>
      </w:r>
      <w:r w:rsidR="00410BDD">
        <w:t xml:space="preserve">in Fig. 2 </w:t>
      </w:r>
      <w:r>
        <w:t>that represents the daily difference betwee</w:t>
      </w:r>
      <w:r w:rsidR="00823C1B">
        <w:t xml:space="preserve">n the high and low temperature </w:t>
      </w:r>
      <w:r w:rsidR="00410BDD">
        <w:t>in Austin, Texas from 2014-2016</w:t>
      </w:r>
      <w:r w:rsidR="00823C1B">
        <w:t>. The variation seen in</w:t>
      </w:r>
      <w:r w:rsidR="00EE1863">
        <w:t xml:space="preserve"> winter months is much larger than the variation seen in summer months. This dataset does not have constant variance.</w:t>
      </w:r>
      <w:r>
        <w:t xml:space="preserve"> </w:t>
      </w:r>
    </w:p>
    <w:p w14:paraId="69493EDF" w14:textId="77777777" w:rsidR="000339FB" w:rsidRDefault="000339FB" w:rsidP="00470C24"/>
    <w:p w14:paraId="2BE6C940" w14:textId="535A6698" w:rsidR="00410BDD" w:rsidRDefault="00731F6A" w:rsidP="00410BDD">
      <w:pPr>
        <w:ind w:firstLine="0"/>
      </w:pPr>
      <w:r>
        <w:rPr>
          <w:noProof/>
          <w:lang w:eastAsia="en-US"/>
        </w:rPr>
        <w:lastRenderedPageBreak/>
        <w:drawing>
          <wp:inline distT="0" distB="0" distL="0" distR="0" wp14:anchorId="4E1EC370" wp14:editId="44FC6182">
            <wp:extent cx="4392295" cy="2635250"/>
            <wp:effectExtent l="0" t="0" r="8255" b="0"/>
            <wp:docPr id="30" name="Chart 30">
              <a:extLst xmlns:a="http://schemas.openxmlformats.org/drawingml/2006/main">
                <a:ext uri="{FF2B5EF4-FFF2-40B4-BE49-F238E27FC236}">
                  <a16:creationId xmlns:a16="http://schemas.microsoft.com/office/drawing/2014/main" id="{0AD91227-A4D0-4461-9A5D-1E71EFE921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586F58E" w14:textId="5878D37E" w:rsidR="0083662E" w:rsidRPr="00946CD4" w:rsidRDefault="0083662E" w:rsidP="00C532D1">
      <w:pPr>
        <w:ind w:firstLine="0"/>
        <w:jc w:val="center"/>
        <w:rPr>
          <w:sz w:val="18"/>
        </w:rPr>
      </w:pPr>
      <w:r w:rsidRPr="00946CD4">
        <w:rPr>
          <w:b/>
          <w:sz w:val="18"/>
        </w:rPr>
        <w:t xml:space="preserve">Fig. </w:t>
      </w:r>
      <w:r>
        <w:rPr>
          <w:b/>
          <w:sz w:val="18"/>
        </w:rPr>
        <w:t>2</w:t>
      </w:r>
      <w:r w:rsidRPr="00946CD4">
        <w:rPr>
          <w:b/>
          <w:sz w:val="18"/>
        </w:rPr>
        <w:t>.</w:t>
      </w:r>
      <w:r w:rsidRPr="00946CD4">
        <w:rPr>
          <w:sz w:val="18"/>
        </w:rPr>
        <w:t xml:space="preserve"> </w:t>
      </w:r>
      <w:r>
        <w:rPr>
          <w:sz w:val="18"/>
        </w:rPr>
        <w:t>Daily difference between high and low temperatures</w:t>
      </w:r>
      <w:r w:rsidR="000339FB">
        <w:rPr>
          <w:sz w:val="18"/>
        </w:rPr>
        <w:t xml:space="preserve"> in Austin, TX</w:t>
      </w:r>
      <w:r>
        <w:rPr>
          <w:sz w:val="18"/>
        </w:rPr>
        <w:t>.</w:t>
      </w:r>
      <w:r w:rsidR="00B52911">
        <w:rPr>
          <w:rStyle w:val="FootnoteReference"/>
        </w:rPr>
        <w:footnoteReference w:id="1"/>
      </w:r>
    </w:p>
    <w:p w14:paraId="5DC45987" w14:textId="77777777" w:rsidR="0083662E" w:rsidRDefault="0083662E" w:rsidP="00410BDD">
      <w:pPr>
        <w:ind w:firstLine="0"/>
      </w:pPr>
    </w:p>
    <w:p w14:paraId="788E7E38" w14:textId="195999AA" w:rsidR="00B52911" w:rsidRDefault="00B52911" w:rsidP="00B52911">
      <w:r>
        <w:t xml:space="preserve">The third condition of stationarity is that autocorrelations depend only on how far apart the observations are, not where in time the observations are. This can be viewed by creating separate ACF plots for different ranges of the times series. </w:t>
      </w:r>
      <w:r w:rsidR="00D20278">
        <w:t>As discussed in Section 4, t</w:t>
      </w:r>
      <w:r>
        <w:t>he bottom row of ACF plots in Fig. 1 shows an ACF plot using the first half of a time series and another ACF plot using the second half of the same time series. The patterns in these 2 plots should match if the 3</w:t>
      </w:r>
      <w:r w:rsidRPr="000339FB">
        <w:rPr>
          <w:vertAlign w:val="superscript"/>
        </w:rPr>
        <w:t>rd</w:t>
      </w:r>
      <w:r>
        <w:t xml:space="preserve"> condition of stationarity is met. For the time series in Fig. 1, the patterns in the ACF plots do not match and this time series does not meet the 3</w:t>
      </w:r>
      <w:r w:rsidRPr="000339FB">
        <w:rPr>
          <w:vertAlign w:val="superscript"/>
        </w:rPr>
        <w:t>rd</w:t>
      </w:r>
      <w:r>
        <w:t xml:space="preserve"> condition for stationarity.</w:t>
      </w:r>
    </w:p>
    <w:p w14:paraId="73255023" w14:textId="33F0A41D" w:rsidR="00EA534F" w:rsidRDefault="00E31807" w:rsidP="00CE4841">
      <w:r>
        <w:t xml:space="preserve">Many forecasting models assume that the time series is stationary. If a non-stationary time series was modeled using a model that assumes stationarity, the forecast residuals would be larger than if the time series was first transformed and then modeled. </w:t>
      </w:r>
      <w:r w:rsidR="00545587">
        <w:t xml:space="preserve">Typical transformation options are differencing or averaging. Transforming the time series with a first difference would </w:t>
      </w:r>
      <w:r w:rsidR="00EA534F">
        <w:t>remove a linear trend in the data. Other differencing techniques are used to remove seasonal or cyclic behaviors in the dataset. Stationarity is reassessed on the transformed data. This process repeats until a stationary dataset is identified.</w:t>
      </w:r>
    </w:p>
    <w:p w14:paraId="052DEC66" w14:textId="77777777" w:rsidR="00D20278" w:rsidRDefault="00D20278" w:rsidP="00CE4841">
      <w:r>
        <w:t xml:space="preserve">Evaluating the correct data transformation and when it’s needed, poses a problem for an </w:t>
      </w:r>
      <w:proofErr w:type="spellStart"/>
      <w:r>
        <w:t>AutoML</w:t>
      </w:r>
      <w:proofErr w:type="spellEnd"/>
      <w:r>
        <w:t xml:space="preserve"> framework, where no human interaction exists. </w:t>
      </w:r>
      <w:r w:rsidR="00EA534F">
        <w:t xml:space="preserve">For the </w:t>
      </w:r>
      <w:proofErr w:type="spellStart"/>
      <w:r w:rsidR="00EA534F">
        <w:t>AutoML</w:t>
      </w:r>
      <w:proofErr w:type="spellEnd"/>
      <w:r w:rsidR="00EA534F">
        <w:t xml:space="preserve"> framework developed for this paper, several separate transformations are made on the data and the resulting dataset is modeled. Since the forecast residuals are expected to be higher if a non-stationary dataset is modeled as stationary and several different transformations are used, there is little concern that the winning model would be an inappropriate model with respect to stationarity</w:t>
      </w:r>
      <w:r>
        <w:t>,</w:t>
      </w:r>
      <w:r w:rsidR="007A188B">
        <w:t xml:space="preserve"> </w:t>
      </w:r>
      <w:proofErr w:type="gramStart"/>
      <w:r w:rsidR="007A188B">
        <w:t>as long as</w:t>
      </w:r>
      <w:proofErr w:type="gramEnd"/>
      <w:r w:rsidR="007A188B">
        <w:t xml:space="preserve"> the appropriate transformations have been included in the </w:t>
      </w:r>
      <w:proofErr w:type="spellStart"/>
      <w:r w:rsidR="007A188B">
        <w:t>AutoML</w:t>
      </w:r>
      <w:proofErr w:type="spellEnd"/>
      <w:r w:rsidR="007A188B">
        <w:t xml:space="preserve"> framework. </w:t>
      </w:r>
    </w:p>
    <w:p w14:paraId="7F2CD45E" w14:textId="519E9A59" w:rsidR="005C276B" w:rsidRDefault="00D20278" w:rsidP="00CE4841">
      <w:r>
        <w:lastRenderedPageBreak/>
        <w:t>Two</w:t>
      </w:r>
      <w:r w:rsidR="007A188B">
        <w:t xml:space="preserve"> tests for stationarity will be used to provide guidance</w:t>
      </w:r>
      <w:r>
        <w:t xml:space="preserve"> about stationarity</w:t>
      </w:r>
      <w:r w:rsidR="007A188B">
        <w:t xml:space="preserve"> to the user: augmented Dickey-Fuller</w:t>
      </w:r>
      <w:r>
        <w:t xml:space="preserve"> and</w:t>
      </w:r>
      <w:r w:rsidR="007A188B">
        <w:t xml:space="preserve"> KPSS. </w:t>
      </w:r>
      <w:r>
        <w:t>T</w:t>
      </w:r>
      <w:r w:rsidR="007A188B">
        <w:t xml:space="preserve">he augmented Dickey-Fuller </w:t>
      </w:r>
      <w:r>
        <w:t>test</w:t>
      </w:r>
      <w:r w:rsidR="007A188B">
        <w:t xml:space="preserve"> test</w:t>
      </w:r>
      <w:r>
        <w:t>s</w:t>
      </w:r>
      <w:r w:rsidR="007A188B">
        <w:t xml:space="preserve"> the null hypothesis that there is a unit root. The KPSS tests the null hypothesis that the time series is stationary</w:t>
      </w:r>
      <w:r>
        <w:t xml:space="preserve"> around a mean or linear trend</w:t>
      </w:r>
      <w:r w:rsidR="007A188B">
        <w:t xml:space="preserve">. Agreement between these </w:t>
      </w:r>
      <w:r>
        <w:t>2</w:t>
      </w:r>
      <w:r w:rsidR="007A188B">
        <w:t xml:space="preserve"> tests would lend evidence to support a determination of stationarity. However, it is again noted that it is recommended to use these tests in conjunction with other known information about the time series</w:t>
      </w:r>
      <w:r w:rsidR="00EA534F">
        <w:t>.</w:t>
      </w:r>
      <w:r w:rsidR="007A188B">
        <w:t xml:space="preserve"> For the </w:t>
      </w:r>
      <w:proofErr w:type="spellStart"/>
      <w:r w:rsidR="007A188B">
        <w:t>AutoML</w:t>
      </w:r>
      <w:proofErr w:type="spellEnd"/>
      <w:r w:rsidR="007A188B">
        <w:t xml:space="preserve"> framework for this paper, an indicator will be displayed to </w:t>
      </w:r>
      <w:r>
        <w:t>show the determination of stationarity by these 2 tests</w:t>
      </w:r>
      <w:r w:rsidR="007A188B">
        <w:t>.</w:t>
      </w:r>
    </w:p>
    <w:p w14:paraId="75DC175A" w14:textId="77777777" w:rsidR="00E8495F" w:rsidRPr="009A3755" w:rsidRDefault="00E8495F" w:rsidP="00E8495F">
      <w:pPr>
        <w:pStyle w:val="heading10"/>
      </w:pPr>
      <w:r>
        <w:t>6</w:t>
      </w:r>
      <w:r w:rsidRPr="009A3755">
        <w:t xml:space="preserve">   </w:t>
      </w:r>
      <w:r>
        <w:t>Forecasting Models</w:t>
      </w:r>
    </w:p>
    <w:p w14:paraId="4C29D35B" w14:textId="3C8C16EA" w:rsidR="00414F98" w:rsidRDefault="00414F98" w:rsidP="00414F98">
      <w:pPr>
        <w:pStyle w:val="p1a"/>
      </w:pPr>
      <w:r>
        <w:t>Traditional time series forecasting techniques approach modeling and forecasting from a statistical perspective and ha</w:t>
      </w:r>
      <w:r w:rsidR="00593AF4">
        <w:t>ve</w:t>
      </w:r>
      <w:r>
        <w:t xml:space="preserve"> been applied in various fields since the industrial revolution. Classical equations and algorithms that represent past, present, and future values as stochastic variables are the most common and basic form of time series analysis such as ARMA/ARIMA models. These algorithms forecast future values of a time series by calculating the statistical likelihood of future values.</w:t>
      </w:r>
    </w:p>
    <w:p w14:paraId="044B67B8" w14:textId="13369F61" w:rsidR="00414F98" w:rsidRDefault="00414F98" w:rsidP="00414F98">
      <w:r>
        <w:t>More complex and recent approaches such as decision trees, multilayer perceptron, and long-term short memory networks have been only recently made practical advances in computing capacity and speed. Each of these algorithms forecasts the future variables of a time series in different ways, and often do</w:t>
      </w:r>
      <w:r w:rsidR="00593AF4">
        <w:t xml:space="preserve"> no</w:t>
      </w:r>
      <w:r>
        <w:t xml:space="preserve">t have the same conditions of use as traditional time series models. </w:t>
      </w:r>
      <w:r w:rsidR="00731F6A">
        <w:t xml:space="preserve">What follows in </w:t>
      </w:r>
      <w:r w:rsidR="00593AF4">
        <w:t>this section</w:t>
      </w:r>
      <w:r w:rsidR="00731F6A">
        <w:t xml:space="preserve"> are descriptions of the models used in the </w:t>
      </w:r>
      <w:proofErr w:type="spellStart"/>
      <w:r w:rsidR="00731F6A">
        <w:t>AutoML</w:t>
      </w:r>
      <w:proofErr w:type="spellEnd"/>
      <w:r w:rsidR="00731F6A">
        <w:t xml:space="preserve"> framework used for this </w:t>
      </w:r>
      <w:proofErr w:type="gramStart"/>
      <w:r w:rsidR="00731F6A">
        <w:t>research.</w:t>
      </w:r>
      <w:proofErr w:type="gramEnd"/>
    </w:p>
    <w:p w14:paraId="0F4203DC" w14:textId="1591A4A5" w:rsidR="009B1D59" w:rsidRPr="009A3755" w:rsidRDefault="00E8495F" w:rsidP="009B1D59">
      <w:pPr>
        <w:pStyle w:val="heading20"/>
      </w:pPr>
      <w:r>
        <w:t>6</w:t>
      </w:r>
      <w:r w:rsidR="009B1D59" w:rsidRPr="009A3755">
        <w:t xml:space="preserve">.1   </w:t>
      </w:r>
      <w:r w:rsidR="00A47B1C">
        <w:t>Equal Means</w:t>
      </w:r>
      <w:r w:rsidR="009B1D59" w:rsidRPr="009A3755">
        <w:t xml:space="preserve"> </w:t>
      </w:r>
    </w:p>
    <w:p w14:paraId="729AD102" w14:textId="08C53BAF" w:rsidR="00E8495F" w:rsidRDefault="00E91CDA" w:rsidP="00657488">
      <w:pPr>
        <w:ind w:firstLine="0"/>
      </w:pPr>
      <w:r>
        <w:t>The equal means model takes the mean of the time series and uses that value as the forecast.</w:t>
      </w:r>
      <w:r w:rsidR="003E2CA3">
        <w:t xml:space="preserve"> Residuals are calculated as the difference between the forecasted value and the mean. This model is most appropriate for a time series that is white noise. In a white noise time series, previous observations do not help with forecasting future observations and a mean is the best forecast available.</w:t>
      </w:r>
    </w:p>
    <w:p w14:paraId="38511B82" w14:textId="1FF3AC03" w:rsidR="00E8495F" w:rsidRPr="009A3755" w:rsidRDefault="00E8495F" w:rsidP="00E8495F">
      <w:pPr>
        <w:pStyle w:val="heading20"/>
      </w:pPr>
      <w:bookmarkStart w:id="1" w:name="OLE_LINK2"/>
      <w:bookmarkStart w:id="2" w:name="OLE_LINK3"/>
      <w:r>
        <w:t>6</w:t>
      </w:r>
      <w:r w:rsidRPr="009A3755">
        <w:t>.</w:t>
      </w:r>
      <w:r>
        <w:t>2</w:t>
      </w:r>
      <w:r w:rsidRPr="009A3755">
        <w:t xml:space="preserve">   </w:t>
      </w:r>
      <w:r>
        <w:t>ARMA</w:t>
      </w:r>
      <w:r w:rsidRPr="009A3755">
        <w:t xml:space="preserve"> </w:t>
      </w:r>
    </w:p>
    <w:p w14:paraId="060732C9" w14:textId="1737B9CA" w:rsidR="00414F98" w:rsidRDefault="00414F98" w:rsidP="00414F98">
      <w:pPr>
        <w:ind w:firstLine="0"/>
        <w:rPr>
          <w:rFonts w:ascii="Times New Roman" w:eastAsia="Times New Roman" w:hAnsi="Times New Roman"/>
          <w:color w:val="000000"/>
          <w:lang w:eastAsia="en-US"/>
        </w:rPr>
      </w:pPr>
      <w:r w:rsidRPr="006121FE">
        <w:rPr>
          <w:rFonts w:ascii="Times New Roman" w:eastAsia="Times New Roman" w:hAnsi="Times New Roman"/>
          <w:color w:val="000000"/>
          <w:lang w:eastAsia="en-US"/>
        </w:rPr>
        <w:t>ARMA (Autoregressive Moving Average) is a traditional model for univariate time series analysis. The AR part of the model uses regression to represent each value of the time series relative to previous values by expressing the current value as a function of past values</w:t>
      </w:r>
      <w:r>
        <w:rPr>
          <w:rFonts w:ascii="Times New Roman" w:eastAsia="Times New Roman" w:hAnsi="Times New Roman"/>
          <w:color w:val="000000"/>
          <w:lang w:eastAsia="en-US"/>
        </w:rPr>
        <w:t>.</w:t>
      </w:r>
    </w:p>
    <w:p w14:paraId="4FDF361A" w14:textId="77777777" w:rsidR="00414F98" w:rsidRDefault="00414F98" w:rsidP="00414F98">
      <w:pPr>
        <w:ind w:firstLine="0"/>
        <w:rPr>
          <w:rFonts w:ascii="Times New Roman" w:eastAsia="Times New Roman" w:hAnsi="Times New Roman"/>
          <w:color w:val="000000"/>
          <w:lang w:eastAsia="en-US"/>
        </w:rPr>
      </w:pPr>
    </w:p>
    <w:tbl>
      <w:tblPr>
        <w:tblW w:w="7665" w:type="dxa"/>
        <w:tblLayout w:type="fixed"/>
        <w:tblCellMar>
          <w:left w:w="70" w:type="dxa"/>
          <w:right w:w="70" w:type="dxa"/>
        </w:tblCellMar>
        <w:tblLook w:val="0000" w:firstRow="0" w:lastRow="0" w:firstColumn="0" w:lastColumn="0" w:noHBand="0" w:noVBand="0"/>
      </w:tblPr>
      <w:tblGrid>
        <w:gridCol w:w="6449"/>
        <w:gridCol w:w="608"/>
        <w:gridCol w:w="608"/>
      </w:tblGrid>
      <w:tr w:rsidR="00414F98" w:rsidRPr="00371779" w14:paraId="36EF590B" w14:textId="77777777" w:rsidTr="00414F98">
        <w:tc>
          <w:tcPr>
            <w:tcW w:w="6449" w:type="dxa"/>
          </w:tcPr>
          <w:p w14:paraId="7D5D5106" w14:textId="03B0E5A9" w:rsidR="00414F98" w:rsidRPr="00371779" w:rsidRDefault="00AD5395" w:rsidP="00414F98">
            <w:pPr>
              <w:pStyle w:val="equation"/>
              <w:tabs>
                <w:tab w:val="clear" w:pos="6237"/>
              </w:tabs>
              <w:ind w:left="0" w:firstLine="0"/>
            </w:pP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=μ+</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φ</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t-i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e>
              </m:nary>
            </m:oMath>
            <w:r w:rsidR="00414F98" w:rsidRPr="00371779">
              <w:t xml:space="preserve"> </w:t>
            </w:r>
            <w:r w:rsidR="00414F98">
              <w:t>.</w:t>
            </w:r>
          </w:p>
        </w:tc>
        <w:tc>
          <w:tcPr>
            <w:tcW w:w="608" w:type="dxa"/>
          </w:tcPr>
          <w:p w14:paraId="7FFA5E3E" w14:textId="77777777" w:rsidR="00414F98" w:rsidRPr="00371779" w:rsidRDefault="00414F98" w:rsidP="00414F98">
            <w:pPr>
              <w:pStyle w:val="equation"/>
              <w:tabs>
                <w:tab w:val="clear" w:pos="6237"/>
              </w:tabs>
              <w:ind w:left="0" w:firstLine="0"/>
              <w:jc w:val="right"/>
            </w:pPr>
          </w:p>
        </w:tc>
        <w:tc>
          <w:tcPr>
            <w:tcW w:w="608" w:type="dxa"/>
            <w:vAlign w:val="center"/>
          </w:tcPr>
          <w:p w14:paraId="42FE7585" w14:textId="77777777" w:rsidR="00414F98" w:rsidRPr="00371779" w:rsidRDefault="00414F98" w:rsidP="00414F98">
            <w:pPr>
              <w:pStyle w:val="equation"/>
              <w:tabs>
                <w:tab w:val="clear" w:pos="6237"/>
              </w:tabs>
              <w:ind w:left="0" w:firstLine="0"/>
              <w:jc w:val="right"/>
            </w:pPr>
            <w:r w:rsidRPr="00371779">
              <w:t>(</w:t>
            </w:r>
            <w:r>
              <w:rPr>
                <w:b/>
              </w:rPr>
              <w:t>2</w:t>
            </w:r>
            <w:r w:rsidRPr="00371779">
              <w:t>)</w:t>
            </w:r>
          </w:p>
        </w:tc>
      </w:tr>
    </w:tbl>
    <w:p w14:paraId="54AB58CA" w14:textId="77777777" w:rsidR="00414F98" w:rsidRDefault="00414F98" w:rsidP="00414F98">
      <w:pPr>
        <w:ind w:firstLine="0"/>
        <w:rPr>
          <w:rFonts w:ascii="Times New Roman" w:eastAsia="Times New Roman" w:hAnsi="Times New Roman"/>
          <w:color w:val="000000"/>
          <w:lang w:eastAsia="en-US"/>
        </w:rPr>
      </w:pPr>
    </w:p>
    <w:p w14:paraId="4A64D5C3" w14:textId="72061FA3" w:rsidR="00414F98" w:rsidRPr="00414F98" w:rsidRDefault="00414F98" w:rsidP="00414F98">
      <w:r w:rsidRPr="00414F98">
        <w:lastRenderedPageBreak/>
        <w:t xml:space="preserve">The MA part of the model uses a moving average with q number of coefficients. It quantifies the moving average of error terms for each point in the series, where error is the difference between expected and observed values. </w:t>
      </w:r>
      <m:oMath>
        <m:r>
          <w:rPr>
            <w:rFonts w:ascii="Cambria Math" w:hAnsi="Cambria Math"/>
          </w:rPr>
          <m:t>q</m:t>
        </m:r>
      </m:oMath>
      <w:r w:rsidRPr="00414F98">
        <w:t xml:space="preserve"> is the number of error terms that are averaged by the model, if </w:t>
      </w:r>
      <m:oMath>
        <m:r>
          <w:rPr>
            <w:rFonts w:ascii="Cambria Math" w:hAnsi="Cambria Math"/>
          </w:rPr>
          <m:t>q=3</m:t>
        </m:r>
      </m:oMath>
      <w:r w:rsidRPr="00414F98">
        <w:t xml:space="preserve">, then previous three terms are averaged for each </w:t>
      </w:r>
      <w:proofErr w:type="gramStart"/>
      <w:r w:rsidRPr="00414F98">
        <w:t>point.</w:t>
      </w:r>
      <w:proofErr w:type="gramEnd"/>
      <w:r w:rsidRPr="00414F98">
        <w:t> </w:t>
      </w:r>
    </w:p>
    <w:p w14:paraId="43F01974" w14:textId="6D0D4C7B" w:rsidR="00414F98" w:rsidRDefault="00414F98" w:rsidP="00414F98">
      <w:pPr>
        <w:ind w:firstLine="0"/>
        <w:jc w:val="left"/>
        <w:rPr>
          <w:rFonts w:ascii="Times New Roman" w:eastAsia="Times New Roman" w:hAnsi="Times New Roman"/>
          <w:color w:val="000000"/>
          <w:lang w:eastAsia="en-US"/>
        </w:rPr>
      </w:pPr>
    </w:p>
    <w:tbl>
      <w:tblPr>
        <w:tblW w:w="7665" w:type="dxa"/>
        <w:tblLayout w:type="fixed"/>
        <w:tblCellMar>
          <w:left w:w="70" w:type="dxa"/>
          <w:right w:w="70" w:type="dxa"/>
        </w:tblCellMar>
        <w:tblLook w:val="0000" w:firstRow="0" w:lastRow="0" w:firstColumn="0" w:lastColumn="0" w:noHBand="0" w:noVBand="0"/>
      </w:tblPr>
      <w:tblGrid>
        <w:gridCol w:w="6449"/>
        <w:gridCol w:w="608"/>
        <w:gridCol w:w="608"/>
      </w:tblGrid>
      <w:tr w:rsidR="00414F98" w:rsidRPr="00371779" w14:paraId="6E633364" w14:textId="77777777" w:rsidTr="00414F98">
        <w:tc>
          <w:tcPr>
            <w:tcW w:w="6449" w:type="dxa"/>
          </w:tcPr>
          <w:p w14:paraId="43D69FA9" w14:textId="2A150F47" w:rsidR="00414F98" w:rsidRPr="00371779" w:rsidRDefault="00AD5395" w:rsidP="00414F98">
            <w:pPr>
              <w:pStyle w:val="equation"/>
              <w:tabs>
                <w:tab w:val="clear" w:pos="6237"/>
              </w:tabs>
              <w:ind w:left="0" w:firstLine="0"/>
            </w:pP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=μ+</m:t>
              </m:r>
              <m:nary>
                <m:naryPr>
                  <m:chr m:val="∑"/>
                  <m:limLoc m:val="undOvr"/>
                  <m:ctrlPr>
                    <w:rPr>
                      <w:rFonts w:ascii="Cambria Math" w:hAnsi="Cambria Math"/>
                      <w:i/>
                    </w:rPr>
                  </m:ctrlPr>
                </m:naryPr>
                <m:sub>
                  <m:r>
                    <w:rPr>
                      <w:rFonts w:ascii="Cambria Math" w:hAnsi="Cambria Math"/>
                    </w:rPr>
                    <m:t>i=1</m:t>
                  </m:r>
                </m:sub>
                <m:sup>
                  <m:r>
                    <w:rPr>
                      <w:rFonts w:ascii="Cambria Math" w:hAnsi="Cambria Math"/>
                    </w:rPr>
                    <m:t>q</m:t>
                  </m:r>
                </m:sup>
                <m:e>
                  <m:sSub>
                    <m:sSubPr>
                      <m:ctrlPr>
                        <w:rPr>
                          <w:rFonts w:ascii="Cambria Math" w:hAnsi="Cambria Math"/>
                          <w:i/>
                        </w:rPr>
                      </m:ctrlPr>
                    </m:sSubPr>
                    <m:e>
                      <m:r>
                        <w:rPr>
                          <w:rFonts w:ascii="Cambria Math" w:hAnsi="Cambria Math"/>
                        </w:rPr>
                        <m:t>θ</m:t>
                      </m:r>
                    </m:e>
                    <m:sub>
                      <m:r>
                        <w:rPr>
                          <w:rFonts w:ascii="Cambria Math" w:hAnsi="Cambria Math"/>
                        </w:rPr>
                        <m:t>i</m:t>
                      </m:r>
                    </m:sub>
                  </m:sSub>
                  <m:sSub>
                    <m:sSubPr>
                      <m:ctrlPr>
                        <w:rPr>
                          <w:rFonts w:ascii="Cambria Math" w:hAnsi="Cambria Math"/>
                          <w:i/>
                        </w:rPr>
                      </m:ctrlPr>
                    </m:sSubPr>
                    <m:e>
                      <m:r>
                        <w:rPr>
                          <w:rFonts w:ascii="Cambria Math" w:hAnsi="Cambria Math"/>
                        </w:rPr>
                        <m:t>ϵ</m:t>
                      </m:r>
                    </m:e>
                    <m:sub>
                      <m:r>
                        <w:rPr>
                          <w:rFonts w:ascii="Cambria Math" w:hAnsi="Cambria Math"/>
                        </w:rPr>
                        <m:t>t-i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e>
              </m:nary>
            </m:oMath>
            <w:r w:rsidR="00414F98" w:rsidRPr="00371779">
              <w:t xml:space="preserve"> </w:t>
            </w:r>
            <w:r w:rsidR="00414F98">
              <w:t>.</w:t>
            </w:r>
          </w:p>
        </w:tc>
        <w:tc>
          <w:tcPr>
            <w:tcW w:w="608" w:type="dxa"/>
          </w:tcPr>
          <w:p w14:paraId="1BB7DC15" w14:textId="77777777" w:rsidR="00414F98" w:rsidRPr="00371779" w:rsidRDefault="00414F98" w:rsidP="00414F98">
            <w:pPr>
              <w:pStyle w:val="equation"/>
              <w:tabs>
                <w:tab w:val="clear" w:pos="6237"/>
              </w:tabs>
              <w:ind w:left="0" w:firstLine="0"/>
              <w:jc w:val="right"/>
            </w:pPr>
          </w:p>
        </w:tc>
        <w:tc>
          <w:tcPr>
            <w:tcW w:w="608" w:type="dxa"/>
            <w:vAlign w:val="center"/>
          </w:tcPr>
          <w:p w14:paraId="7782C241" w14:textId="11A54580" w:rsidR="00414F98" w:rsidRPr="00371779" w:rsidRDefault="00414F98" w:rsidP="00414F98">
            <w:pPr>
              <w:pStyle w:val="equation"/>
              <w:tabs>
                <w:tab w:val="clear" w:pos="6237"/>
              </w:tabs>
              <w:ind w:left="0" w:firstLine="0"/>
              <w:jc w:val="right"/>
            </w:pPr>
            <w:r w:rsidRPr="00371779">
              <w:t>(</w:t>
            </w:r>
            <w:r>
              <w:rPr>
                <w:b/>
              </w:rPr>
              <w:t>3</w:t>
            </w:r>
            <w:r w:rsidRPr="00371779">
              <w:t>)</w:t>
            </w:r>
          </w:p>
        </w:tc>
      </w:tr>
    </w:tbl>
    <w:p w14:paraId="0048AF02" w14:textId="7077CDF9" w:rsidR="00E8495F" w:rsidRPr="009A3755" w:rsidRDefault="00E8495F" w:rsidP="00E8495F">
      <w:pPr>
        <w:pStyle w:val="heading20"/>
      </w:pPr>
      <w:r>
        <w:t>6</w:t>
      </w:r>
      <w:r w:rsidRPr="009A3755">
        <w:t>.</w:t>
      </w:r>
      <w:r>
        <w:t>3</w:t>
      </w:r>
      <w:r w:rsidRPr="009A3755">
        <w:t xml:space="preserve">   </w:t>
      </w:r>
      <w:r w:rsidR="00E91CDA">
        <w:t>ARIMA</w:t>
      </w:r>
      <w:r w:rsidRPr="009A3755">
        <w:t xml:space="preserve"> </w:t>
      </w:r>
    </w:p>
    <w:p w14:paraId="065AC794" w14:textId="1F57A339" w:rsidR="00414F98" w:rsidRDefault="00414F98" w:rsidP="00414F98">
      <w:pPr>
        <w:ind w:firstLine="0"/>
        <w:jc w:val="left"/>
        <w:rPr>
          <w:rFonts w:ascii="Times New Roman" w:eastAsia="Times New Roman" w:hAnsi="Times New Roman"/>
          <w:color w:val="000000"/>
          <w:lang w:eastAsia="en-US"/>
        </w:rPr>
      </w:pPr>
      <w:r w:rsidRPr="006121FE">
        <w:rPr>
          <w:rFonts w:ascii="Times New Roman" w:eastAsia="Times New Roman" w:hAnsi="Times New Roman"/>
          <w:color w:val="000000"/>
          <w:lang w:eastAsia="en-US"/>
        </w:rPr>
        <w:t xml:space="preserve">An ARIMA model is an Autoregressive Integrated Moving Average model that contains the same AR and MA components </w:t>
      </w:r>
      <w:r w:rsidR="00DF1165">
        <w:rPr>
          <w:rFonts w:ascii="Times New Roman" w:eastAsia="Times New Roman" w:hAnsi="Times New Roman"/>
          <w:color w:val="000000"/>
          <w:lang w:eastAsia="en-US"/>
        </w:rPr>
        <w:t xml:space="preserve">as an ARMA model, </w:t>
      </w:r>
      <w:r w:rsidRPr="006121FE">
        <w:rPr>
          <w:rFonts w:ascii="Times New Roman" w:eastAsia="Times New Roman" w:hAnsi="Times New Roman"/>
          <w:color w:val="000000"/>
          <w:lang w:eastAsia="en-US"/>
        </w:rPr>
        <w:t>with an additional Integrated component. This represents the order of difference applied to the time series. </w:t>
      </w:r>
    </w:p>
    <w:p w14:paraId="28BD6FF7" w14:textId="77777777" w:rsidR="00731F6A" w:rsidRDefault="00731F6A" w:rsidP="00414F98">
      <w:pPr>
        <w:ind w:firstLine="0"/>
        <w:jc w:val="left"/>
        <w:rPr>
          <w:rFonts w:ascii="Times New Roman" w:eastAsia="Times New Roman" w:hAnsi="Times New Roman"/>
          <w:color w:val="000000"/>
          <w:lang w:eastAsia="en-US"/>
        </w:rPr>
      </w:pPr>
    </w:p>
    <w:tbl>
      <w:tblPr>
        <w:tblW w:w="7665" w:type="dxa"/>
        <w:tblLayout w:type="fixed"/>
        <w:tblCellMar>
          <w:left w:w="70" w:type="dxa"/>
          <w:right w:w="70" w:type="dxa"/>
        </w:tblCellMar>
        <w:tblLook w:val="0000" w:firstRow="0" w:lastRow="0" w:firstColumn="0" w:lastColumn="0" w:noHBand="0" w:noVBand="0"/>
      </w:tblPr>
      <w:tblGrid>
        <w:gridCol w:w="6449"/>
        <w:gridCol w:w="608"/>
        <w:gridCol w:w="608"/>
      </w:tblGrid>
      <w:tr w:rsidR="00414F98" w:rsidRPr="00371779" w14:paraId="4E652CBF" w14:textId="77777777" w:rsidTr="00414F98">
        <w:tc>
          <w:tcPr>
            <w:tcW w:w="6449" w:type="dxa"/>
          </w:tcPr>
          <w:p w14:paraId="312221FF" w14:textId="4603C6B7" w:rsidR="00414F98" w:rsidRPr="00371779" w:rsidRDefault="00AD5395" w:rsidP="00414F98">
            <w:pPr>
              <w:pStyle w:val="equation"/>
              <w:tabs>
                <w:tab w:val="clear" w:pos="6237"/>
              </w:tabs>
              <w:ind w:left="0" w:firstLine="0"/>
            </w:pPr>
            <m:oMath>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oMath>
            <w:r w:rsidR="00414F98" w:rsidRPr="00371779">
              <w:t xml:space="preserve"> </w:t>
            </w:r>
            <w:r w:rsidR="00414F98">
              <w:t>.</w:t>
            </w:r>
          </w:p>
        </w:tc>
        <w:tc>
          <w:tcPr>
            <w:tcW w:w="608" w:type="dxa"/>
          </w:tcPr>
          <w:p w14:paraId="057EF98C" w14:textId="77777777" w:rsidR="00414F98" w:rsidRPr="00371779" w:rsidRDefault="00414F98" w:rsidP="00414F98">
            <w:pPr>
              <w:pStyle w:val="equation"/>
              <w:tabs>
                <w:tab w:val="clear" w:pos="6237"/>
              </w:tabs>
              <w:ind w:left="0" w:firstLine="0"/>
              <w:jc w:val="right"/>
            </w:pPr>
          </w:p>
        </w:tc>
        <w:tc>
          <w:tcPr>
            <w:tcW w:w="608" w:type="dxa"/>
            <w:vAlign w:val="center"/>
          </w:tcPr>
          <w:p w14:paraId="73383564" w14:textId="349D7D05" w:rsidR="00414F98" w:rsidRPr="00371779" w:rsidRDefault="00414F98" w:rsidP="00414F98">
            <w:pPr>
              <w:pStyle w:val="equation"/>
              <w:tabs>
                <w:tab w:val="clear" w:pos="6237"/>
              </w:tabs>
              <w:ind w:left="0" w:firstLine="0"/>
              <w:jc w:val="right"/>
            </w:pPr>
            <w:r w:rsidRPr="00371779">
              <w:t>(</w:t>
            </w:r>
            <w:r>
              <w:rPr>
                <w:b/>
              </w:rPr>
              <w:t>4</w:t>
            </w:r>
            <w:r w:rsidRPr="00371779">
              <w:t>)</w:t>
            </w:r>
          </w:p>
        </w:tc>
      </w:tr>
    </w:tbl>
    <w:p w14:paraId="093BAEAD" w14:textId="77777777" w:rsidR="00DF1165" w:rsidRDefault="00DF1165" w:rsidP="0005077E"/>
    <w:p w14:paraId="49D8F892" w14:textId="001D9076" w:rsidR="0005077E" w:rsidRPr="0005077E" w:rsidRDefault="0005077E" w:rsidP="0005077E">
      <w:r w:rsidRPr="0005077E">
        <w:t>The first order difference of a time series is the difference between a single point in the series and its neighbor. This can be useful for making nonstationary time series appear more stationary by stabilizing the variance and allowing stationary dependent techniques to be applied.</w:t>
      </w:r>
    </w:p>
    <w:p w14:paraId="1438767D" w14:textId="5AEE0672" w:rsidR="0005077E" w:rsidRPr="0005077E" w:rsidRDefault="0005077E" w:rsidP="0005077E">
      <w:r w:rsidRPr="0005077E">
        <w:t xml:space="preserve">Seasonality is another component of time series analysis that must be </w:t>
      </w:r>
      <w:proofErr w:type="gramStart"/>
      <w:r w:rsidRPr="0005077E">
        <w:t>taken into account</w:t>
      </w:r>
      <w:proofErr w:type="gramEnd"/>
      <w:r w:rsidRPr="0005077E">
        <w:t xml:space="preserve"> when modeling. Seasonality is the presence of an identifiable pattern within the time series, such as cyclical consistent increases or decreases in values. This trend can be identified by several methods, such as autocorrelation plots, spectral density estimation, or simply visual inspection of a realization.  A seasonal ARIMA model with the term S = n can account for cyclical changes that repeat every n terms in the time series. Examples of pattern identification would be S = 7 in a daily time series for a weekly pattern, S = 26 in weekly data for </w:t>
      </w:r>
      <w:r w:rsidR="00DF1165">
        <w:t xml:space="preserve">a </w:t>
      </w:r>
      <w:r w:rsidRPr="0005077E">
        <w:t>biannual</w:t>
      </w:r>
      <w:r w:rsidR="00DF1165">
        <w:t xml:space="preserve"> pattern</w:t>
      </w:r>
      <w:r w:rsidRPr="0005077E">
        <w:t xml:space="preserve">, and S = 12 in hourly data for a 12-hour pattern. </w:t>
      </w:r>
    </w:p>
    <w:p w14:paraId="418F226E" w14:textId="157EC123" w:rsidR="005B1817" w:rsidRPr="009A3755" w:rsidRDefault="005B1817" w:rsidP="005B1817">
      <w:pPr>
        <w:pStyle w:val="heading20"/>
      </w:pPr>
      <w:r>
        <w:t>6</w:t>
      </w:r>
      <w:r w:rsidRPr="009A3755">
        <w:t>.</w:t>
      </w:r>
      <w:r>
        <w:t>4</w:t>
      </w:r>
      <w:r w:rsidRPr="009A3755">
        <w:t xml:space="preserve">   </w:t>
      </w:r>
      <w:commentRangeStart w:id="3"/>
      <w:r>
        <w:t>MLR</w:t>
      </w:r>
      <w:r w:rsidR="00AD39E8">
        <w:t xml:space="preserve"> with Correlated Errors</w:t>
      </w:r>
      <w:r w:rsidRPr="009A3755">
        <w:t xml:space="preserve"> </w:t>
      </w:r>
      <w:commentRangeEnd w:id="3"/>
      <w:r w:rsidR="00444D7D">
        <w:rPr>
          <w:rStyle w:val="CommentReference"/>
          <w:b w:val="0"/>
        </w:rPr>
        <w:commentReference w:id="3"/>
      </w:r>
    </w:p>
    <w:p w14:paraId="2B28B8F1" w14:textId="7A1DA4FC" w:rsidR="005B1817" w:rsidRDefault="005B1817" w:rsidP="005B1817">
      <w:pPr>
        <w:ind w:firstLine="0"/>
      </w:pPr>
      <w:r>
        <w:t xml:space="preserve">Multiple Linear Regression is a model that uses the linear relationship between points in the time series. A simple linear regression model assumes that the relationship between two variables is linear and uses one to forecast the other. Multiple linear regression operates on the same assumptions, just with more than one variable affecting the variable to be forecasted. </w:t>
      </w:r>
    </w:p>
    <w:p w14:paraId="4DEA1C65" w14:textId="24117C12" w:rsidR="00E8495F" w:rsidRPr="009A3755" w:rsidRDefault="00E8495F" w:rsidP="00E8495F">
      <w:pPr>
        <w:pStyle w:val="heading20"/>
      </w:pPr>
      <w:r>
        <w:t>6</w:t>
      </w:r>
      <w:r w:rsidRPr="009A3755">
        <w:t>.</w:t>
      </w:r>
      <w:r w:rsidR="005B1817">
        <w:t>5</w:t>
      </w:r>
      <w:r w:rsidRPr="009A3755">
        <w:t xml:space="preserve">   </w:t>
      </w:r>
      <w:r>
        <w:t>VAR</w:t>
      </w:r>
      <w:r w:rsidRPr="009A3755">
        <w:t xml:space="preserve"> </w:t>
      </w:r>
    </w:p>
    <w:p w14:paraId="29502815" w14:textId="77777777" w:rsidR="00E8495F" w:rsidRDefault="00E8495F" w:rsidP="00E8495F">
      <w:pPr>
        <w:ind w:firstLine="0"/>
      </w:pPr>
      <w:r>
        <w:t xml:space="preserve">Placeholder. </w:t>
      </w:r>
    </w:p>
    <w:p w14:paraId="031E7BDC" w14:textId="77BF2D3C" w:rsidR="00E8495F" w:rsidRPr="009A3755" w:rsidRDefault="00E8495F" w:rsidP="00E8495F">
      <w:pPr>
        <w:pStyle w:val="heading20"/>
      </w:pPr>
      <w:r>
        <w:lastRenderedPageBreak/>
        <w:t>6</w:t>
      </w:r>
      <w:r w:rsidRPr="009A3755">
        <w:t>.</w:t>
      </w:r>
      <w:r w:rsidR="005B1817">
        <w:t>6</w:t>
      </w:r>
      <w:r w:rsidRPr="009A3755">
        <w:t xml:space="preserve">   </w:t>
      </w:r>
      <w:r>
        <w:t>LSTM</w:t>
      </w:r>
      <w:r w:rsidRPr="009A3755">
        <w:t xml:space="preserve"> </w:t>
      </w:r>
    </w:p>
    <w:p w14:paraId="43824C50" w14:textId="77777777" w:rsidR="00E8495F" w:rsidRDefault="00E8495F" w:rsidP="00E8495F">
      <w:pPr>
        <w:ind w:firstLine="0"/>
      </w:pPr>
      <w:r>
        <w:t xml:space="preserve">Placeholder. </w:t>
      </w:r>
    </w:p>
    <w:bookmarkEnd w:id="1"/>
    <w:bookmarkEnd w:id="2"/>
    <w:p w14:paraId="78B6650A" w14:textId="23973AE5" w:rsidR="009B1D59" w:rsidRDefault="00E8495F" w:rsidP="009942DC">
      <w:pPr>
        <w:pStyle w:val="heading10"/>
      </w:pPr>
      <w:r>
        <w:t>7</w:t>
      </w:r>
      <w:r w:rsidR="009B1D59" w:rsidRPr="009A3755">
        <w:t xml:space="preserve">   </w:t>
      </w:r>
      <w:r>
        <w:t>Model Evaluation Method</w:t>
      </w:r>
    </w:p>
    <w:p w14:paraId="47848A7E" w14:textId="0A8376DB" w:rsidR="002F71C6" w:rsidRDefault="00A75D4C" w:rsidP="002F71C6">
      <w:pPr>
        <w:pStyle w:val="p1a"/>
      </w:pPr>
      <w:r>
        <w:t xml:space="preserve">There are various ways to identify the winning model. The </w:t>
      </w:r>
      <w:proofErr w:type="spellStart"/>
      <w:r>
        <w:t>AutoML</w:t>
      </w:r>
      <w:proofErr w:type="spellEnd"/>
      <w:r>
        <w:t xml:space="preserve"> framework for this paper uses a rolling-window ASE to identify the model the </w:t>
      </w:r>
      <w:r w:rsidR="003E2300">
        <w:t>has the most accurate forecasts over time. Section 7.1 details the process and calculations for computing a</w:t>
      </w:r>
      <w:r w:rsidR="002F71C6">
        <w:t xml:space="preserve"> rolling-window ASE. </w:t>
      </w:r>
    </w:p>
    <w:p w14:paraId="7BBB3B3B" w14:textId="3475C028" w:rsidR="00A75D4C" w:rsidRPr="00A75D4C" w:rsidRDefault="002F71C6" w:rsidP="002F71C6">
      <w:r>
        <w:t>Even if the time series appears to not be white noise and the winning model is not the equal means model, it is useful to check if there is a statistically significant difference between the equal means model and the winning model. A</w:t>
      </w:r>
      <w:r w:rsidR="00183C96">
        <w:t xml:space="preserve">n analysis of variance (ANOVA) test </w:t>
      </w:r>
      <w:r>
        <w:t xml:space="preserve">can be run </w:t>
      </w:r>
      <w:r w:rsidR="00183C96">
        <w:t xml:space="preserve">to determine if there is a statistically significant difference between the model with the lowest rolling-window ASE and </w:t>
      </w:r>
      <w:r>
        <w:t>the equal means model</w:t>
      </w:r>
      <w:r w:rsidR="00183C96">
        <w:t>. Section 7.2 provides the methodology to determine if there is a statistically significant difference between models.</w:t>
      </w:r>
    </w:p>
    <w:p w14:paraId="60F98078" w14:textId="0A1BCCDE" w:rsidR="00A75D4C" w:rsidRPr="009A3755" w:rsidRDefault="00A75D4C" w:rsidP="00A75D4C">
      <w:pPr>
        <w:pStyle w:val="heading20"/>
      </w:pPr>
      <w:r>
        <w:t>7.1</w:t>
      </w:r>
      <w:r w:rsidRPr="009A3755">
        <w:t xml:space="preserve">   </w:t>
      </w:r>
      <w:r>
        <w:t>Rolling-Window ASE</w:t>
      </w:r>
      <w:r w:rsidRPr="009A3755">
        <w:t xml:space="preserve"> </w:t>
      </w:r>
    </w:p>
    <w:p w14:paraId="084F2886" w14:textId="70ADC5FE" w:rsidR="00531744" w:rsidRDefault="00C87F7E" w:rsidP="00A75D4C">
      <w:pPr>
        <w:ind w:firstLine="0"/>
      </w:pPr>
      <w:r>
        <w:t>A rolling-window ASE</w:t>
      </w:r>
      <w:r w:rsidR="00531744" w:rsidRPr="00531744">
        <w:t xml:space="preserve"> will be used to measure the goodness of fit </w:t>
      </w:r>
      <w:r w:rsidR="00BB1D26">
        <w:t xml:space="preserve">for model </w:t>
      </w:r>
      <w:r w:rsidR="00531744" w:rsidRPr="00531744">
        <w:t>performance. The ASE measure takes the sum of the square of the difference between the predicted value (forecast),</w:t>
      </w:r>
      <w:r w:rsidR="00892564">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w:r w:rsidR="00531744" w:rsidRPr="00531744">
        <w:t>, and the actual value,</w:t>
      </w:r>
      <w:r w:rsidR="00BB1D26">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531744" w:rsidRPr="00531744">
        <w:t xml:space="preserve">. It then averages the error over </w:t>
      </w:r>
      <w:r w:rsidR="00BB1D26">
        <w:t>the</w:t>
      </w:r>
      <w:r w:rsidR="00531744" w:rsidRPr="00531744">
        <w:t xml:space="preserve"> number of observations. A lower ASE value indicates </w:t>
      </w:r>
      <w:r>
        <w:t>a more accurate model</w:t>
      </w:r>
      <w:r w:rsidR="00531744" w:rsidRPr="00531744">
        <w:t>.</w:t>
      </w:r>
    </w:p>
    <w:p w14:paraId="396154A5" w14:textId="77777777" w:rsidR="00B16361" w:rsidRDefault="00B16361" w:rsidP="00531744"/>
    <w:tbl>
      <w:tblPr>
        <w:tblW w:w="7665" w:type="dxa"/>
        <w:tblLayout w:type="fixed"/>
        <w:tblCellMar>
          <w:left w:w="70" w:type="dxa"/>
          <w:right w:w="70" w:type="dxa"/>
        </w:tblCellMar>
        <w:tblLook w:val="0000" w:firstRow="0" w:lastRow="0" w:firstColumn="0" w:lastColumn="0" w:noHBand="0" w:noVBand="0"/>
      </w:tblPr>
      <w:tblGrid>
        <w:gridCol w:w="6449"/>
        <w:gridCol w:w="608"/>
        <w:gridCol w:w="608"/>
      </w:tblGrid>
      <w:tr w:rsidR="00B16361" w:rsidRPr="00371779" w14:paraId="7B2187CA" w14:textId="77777777" w:rsidTr="00414F98">
        <w:tc>
          <w:tcPr>
            <w:tcW w:w="6449" w:type="dxa"/>
          </w:tcPr>
          <w:p w14:paraId="4E63B776" w14:textId="0637F8D4" w:rsidR="00B16361" w:rsidRPr="00371779" w:rsidRDefault="00B16361" w:rsidP="00414F98">
            <w:pPr>
              <w:pStyle w:val="equation"/>
              <w:tabs>
                <w:tab w:val="clear" w:pos="6237"/>
              </w:tabs>
              <w:ind w:left="0" w:firstLine="0"/>
            </w:pPr>
            <m:oMath>
              <m:r>
                <w:rPr>
                  <w:rFonts w:ascii="Cambria Math" w:hAnsi="Cambria Math"/>
                </w:rPr>
                <m:t xml:space="preserve">ASE=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num>
                <m:den>
                  <m:r>
                    <w:rPr>
                      <w:rFonts w:ascii="Cambria Math" w:hAnsi="Cambria Math"/>
                    </w:rPr>
                    <m:t>n</m:t>
                  </m:r>
                </m:den>
              </m:f>
            </m:oMath>
            <w:r w:rsidRPr="00371779">
              <w:t xml:space="preserve"> </w:t>
            </w:r>
            <w:r>
              <w:t>.</w:t>
            </w:r>
          </w:p>
        </w:tc>
        <w:tc>
          <w:tcPr>
            <w:tcW w:w="608" w:type="dxa"/>
          </w:tcPr>
          <w:p w14:paraId="628217B6" w14:textId="77777777" w:rsidR="00B16361" w:rsidRPr="00371779" w:rsidRDefault="00B16361" w:rsidP="00414F98">
            <w:pPr>
              <w:pStyle w:val="equation"/>
              <w:tabs>
                <w:tab w:val="clear" w:pos="6237"/>
              </w:tabs>
              <w:ind w:left="0" w:firstLine="0"/>
              <w:jc w:val="right"/>
            </w:pPr>
          </w:p>
        </w:tc>
        <w:tc>
          <w:tcPr>
            <w:tcW w:w="608" w:type="dxa"/>
            <w:vAlign w:val="center"/>
          </w:tcPr>
          <w:p w14:paraId="33D485E6" w14:textId="26D21E3A" w:rsidR="00B16361" w:rsidRPr="00371779" w:rsidRDefault="00B16361" w:rsidP="00414F98">
            <w:pPr>
              <w:pStyle w:val="equation"/>
              <w:tabs>
                <w:tab w:val="clear" w:pos="6237"/>
              </w:tabs>
              <w:ind w:left="0" w:firstLine="0"/>
              <w:jc w:val="right"/>
            </w:pPr>
            <w:r w:rsidRPr="00371779">
              <w:t>(</w:t>
            </w:r>
            <w:r w:rsidR="005B1817">
              <w:rPr>
                <w:b/>
              </w:rPr>
              <w:t>5</w:t>
            </w:r>
            <w:r w:rsidRPr="00371779">
              <w:t>)</w:t>
            </w:r>
          </w:p>
        </w:tc>
      </w:tr>
    </w:tbl>
    <w:p w14:paraId="1ACD3B2C" w14:textId="77777777" w:rsidR="00B16361" w:rsidRPr="00531744" w:rsidRDefault="00B16361" w:rsidP="00531744"/>
    <w:p w14:paraId="7BA3E572" w14:textId="4C5E3818" w:rsidR="00531744" w:rsidRPr="00531744" w:rsidRDefault="00531744" w:rsidP="00892564">
      <w:r w:rsidRPr="00531744">
        <w:t xml:space="preserve">It should be noted that the ASE is a snapshot in time and can vary for the same data set depending on the size of the training data. It uses </w:t>
      </w:r>
      <m:oMath>
        <m:r>
          <w:rPr>
            <w:rFonts w:ascii="Cambria Math" w:hAnsi="Cambria Math"/>
          </w:rPr>
          <m:t>n-k</m:t>
        </m:r>
      </m:oMath>
      <w:r w:rsidRPr="00531744">
        <w:t xml:space="preserve"> values, where </w:t>
      </w:r>
      <m:oMath>
        <m:r>
          <w:rPr>
            <w:rFonts w:ascii="Cambria Math" w:hAnsi="Cambria Math"/>
          </w:rPr>
          <m:t>n</m:t>
        </m:r>
      </m:oMath>
      <w:r w:rsidRPr="00531744">
        <w:t xml:space="preserve"> is the length of the time series, to train the model and then uses the last </w:t>
      </w:r>
      <m:oMath>
        <m:r>
          <w:rPr>
            <w:rFonts w:ascii="Cambria Math" w:hAnsi="Cambria Math"/>
          </w:rPr>
          <m:t>k</m:t>
        </m:r>
      </m:oMath>
      <w:r w:rsidR="00C87F7E">
        <w:t xml:space="preserve"> </w:t>
      </w:r>
      <w:r w:rsidRPr="00531744">
        <w:t xml:space="preserve">values to validate forecasted values. </w:t>
      </w:r>
    </w:p>
    <w:p w14:paraId="59A65081" w14:textId="61EB3997" w:rsidR="00531744" w:rsidRDefault="00531744" w:rsidP="00892564">
      <w:r w:rsidRPr="00531744">
        <w:t xml:space="preserve">A more useful approach is to shorten the training period and fit the model on a smaller training set (a shorter "window" of time) and then validate the data on the subsequent </w:t>
      </w:r>
      <m:oMath>
        <m:r>
          <w:rPr>
            <w:rFonts w:ascii="Cambria Math" w:hAnsi="Cambria Math"/>
          </w:rPr>
          <m:t>k</m:t>
        </m:r>
      </m:oMath>
      <w:r w:rsidR="00C87F7E">
        <w:t xml:space="preserve"> </w:t>
      </w:r>
      <w:r w:rsidRPr="00531744">
        <w:t xml:space="preserve">values. </w:t>
      </w:r>
      <w:r w:rsidR="00892564">
        <w:t xml:space="preserve">In a </w:t>
      </w:r>
      <w:proofErr w:type="gramStart"/>
      <w:r w:rsidR="00892564">
        <w:t>process</w:t>
      </w:r>
      <w:proofErr w:type="gramEnd"/>
      <w:r w:rsidR="00892564">
        <w:t xml:space="preserve"> similar to</w:t>
      </w:r>
      <w:r w:rsidR="00892564" w:rsidRPr="00531744">
        <w:t xml:space="preserve"> cross-validation,</w:t>
      </w:r>
      <w:r w:rsidR="00892564">
        <w:t xml:space="preserve"> t</w:t>
      </w:r>
      <w:r w:rsidRPr="00531744">
        <w:t xml:space="preserve">he training set, or window, then </w:t>
      </w:r>
      <w:r w:rsidR="00892564">
        <w:t>“</w:t>
      </w:r>
      <w:r w:rsidRPr="00531744">
        <w:t>rolls</w:t>
      </w:r>
      <w:r w:rsidR="00892564">
        <w:t>”</w:t>
      </w:r>
      <w:r w:rsidRPr="00531744">
        <w:t xml:space="preserve"> or </w:t>
      </w:r>
      <w:r w:rsidR="00892564">
        <w:t>“</w:t>
      </w:r>
      <w:r w:rsidRPr="00531744">
        <w:t>slides</w:t>
      </w:r>
      <w:r w:rsidR="00892564">
        <w:t>”</w:t>
      </w:r>
      <w:r w:rsidRPr="00531744">
        <w:t xml:space="preserve"> to the subsequent period and </w:t>
      </w:r>
      <w:r w:rsidR="00177AC2">
        <w:t xml:space="preserve">is </w:t>
      </w:r>
      <w:r w:rsidRPr="00531744">
        <w:t>evaluated again and again.</w:t>
      </w:r>
      <w:r w:rsidR="00A75D4C">
        <w:t xml:space="preserve"> Fig. 3 shows which observations are included in the training set and which observations are forecasted for different windows. Once the windowing process has completed to the end of the dataset, the ASEs for the different windows are averaged together to get a rolling-window ASE.</w:t>
      </w:r>
    </w:p>
    <w:p w14:paraId="30747021" w14:textId="6FDF6CC1" w:rsidR="005F36F5" w:rsidRDefault="005F36F5" w:rsidP="005F36F5">
      <w:r>
        <w:t xml:space="preserve">The </w:t>
      </w:r>
      <w:r w:rsidRPr="00531744">
        <w:t>rolling</w:t>
      </w:r>
      <w:r>
        <w:t>-</w:t>
      </w:r>
      <w:r w:rsidRPr="00531744">
        <w:t>window ASE metho</w:t>
      </w:r>
      <w:r>
        <w:t xml:space="preserve">d </w:t>
      </w:r>
      <w:r w:rsidRPr="00531744">
        <w:t>can prove to be a more stable representation of the overall model ASE. For example, if there was some particularly odd behavior in the recent past of a time series, a single ASE could be misleading.</w:t>
      </w:r>
      <w:r>
        <w:t xml:space="preserve"> The winning model is determined by the model with the lowest rolling-window ASE.</w:t>
      </w:r>
    </w:p>
    <w:p w14:paraId="695C29F6" w14:textId="0FC2BA55" w:rsidR="007A188B" w:rsidRDefault="007A188B" w:rsidP="005F36F5"/>
    <w:p w14:paraId="3C72FAF0" w14:textId="26ED7F5E" w:rsidR="007A188B" w:rsidRPr="00531744" w:rsidRDefault="00D84728" w:rsidP="005F36F5">
      <w:r>
        <w:rPr>
          <w:noProof/>
          <w:lang w:eastAsia="en-US"/>
        </w:rPr>
        <w:drawing>
          <wp:inline distT="0" distB="0" distL="0" distR="0" wp14:anchorId="003C08F4" wp14:editId="1D1A0E07">
            <wp:extent cx="4392295" cy="284162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2295" cy="2841625"/>
                    </a:xfrm>
                    <a:prstGeom prst="rect">
                      <a:avLst/>
                    </a:prstGeom>
                  </pic:spPr>
                </pic:pic>
              </a:graphicData>
            </a:graphic>
          </wp:inline>
        </w:drawing>
      </w:r>
    </w:p>
    <w:p w14:paraId="56986C02" w14:textId="77777777" w:rsidR="005F36F5" w:rsidRDefault="005F36F5" w:rsidP="00892564"/>
    <w:p w14:paraId="6D9A2FC9" w14:textId="3F7AE3BD" w:rsidR="00A75D4C" w:rsidRPr="00946CD4" w:rsidRDefault="00A75D4C" w:rsidP="00C532D1">
      <w:pPr>
        <w:ind w:firstLine="0"/>
        <w:jc w:val="center"/>
        <w:rPr>
          <w:sz w:val="18"/>
        </w:rPr>
      </w:pPr>
      <w:r w:rsidRPr="00946CD4">
        <w:rPr>
          <w:b/>
          <w:sz w:val="18"/>
        </w:rPr>
        <w:t xml:space="preserve">Fig. </w:t>
      </w:r>
      <w:r>
        <w:rPr>
          <w:b/>
          <w:sz w:val="18"/>
        </w:rPr>
        <w:t>3</w:t>
      </w:r>
      <w:r w:rsidRPr="00946CD4">
        <w:rPr>
          <w:b/>
          <w:sz w:val="18"/>
        </w:rPr>
        <w:t>.</w:t>
      </w:r>
      <w:r w:rsidRPr="00946CD4">
        <w:rPr>
          <w:sz w:val="18"/>
        </w:rPr>
        <w:t xml:space="preserve"> </w:t>
      </w:r>
      <w:r>
        <w:rPr>
          <w:sz w:val="18"/>
        </w:rPr>
        <w:t>Rolling window training and test splits.</w:t>
      </w:r>
    </w:p>
    <w:p w14:paraId="1BAA6DA3" w14:textId="6ED2B232" w:rsidR="00183C96" w:rsidRDefault="00183C96" w:rsidP="00183C96">
      <w:pPr>
        <w:pStyle w:val="heading20"/>
      </w:pPr>
      <w:r>
        <w:t>7.</w:t>
      </w:r>
      <w:r w:rsidR="005B1817">
        <w:t>2</w:t>
      </w:r>
      <w:r w:rsidRPr="009A3755">
        <w:t xml:space="preserve">   </w:t>
      </w:r>
      <w:r>
        <w:t>ANOVA</w:t>
      </w:r>
    </w:p>
    <w:p w14:paraId="63B7AA8B" w14:textId="49380D3D" w:rsidR="00183C96" w:rsidRDefault="00183C96" w:rsidP="00183C96">
      <w:pPr>
        <w:pStyle w:val="p1a"/>
      </w:pPr>
      <w:r>
        <w:t xml:space="preserve">An ANOVA is performed to determine if the model with the lowest rolling-window ASE is statistically better than </w:t>
      </w:r>
      <w:r w:rsidR="005F36F5">
        <w:t>the equal means</w:t>
      </w:r>
      <w:r>
        <w:t xml:space="preserve"> model. This calculation will be performed when the winning model is </w:t>
      </w:r>
      <w:r w:rsidR="005F36F5">
        <w:t>not</w:t>
      </w:r>
      <w:r>
        <w:t xml:space="preserve"> the equal means model. </w:t>
      </w:r>
    </w:p>
    <w:p w14:paraId="4FBC9226" w14:textId="77777777" w:rsidR="000B5838" w:rsidRPr="000B5838" w:rsidRDefault="000B5838" w:rsidP="000B5838"/>
    <w:tbl>
      <w:tblPr>
        <w:tblW w:w="6830" w:type="dxa"/>
        <w:tblCellMar>
          <w:left w:w="0" w:type="dxa"/>
          <w:right w:w="0" w:type="dxa"/>
        </w:tblCellMar>
        <w:tblLook w:val="0420" w:firstRow="1" w:lastRow="0" w:firstColumn="0" w:lastColumn="0" w:noHBand="0" w:noVBand="1"/>
      </w:tblPr>
      <w:tblGrid>
        <w:gridCol w:w="920"/>
        <w:gridCol w:w="1820"/>
        <w:gridCol w:w="1880"/>
        <w:gridCol w:w="1360"/>
        <w:gridCol w:w="850"/>
      </w:tblGrid>
      <w:tr w:rsidR="000B5838" w:rsidRPr="00EB75A1" w14:paraId="0B81634E" w14:textId="77777777" w:rsidTr="00454A59">
        <w:trPr>
          <w:trHeight w:val="216"/>
        </w:trPr>
        <w:tc>
          <w:tcPr>
            <w:tcW w:w="920" w:type="dxa"/>
            <w:tcBorders>
              <w:top w:val="single" w:sz="8" w:space="0" w:color="FFFFFF"/>
              <w:left w:val="single" w:sz="8" w:space="0" w:color="FFFFFF"/>
              <w:bottom w:val="single" w:sz="24" w:space="0" w:color="FFFFFF"/>
              <w:right w:val="single" w:sz="8" w:space="0" w:color="FFFFFF"/>
            </w:tcBorders>
            <w:shd w:val="clear" w:color="auto" w:fill="FFFFFF"/>
            <w:tcMar>
              <w:top w:w="72" w:type="dxa"/>
              <w:left w:w="72" w:type="dxa"/>
              <w:bottom w:w="72" w:type="dxa"/>
              <w:right w:w="72" w:type="dxa"/>
            </w:tcMar>
            <w:hideMark/>
          </w:tcPr>
          <w:p w14:paraId="246F923D" w14:textId="77777777" w:rsidR="000B5838" w:rsidRPr="00EB75A1" w:rsidRDefault="000B5838" w:rsidP="00454A59">
            <w:pPr>
              <w:ind w:firstLine="0"/>
              <w:jc w:val="left"/>
              <w:rPr>
                <w:rFonts w:ascii="Times New Roman" w:eastAsia="Times New Roman" w:hAnsi="Times New Roman"/>
                <w:sz w:val="24"/>
                <w:szCs w:val="24"/>
                <w:lang w:eastAsia="en-US"/>
              </w:rPr>
            </w:pPr>
          </w:p>
        </w:tc>
        <w:tc>
          <w:tcPr>
            <w:tcW w:w="1820" w:type="dxa"/>
            <w:tcBorders>
              <w:top w:val="single" w:sz="8" w:space="0" w:color="FFFFFF"/>
              <w:left w:val="single" w:sz="8" w:space="0" w:color="FFFFFF"/>
              <w:bottom w:val="single" w:sz="24" w:space="0" w:color="FFFFFF"/>
              <w:right w:val="single" w:sz="8" w:space="0" w:color="FFFFFF"/>
            </w:tcBorders>
            <w:shd w:val="clear" w:color="auto" w:fill="999999"/>
            <w:tcMar>
              <w:top w:w="72" w:type="dxa"/>
              <w:left w:w="72" w:type="dxa"/>
              <w:bottom w:w="72" w:type="dxa"/>
              <w:right w:w="72" w:type="dxa"/>
            </w:tcMar>
            <w:hideMark/>
          </w:tcPr>
          <w:p w14:paraId="6749E90D" w14:textId="77777777" w:rsidR="000B5838" w:rsidRPr="00EB75A1" w:rsidRDefault="000B5838" w:rsidP="00454A59">
            <w:pPr>
              <w:ind w:firstLine="0"/>
              <w:jc w:val="center"/>
              <w:rPr>
                <w:rFonts w:ascii="Arial" w:eastAsia="Times New Roman" w:hAnsi="Arial" w:cs="Arial"/>
                <w:sz w:val="36"/>
                <w:szCs w:val="36"/>
                <w:lang w:eastAsia="en-US"/>
              </w:rPr>
            </w:pPr>
            <w:r w:rsidRPr="00EB75A1">
              <w:rPr>
                <w:rFonts w:ascii="Times New Roman" w:eastAsia="Times New Roman" w:hAnsi="Times New Roman"/>
                <w:color w:val="000000"/>
                <w:kern w:val="24"/>
                <w:sz w:val="16"/>
                <w:szCs w:val="16"/>
                <w:lang w:eastAsia="en-US"/>
              </w:rPr>
              <w:t>Degrees of Freedom</w:t>
            </w:r>
          </w:p>
        </w:tc>
        <w:tc>
          <w:tcPr>
            <w:tcW w:w="1880" w:type="dxa"/>
            <w:tcBorders>
              <w:top w:val="single" w:sz="8" w:space="0" w:color="FFFFFF"/>
              <w:left w:val="single" w:sz="8" w:space="0" w:color="FFFFFF"/>
              <w:bottom w:val="single" w:sz="24" w:space="0" w:color="FFFFFF"/>
              <w:right w:val="single" w:sz="8" w:space="0" w:color="FFFFFF"/>
            </w:tcBorders>
            <w:shd w:val="clear" w:color="auto" w:fill="999999"/>
            <w:tcMar>
              <w:top w:w="72" w:type="dxa"/>
              <w:left w:w="72" w:type="dxa"/>
              <w:bottom w:w="72" w:type="dxa"/>
              <w:right w:w="72" w:type="dxa"/>
            </w:tcMar>
            <w:hideMark/>
          </w:tcPr>
          <w:p w14:paraId="197E8F16" w14:textId="77777777" w:rsidR="000B5838" w:rsidRPr="00EB75A1" w:rsidRDefault="000B5838" w:rsidP="00454A59">
            <w:pPr>
              <w:ind w:firstLine="0"/>
              <w:jc w:val="center"/>
              <w:rPr>
                <w:rFonts w:ascii="Arial" w:eastAsia="Times New Roman" w:hAnsi="Arial" w:cs="Arial"/>
                <w:sz w:val="36"/>
                <w:szCs w:val="36"/>
                <w:lang w:eastAsia="en-US"/>
              </w:rPr>
            </w:pPr>
            <w:r w:rsidRPr="00EB75A1">
              <w:rPr>
                <w:rFonts w:ascii="Times New Roman" w:eastAsia="Times New Roman" w:hAnsi="Times New Roman"/>
                <w:color w:val="000000"/>
                <w:kern w:val="24"/>
                <w:sz w:val="16"/>
                <w:szCs w:val="16"/>
                <w:lang w:eastAsia="en-US"/>
              </w:rPr>
              <w:t>Sum of Squared Residuals</w:t>
            </w:r>
          </w:p>
        </w:tc>
        <w:tc>
          <w:tcPr>
            <w:tcW w:w="1360" w:type="dxa"/>
            <w:tcBorders>
              <w:top w:val="single" w:sz="8" w:space="0" w:color="FFFFFF"/>
              <w:left w:val="single" w:sz="8" w:space="0" w:color="FFFFFF"/>
              <w:bottom w:val="single" w:sz="24" w:space="0" w:color="FFFFFF"/>
              <w:right w:val="single" w:sz="8" w:space="0" w:color="FFFFFF"/>
            </w:tcBorders>
            <w:shd w:val="clear" w:color="auto" w:fill="999999"/>
            <w:tcMar>
              <w:top w:w="72" w:type="dxa"/>
              <w:left w:w="72" w:type="dxa"/>
              <w:bottom w:w="72" w:type="dxa"/>
              <w:right w:w="72" w:type="dxa"/>
            </w:tcMar>
            <w:hideMark/>
          </w:tcPr>
          <w:p w14:paraId="27440008" w14:textId="77777777" w:rsidR="000B5838" w:rsidRPr="00EB75A1" w:rsidRDefault="000B5838" w:rsidP="00454A59">
            <w:pPr>
              <w:ind w:firstLine="0"/>
              <w:jc w:val="center"/>
              <w:rPr>
                <w:rFonts w:ascii="Arial" w:eastAsia="Times New Roman" w:hAnsi="Arial" w:cs="Arial"/>
                <w:sz w:val="36"/>
                <w:szCs w:val="36"/>
                <w:lang w:eastAsia="en-US"/>
              </w:rPr>
            </w:pPr>
            <w:r w:rsidRPr="00EB75A1">
              <w:rPr>
                <w:rFonts w:ascii="Times New Roman" w:eastAsia="Times New Roman" w:hAnsi="Times New Roman"/>
                <w:color w:val="000000"/>
                <w:kern w:val="24"/>
                <w:sz w:val="16"/>
                <w:szCs w:val="16"/>
                <w:lang w:eastAsia="en-US"/>
              </w:rPr>
              <w:t>MS</w:t>
            </w:r>
          </w:p>
        </w:tc>
        <w:tc>
          <w:tcPr>
            <w:tcW w:w="850" w:type="dxa"/>
            <w:tcBorders>
              <w:top w:val="single" w:sz="8" w:space="0" w:color="FFFFFF"/>
              <w:left w:val="single" w:sz="8" w:space="0" w:color="FFFFFF"/>
              <w:bottom w:val="single" w:sz="24" w:space="0" w:color="FFFFFF"/>
              <w:right w:val="single" w:sz="8" w:space="0" w:color="FFFFFF"/>
            </w:tcBorders>
            <w:shd w:val="clear" w:color="auto" w:fill="999999"/>
            <w:tcMar>
              <w:top w:w="72" w:type="dxa"/>
              <w:left w:w="72" w:type="dxa"/>
              <w:bottom w:w="72" w:type="dxa"/>
              <w:right w:w="72" w:type="dxa"/>
            </w:tcMar>
            <w:hideMark/>
          </w:tcPr>
          <w:p w14:paraId="76C1FFDB" w14:textId="77777777" w:rsidR="000B5838" w:rsidRPr="00EB75A1" w:rsidRDefault="000B5838" w:rsidP="00454A59">
            <w:pPr>
              <w:ind w:firstLine="0"/>
              <w:jc w:val="center"/>
              <w:rPr>
                <w:rFonts w:ascii="Arial" w:eastAsia="Times New Roman" w:hAnsi="Arial" w:cs="Arial"/>
                <w:sz w:val="36"/>
                <w:szCs w:val="36"/>
                <w:lang w:eastAsia="en-US"/>
              </w:rPr>
            </w:pPr>
            <w:r>
              <w:rPr>
                <w:rFonts w:ascii="Times New Roman" w:eastAsia="Times New Roman" w:hAnsi="Times New Roman"/>
                <w:color w:val="000000"/>
                <w:kern w:val="24"/>
                <w:sz w:val="16"/>
                <w:szCs w:val="16"/>
                <w:lang w:eastAsia="en-US"/>
              </w:rPr>
              <w:t>F-</w:t>
            </w:r>
            <w:r w:rsidRPr="00EB75A1">
              <w:rPr>
                <w:rFonts w:ascii="Times New Roman" w:eastAsia="Times New Roman" w:hAnsi="Times New Roman"/>
                <w:color w:val="000000"/>
                <w:kern w:val="24"/>
                <w:sz w:val="16"/>
                <w:szCs w:val="16"/>
                <w:lang w:eastAsia="en-US"/>
              </w:rPr>
              <w:t>statistic</w:t>
            </w:r>
          </w:p>
        </w:tc>
      </w:tr>
      <w:tr w:rsidR="000B5838" w:rsidRPr="00EB75A1" w14:paraId="4FD9D63F" w14:textId="77777777" w:rsidTr="00454A59">
        <w:trPr>
          <w:trHeight w:val="411"/>
        </w:trPr>
        <w:tc>
          <w:tcPr>
            <w:tcW w:w="920" w:type="dxa"/>
            <w:tcBorders>
              <w:top w:val="single" w:sz="24" w:space="0" w:color="FFFFFF"/>
              <w:left w:val="single" w:sz="8" w:space="0" w:color="FFFFFF"/>
              <w:bottom w:val="single" w:sz="8" w:space="0" w:color="FFFFFF"/>
              <w:right w:val="single" w:sz="8" w:space="0" w:color="FFFFFF"/>
            </w:tcBorders>
            <w:shd w:val="clear" w:color="auto" w:fill="999999"/>
            <w:tcMar>
              <w:top w:w="72" w:type="dxa"/>
              <w:left w:w="72" w:type="dxa"/>
              <w:bottom w:w="72" w:type="dxa"/>
              <w:right w:w="72" w:type="dxa"/>
            </w:tcMar>
            <w:hideMark/>
          </w:tcPr>
          <w:p w14:paraId="7DCB6CCB" w14:textId="77777777" w:rsidR="000B5838" w:rsidRPr="00EB75A1" w:rsidRDefault="000B5838" w:rsidP="00454A59">
            <w:pPr>
              <w:ind w:firstLine="0"/>
              <w:jc w:val="center"/>
              <w:rPr>
                <w:rFonts w:ascii="Arial" w:eastAsia="Times New Roman" w:hAnsi="Arial" w:cs="Arial"/>
                <w:sz w:val="36"/>
                <w:szCs w:val="36"/>
                <w:lang w:eastAsia="en-US"/>
              </w:rPr>
            </w:pPr>
            <w:r w:rsidRPr="00EB75A1">
              <w:rPr>
                <w:rFonts w:ascii="Times New Roman" w:eastAsia="Times New Roman" w:hAnsi="Times New Roman"/>
                <w:color w:val="000000"/>
                <w:kern w:val="24"/>
                <w:sz w:val="16"/>
                <w:szCs w:val="16"/>
                <w:lang w:eastAsia="en-US"/>
              </w:rPr>
              <w:t xml:space="preserve">Extra Sum </w:t>
            </w:r>
          </w:p>
          <w:p w14:paraId="00199033" w14:textId="77777777" w:rsidR="000B5838" w:rsidRPr="00EB75A1" w:rsidRDefault="000B5838" w:rsidP="00454A59">
            <w:pPr>
              <w:ind w:firstLine="0"/>
              <w:jc w:val="center"/>
              <w:rPr>
                <w:rFonts w:ascii="Arial" w:eastAsia="Times New Roman" w:hAnsi="Arial" w:cs="Arial"/>
                <w:sz w:val="36"/>
                <w:szCs w:val="36"/>
                <w:lang w:eastAsia="en-US"/>
              </w:rPr>
            </w:pPr>
            <w:r w:rsidRPr="00EB75A1">
              <w:rPr>
                <w:rFonts w:ascii="Times New Roman" w:eastAsia="Times New Roman" w:hAnsi="Times New Roman"/>
                <w:color w:val="000000"/>
                <w:kern w:val="24"/>
                <w:sz w:val="16"/>
                <w:szCs w:val="16"/>
                <w:lang w:eastAsia="en-US"/>
              </w:rPr>
              <w:t>of Squares</w:t>
            </w:r>
          </w:p>
        </w:tc>
        <w:tc>
          <w:tcPr>
            <w:tcW w:w="1820" w:type="dxa"/>
            <w:tcBorders>
              <w:top w:val="single" w:sz="24" w:space="0" w:color="FFFFFF"/>
              <w:left w:val="single" w:sz="8" w:space="0" w:color="FFFFFF"/>
              <w:bottom w:val="single" w:sz="8" w:space="0" w:color="7F7F7F"/>
              <w:right w:val="single" w:sz="8" w:space="0" w:color="7F7F7F"/>
            </w:tcBorders>
            <w:shd w:val="clear" w:color="auto" w:fill="FFFFFF"/>
            <w:tcMar>
              <w:top w:w="72" w:type="dxa"/>
              <w:left w:w="15" w:type="dxa"/>
              <w:bottom w:w="72" w:type="dxa"/>
              <w:right w:w="15" w:type="dxa"/>
            </w:tcMar>
            <w:hideMark/>
          </w:tcPr>
          <w:p w14:paraId="6FBDB018" w14:textId="77777777" w:rsidR="000B5838" w:rsidRPr="00EB75A1" w:rsidRDefault="00AD5395" w:rsidP="00454A59">
            <w:pPr>
              <w:ind w:firstLine="0"/>
              <w:jc w:val="center"/>
              <w:rPr>
                <w:rFonts w:ascii="Arial" w:eastAsia="Times New Roman" w:hAnsi="Arial" w:cs="Arial"/>
                <w:sz w:val="36"/>
                <w:szCs w:val="36"/>
                <w:lang w:eastAsia="en-US"/>
              </w:rPr>
            </w:pPr>
            <m:oMathPara>
              <m:oMathParaPr>
                <m:jc m:val="centerGroup"/>
              </m:oMathParaPr>
              <m:oMath>
                <m:sSub>
                  <m:sSubPr>
                    <m:ctrlPr>
                      <w:rPr>
                        <w:rFonts w:ascii="Cambria Math" w:eastAsia="Times New Roman" w:hAnsi="Cambria Math"/>
                        <w:i/>
                        <w:iCs/>
                        <w:color w:val="000000"/>
                        <w:kern w:val="24"/>
                        <w:sz w:val="16"/>
                        <w:szCs w:val="16"/>
                        <w:lang w:eastAsia="en-US"/>
                      </w:rPr>
                    </m:ctrlPr>
                  </m:sSubPr>
                  <m:e>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df</m:t>
                        </m:r>
                      </m:e>
                      <m:sub>
                        <m:r>
                          <w:rPr>
                            <w:rFonts w:ascii="Cambria Math" w:eastAsia="Times New Roman" w:hAnsi="Cambria Math"/>
                            <w:color w:val="000000"/>
                            <w:kern w:val="24"/>
                            <w:sz w:val="16"/>
                            <w:szCs w:val="16"/>
                            <w:lang w:eastAsia="en-US"/>
                          </w:rPr>
                          <m:t>Extra</m:t>
                        </m:r>
                      </m:sub>
                    </m:sSub>
                    <m:r>
                      <w:rPr>
                        <w:rFonts w:ascii="Cambria Math" w:eastAsia="Times New Roman" w:hAnsi="Cambria Math"/>
                        <w:color w:val="000000"/>
                        <w:kern w:val="24"/>
                        <w:sz w:val="16"/>
                        <w:szCs w:val="16"/>
                        <w:lang w:eastAsia="en-US"/>
                      </w:rPr>
                      <m:t>=df</m:t>
                    </m:r>
                  </m:e>
                  <m:sub>
                    <m:r>
                      <w:rPr>
                        <w:rFonts w:ascii="Cambria Math" w:eastAsia="Times New Roman" w:hAnsi="Cambria Math"/>
                        <w:color w:val="000000"/>
                        <w:kern w:val="24"/>
                        <w:sz w:val="16"/>
                        <w:szCs w:val="16"/>
                        <w:lang w:eastAsia="en-US"/>
                      </w:rPr>
                      <m:t>EM</m:t>
                    </m:r>
                  </m:sub>
                </m:sSub>
                <m:r>
                  <w:rPr>
                    <w:rFonts w:ascii="Cambria Math" w:eastAsia="Times New Roman" w:hAnsi="Cambria Math"/>
                    <w:color w:val="000000"/>
                    <w:kern w:val="24"/>
                    <w:sz w:val="16"/>
                    <w:szCs w:val="16"/>
                    <w:lang w:eastAsia="en-US"/>
                  </w:rPr>
                  <m:t>-</m:t>
                </m:r>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df</m:t>
                    </m:r>
                  </m:e>
                  <m:sub>
                    <m:r>
                      <w:rPr>
                        <w:rFonts w:ascii="Cambria Math" w:eastAsia="Times New Roman" w:hAnsi="Cambria Math"/>
                        <w:color w:val="000000"/>
                        <w:kern w:val="24"/>
                        <w:sz w:val="16"/>
                        <w:szCs w:val="16"/>
                        <w:lang w:eastAsia="en-US"/>
                      </w:rPr>
                      <m:t>ARMA</m:t>
                    </m:r>
                  </m:sub>
                </m:sSub>
              </m:oMath>
            </m:oMathPara>
          </w:p>
        </w:tc>
        <w:tc>
          <w:tcPr>
            <w:tcW w:w="1880" w:type="dxa"/>
            <w:tcBorders>
              <w:top w:val="single" w:sz="24" w:space="0" w:color="FFFFFF"/>
              <w:left w:val="single" w:sz="8" w:space="0" w:color="7F7F7F"/>
              <w:bottom w:val="single" w:sz="8" w:space="0" w:color="7F7F7F"/>
              <w:right w:val="single" w:sz="8" w:space="0" w:color="7F7F7F"/>
            </w:tcBorders>
            <w:shd w:val="clear" w:color="auto" w:fill="FFFFFF"/>
            <w:tcMar>
              <w:top w:w="72" w:type="dxa"/>
              <w:left w:w="15" w:type="dxa"/>
              <w:bottom w:w="72" w:type="dxa"/>
              <w:right w:w="15" w:type="dxa"/>
            </w:tcMar>
            <w:hideMark/>
          </w:tcPr>
          <w:p w14:paraId="5B197211" w14:textId="77777777" w:rsidR="000B5838" w:rsidRPr="00EB75A1" w:rsidRDefault="00AD5395" w:rsidP="00454A59">
            <w:pPr>
              <w:ind w:firstLine="0"/>
              <w:jc w:val="center"/>
              <w:rPr>
                <w:rFonts w:ascii="Arial" w:eastAsia="Times New Roman" w:hAnsi="Arial" w:cs="Arial"/>
                <w:sz w:val="36"/>
                <w:szCs w:val="36"/>
                <w:lang w:eastAsia="en-US"/>
              </w:rPr>
            </w:pPr>
            <m:oMathPara>
              <m:oMathParaPr>
                <m:jc m:val="centerGroup"/>
              </m:oMathParaPr>
              <m:oMath>
                <m:sSub>
                  <m:sSubPr>
                    <m:ctrlPr>
                      <w:rPr>
                        <w:rFonts w:ascii="Cambria Math" w:eastAsia="Times New Roman" w:hAnsi="Cambria Math"/>
                        <w:i/>
                        <w:iCs/>
                        <w:color w:val="000000"/>
                        <w:kern w:val="24"/>
                        <w:sz w:val="16"/>
                        <w:szCs w:val="16"/>
                        <w:lang w:eastAsia="en-US"/>
                      </w:rPr>
                    </m:ctrlPr>
                  </m:sSubPr>
                  <m:e>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SS</m:t>
                        </m:r>
                      </m:e>
                      <m:sub>
                        <m:r>
                          <w:rPr>
                            <w:rFonts w:ascii="Cambria Math" w:eastAsia="Times New Roman" w:hAnsi="Cambria Math"/>
                            <w:color w:val="000000"/>
                            <w:kern w:val="24"/>
                            <w:sz w:val="16"/>
                            <w:szCs w:val="16"/>
                            <w:lang w:eastAsia="en-US"/>
                          </w:rPr>
                          <m:t>Extra</m:t>
                        </m:r>
                      </m:sub>
                    </m:sSub>
                    <m:r>
                      <w:rPr>
                        <w:rFonts w:ascii="Cambria Math" w:eastAsia="Times New Roman" w:hAnsi="Cambria Math"/>
                        <w:color w:val="000000"/>
                        <w:kern w:val="24"/>
                        <w:sz w:val="16"/>
                        <w:szCs w:val="16"/>
                        <w:lang w:eastAsia="en-US"/>
                      </w:rPr>
                      <m:t>=SS</m:t>
                    </m:r>
                  </m:e>
                  <m:sub>
                    <m:r>
                      <w:rPr>
                        <w:rFonts w:ascii="Cambria Math" w:eastAsia="Times New Roman" w:hAnsi="Cambria Math"/>
                        <w:color w:val="000000"/>
                        <w:kern w:val="24"/>
                        <w:sz w:val="16"/>
                        <w:szCs w:val="16"/>
                        <w:lang w:eastAsia="en-US"/>
                      </w:rPr>
                      <m:t>EM</m:t>
                    </m:r>
                  </m:sub>
                </m:sSub>
                <m:r>
                  <w:rPr>
                    <w:rFonts w:ascii="Cambria Math" w:eastAsia="Times New Roman" w:hAnsi="Cambria Math"/>
                    <w:color w:val="000000"/>
                    <w:kern w:val="24"/>
                    <w:sz w:val="16"/>
                    <w:szCs w:val="16"/>
                    <w:lang w:eastAsia="en-US"/>
                  </w:rPr>
                  <m:t>-</m:t>
                </m:r>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SS</m:t>
                    </m:r>
                  </m:e>
                  <m:sub>
                    <m:r>
                      <w:rPr>
                        <w:rFonts w:ascii="Cambria Math" w:eastAsia="Times New Roman" w:hAnsi="Cambria Math"/>
                        <w:color w:val="000000"/>
                        <w:kern w:val="24"/>
                        <w:sz w:val="16"/>
                        <w:szCs w:val="16"/>
                        <w:lang w:eastAsia="en-US"/>
                      </w:rPr>
                      <m:t>ARMA</m:t>
                    </m:r>
                  </m:sub>
                </m:sSub>
              </m:oMath>
            </m:oMathPara>
          </w:p>
        </w:tc>
        <w:tc>
          <w:tcPr>
            <w:tcW w:w="1360" w:type="dxa"/>
            <w:tcBorders>
              <w:top w:val="single" w:sz="24" w:space="0" w:color="FFFFFF"/>
              <w:left w:val="single" w:sz="8" w:space="0" w:color="7F7F7F"/>
              <w:bottom w:val="single" w:sz="8" w:space="0" w:color="7F7F7F"/>
              <w:right w:val="single" w:sz="8" w:space="0" w:color="7F7F7F"/>
            </w:tcBorders>
            <w:shd w:val="clear" w:color="auto" w:fill="FFFFFF"/>
            <w:tcMar>
              <w:top w:w="72" w:type="dxa"/>
              <w:left w:w="15" w:type="dxa"/>
              <w:bottom w:w="72" w:type="dxa"/>
              <w:right w:w="15" w:type="dxa"/>
            </w:tcMar>
            <w:hideMark/>
          </w:tcPr>
          <w:p w14:paraId="7A39ECA2" w14:textId="77777777" w:rsidR="000B5838" w:rsidRPr="00EB75A1" w:rsidRDefault="00AD5395" w:rsidP="00454A59">
            <w:pPr>
              <w:ind w:firstLine="0"/>
              <w:jc w:val="center"/>
              <w:rPr>
                <w:rFonts w:ascii="Arial" w:eastAsia="Times New Roman" w:hAnsi="Arial" w:cs="Arial"/>
                <w:sz w:val="36"/>
                <w:szCs w:val="36"/>
                <w:lang w:eastAsia="en-US"/>
              </w:rPr>
            </w:pPr>
            <m:oMathPara>
              <m:oMathParaPr>
                <m:jc m:val="centerGroup"/>
              </m:oMathParaPr>
              <m:oMath>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MS</m:t>
                    </m:r>
                  </m:e>
                  <m:sub>
                    <m:r>
                      <w:rPr>
                        <w:rFonts w:ascii="Cambria Math" w:eastAsia="Times New Roman" w:hAnsi="Cambria Math"/>
                        <w:color w:val="000000"/>
                        <w:kern w:val="24"/>
                        <w:sz w:val="16"/>
                        <w:szCs w:val="16"/>
                        <w:lang w:eastAsia="en-US"/>
                      </w:rPr>
                      <m:t>Extra</m:t>
                    </m:r>
                  </m:sub>
                </m:sSub>
                <m:r>
                  <w:rPr>
                    <w:rFonts w:ascii="Cambria Math" w:eastAsia="Times New Roman" w:hAnsi="Cambria Math"/>
                    <w:color w:val="000000"/>
                    <w:kern w:val="24"/>
                    <w:sz w:val="16"/>
                    <w:szCs w:val="16"/>
                    <w:lang w:eastAsia="en-US"/>
                  </w:rPr>
                  <m:t>=</m:t>
                </m:r>
                <m:f>
                  <m:fPr>
                    <m:ctrlPr>
                      <w:rPr>
                        <w:rFonts w:ascii="Cambria Math" w:eastAsia="Times New Roman" w:hAnsi="Cambria Math"/>
                        <w:i/>
                        <w:iCs/>
                        <w:color w:val="000000"/>
                        <w:kern w:val="24"/>
                        <w:sz w:val="16"/>
                        <w:szCs w:val="16"/>
                        <w:lang w:eastAsia="en-US"/>
                      </w:rPr>
                    </m:ctrlPr>
                  </m:fPr>
                  <m:num>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SS</m:t>
                        </m:r>
                      </m:e>
                      <m:sub>
                        <m:r>
                          <w:rPr>
                            <w:rFonts w:ascii="Cambria Math" w:eastAsia="Times New Roman" w:hAnsi="Cambria Math"/>
                            <w:color w:val="000000"/>
                            <w:kern w:val="24"/>
                            <w:sz w:val="16"/>
                            <w:szCs w:val="16"/>
                            <w:lang w:eastAsia="en-US"/>
                          </w:rPr>
                          <m:t>Extra</m:t>
                        </m:r>
                      </m:sub>
                    </m:sSub>
                  </m:num>
                  <m:den>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df</m:t>
                        </m:r>
                      </m:e>
                      <m:sub>
                        <m:r>
                          <w:rPr>
                            <w:rFonts w:ascii="Cambria Math" w:eastAsia="Times New Roman" w:hAnsi="Cambria Math"/>
                            <w:color w:val="000000"/>
                            <w:kern w:val="24"/>
                            <w:sz w:val="16"/>
                            <w:szCs w:val="16"/>
                            <w:lang w:eastAsia="en-US"/>
                          </w:rPr>
                          <m:t>Extra</m:t>
                        </m:r>
                      </m:sub>
                    </m:sSub>
                  </m:den>
                </m:f>
              </m:oMath>
            </m:oMathPara>
          </w:p>
        </w:tc>
        <w:tc>
          <w:tcPr>
            <w:tcW w:w="850" w:type="dxa"/>
            <w:tcBorders>
              <w:top w:val="single" w:sz="24" w:space="0" w:color="FFFFFF"/>
              <w:left w:val="single" w:sz="8" w:space="0" w:color="7F7F7F"/>
              <w:bottom w:val="single" w:sz="8" w:space="0" w:color="7F7F7F"/>
              <w:right w:val="single" w:sz="8" w:space="0" w:color="FFFFFF"/>
            </w:tcBorders>
            <w:shd w:val="clear" w:color="auto" w:fill="FFFFFF"/>
            <w:tcMar>
              <w:top w:w="72" w:type="dxa"/>
              <w:left w:w="15" w:type="dxa"/>
              <w:bottom w:w="72" w:type="dxa"/>
              <w:right w:w="15" w:type="dxa"/>
            </w:tcMar>
            <w:hideMark/>
          </w:tcPr>
          <w:p w14:paraId="1B3809BA" w14:textId="77777777" w:rsidR="000B5838" w:rsidRPr="00EB75A1" w:rsidRDefault="00AD5395" w:rsidP="00454A59">
            <w:pPr>
              <w:ind w:firstLine="0"/>
              <w:jc w:val="center"/>
              <w:rPr>
                <w:rFonts w:ascii="Arial" w:eastAsia="Times New Roman" w:hAnsi="Arial" w:cs="Arial"/>
                <w:sz w:val="36"/>
                <w:szCs w:val="36"/>
                <w:lang w:eastAsia="en-US"/>
              </w:rPr>
            </w:pPr>
            <m:oMathPara>
              <m:oMathParaPr>
                <m:jc m:val="centerGroup"/>
              </m:oMathParaPr>
              <m:oMath>
                <m:f>
                  <m:fPr>
                    <m:ctrlPr>
                      <w:rPr>
                        <w:rFonts w:ascii="Cambria Math" w:eastAsia="Times New Roman" w:hAnsi="Cambria Math"/>
                        <w:i/>
                        <w:iCs/>
                        <w:color w:val="000000"/>
                        <w:kern w:val="24"/>
                        <w:sz w:val="16"/>
                        <w:szCs w:val="16"/>
                        <w:lang w:eastAsia="en-US"/>
                      </w:rPr>
                    </m:ctrlPr>
                  </m:fPr>
                  <m:num>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MS</m:t>
                        </m:r>
                      </m:e>
                      <m:sub>
                        <m:r>
                          <w:rPr>
                            <w:rFonts w:ascii="Cambria Math" w:eastAsia="Times New Roman" w:hAnsi="Cambria Math"/>
                            <w:color w:val="000000"/>
                            <w:kern w:val="24"/>
                            <w:sz w:val="16"/>
                            <w:szCs w:val="16"/>
                            <w:lang w:eastAsia="en-US"/>
                          </w:rPr>
                          <m:t>Extra</m:t>
                        </m:r>
                      </m:sub>
                    </m:sSub>
                  </m:num>
                  <m:den>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MS</m:t>
                        </m:r>
                      </m:e>
                      <m:sub>
                        <m:r>
                          <w:rPr>
                            <w:rFonts w:ascii="Cambria Math" w:eastAsia="Times New Roman" w:hAnsi="Cambria Math"/>
                            <w:color w:val="000000"/>
                            <w:kern w:val="24"/>
                            <w:sz w:val="16"/>
                            <w:szCs w:val="16"/>
                            <w:lang w:eastAsia="en-US"/>
                          </w:rPr>
                          <m:t>ARMA</m:t>
                        </m:r>
                      </m:sub>
                    </m:sSub>
                  </m:den>
                </m:f>
              </m:oMath>
            </m:oMathPara>
          </w:p>
        </w:tc>
      </w:tr>
      <w:tr w:rsidR="000B5838" w:rsidRPr="00EB75A1" w14:paraId="12EF8BD0" w14:textId="77777777" w:rsidTr="00454A59">
        <w:trPr>
          <w:trHeight w:val="411"/>
        </w:trPr>
        <w:tc>
          <w:tcPr>
            <w:tcW w:w="920" w:type="dxa"/>
            <w:tcBorders>
              <w:top w:val="single" w:sz="8" w:space="0" w:color="FFFFFF"/>
              <w:left w:val="single" w:sz="8" w:space="0" w:color="FFFFFF"/>
              <w:bottom w:val="single" w:sz="8" w:space="0" w:color="FFFFFF"/>
              <w:right w:val="single" w:sz="8" w:space="0" w:color="FFFFFF"/>
            </w:tcBorders>
            <w:shd w:val="clear" w:color="auto" w:fill="999999"/>
            <w:tcMar>
              <w:top w:w="72" w:type="dxa"/>
              <w:left w:w="72" w:type="dxa"/>
              <w:bottom w:w="72" w:type="dxa"/>
              <w:right w:w="72" w:type="dxa"/>
            </w:tcMar>
            <w:hideMark/>
          </w:tcPr>
          <w:p w14:paraId="72FD1922" w14:textId="77777777" w:rsidR="000B5838" w:rsidRPr="00EB75A1" w:rsidRDefault="000B5838" w:rsidP="00454A59">
            <w:pPr>
              <w:ind w:firstLine="0"/>
              <w:jc w:val="center"/>
              <w:rPr>
                <w:rFonts w:ascii="Arial" w:eastAsia="Times New Roman" w:hAnsi="Arial" w:cs="Arial"/>
                <w:sz w:val="36"/>
                <w:szCs w:val="36"/>
                <w:lang w:eastAsia="en-US"/>
              </w:rPr>
            </w:pPr>
            <w:r w:rsidRPr="00EB75A1">
              <w:rPr>
                <w:rFonts w:ascii="Times New Roman" w:eastAsia="Times New Roman" w:hAnsi="Times New Roman"/>
                <w:color w:val="000000"/>
                <w:kern w:val="24"/>
                <w:sz w:val="16"/>
                <w:szCs w:val="16"/>
                <w:lang w:eastAsia="en-US"/>
              </w:rPr>
              <w:t xml:space="preserve">ARMA </w:t>
            </w:r>
          </w:p>
          <w:p w14:paraId="72BA1CEB" w14:textId="77777777" w:rsidR="000B5838" w:rsidRPr="00EB75A1" w:rsidRDefault="000B5838" w:rsidP="00454A59">
            <w:pPr>
              <w:ind w:firstLine="0"/>
              <w:jc w:val="center"/>
              <w:rPr>
                <w:rFonts w:ascii="Arial" w:eastAsia="Times New Roman" w:hAnsi="Arial" w:cs="Arial"/>
                <w:sz w:val="36"/>
                <w:szCs w:val="36"/>
                <w:lang w:eastAsia="en-US"/>
              </w:rPr>
            </w:pPr>
            <w:r w:rsidRPr="00EB75A1">
              <w:rPr>
                <w:rFonts w:ascii="Times New Roman" w:eastAsia="Times New Roman" w:hAnsi="Times New Roman"/>
                <w:color w:val="000000"/>
                <w:kern w:val="24"/>
                <w:sz w:val="16"/>
                <w:szCs w:val="16"/>
                <w:lang w:eastAsia="en-US"/>
              </w:rPr>
              <w:t>Model</w:t>
            </w:r>
          </w:p>
        </w:tc>
        <w:tc>
          <w:tcPr>
            <w:tcW w:w="1820" w:type="dxa"/>
            <w:tcBorders>
              <w:top w:val="single" w:sz="8" w:space="0" w:color="7F7F7F"/>
              <w:left w:val="single" w:sz="8" w:space="0" w:color="FFFFFF"/>
              <w:bottom w:val="single" w:sz="8" w:space="0" w:color="7F7F7F"/>
              <w:right w:val="single" w:sz="8" w:space="0" w:color="7F7F7F"/>
            </w:tcBorders>
            <w:shd w:val="clear" w:color="auto" w:fill="FFFFFF"/>
            <w:tcMar>
              <w:top w:w="72" w:type="dxa"/>
              <w:left w:w="15" w:type="dxa"/>
              <w:bottom w:w="72" w:type="dxa"/>
              <w:right w:w="15" w:type="dxa"/>
            </w:tcMar>
            <w:hideMark/>
          </w:tcPr>
          <w:p w14:paraId="68F44F0A" w14:textId="77777777" w:rsidR="000B5838" w:rsidRPr="00EB75A1" w:rsidRDefault="00AD5395" w:rsidP="00454A59">
            <w:pPr>
              <w:ind w:firstLine="0"/>
              <w:jc w:val="center"/>
              <w:rPr>
                <w:rFonts w:ascii="Arial" w:eastAsia="Times New Roman" w:hAnsi="Arial" w:cs="Arial"/>
                <w:sz w:val="36"/>
                <w:szCs w:val="36"/>
                <w:lang w:eastAsia="en-US"/>
              </w:rPr>
            </w:pPr>
            <m:oMathPara>
              <m:oMathParaPr>
                <m:jc m:val="centerGroup"/>
              </m:oMathParaPr>
              <m:oMath>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df</m:t>
                    </m:r>
                  </m:e>
                  <m:sub>
                    <m:r>
                      <w:rPr>
                        <w:rFonts w:ascii="Cambria Math" w:eastAsia="Times New Roman" w:hAnsi="Cambria Math"/>
                        <w:color w:val="000000"/>
                        <w:kern w:val="24"/>
                        <w:sz w:val="16"/>
                        <w:szCs w:val="16"/>
                        <w:lang w:eastAsia="en-US"/>
                      </w:rPr>
                      <m:t>ARMA</m:t>
                    </m:r>
                  </m:sub>
                </m:sSub>
                <m:r>
                  <w:rPr>
                    <w:rFonts w:ascii="Cambria Math" w:eastAsia="Times New Roman" w:hAnsi="Cambria Math"/>
                    <w:color w:val="000000"/>
                    <w:kern w:val="24"/>
                    <w:sz w:val="16"/>
                    <w:szCs w:val="16"/>
                    <w:lang w:eastAsia="en-US"/>
                  </w:rPr>
                  <m:t>=n-(p+q+1)</m:t>
                </m:r>
              </m:oMath>
            </m:oMathPara>
          </w:p>
        </w:tc>
        <w:tc>
          <w:tcPr>
            <w:tcW w:w="1880" w:type="dxa"/>
            <w:tcBorders>
              <w:top w:val="single" w:sz="8" w:space="0" w:color="7F7F7F"/>
              <w:left w:val="single" w:sz="8" w:space="0" w:color="7F7F7F"/>
              <w:bottom w:val="single" w:sz="8" w:space="0" w:color="7F7F7F"/>
              <w:right w:val="single" w:sz="8" w:space="0" w:color="7F7F7F"/>
            </w:tcBorders>
            <w:shd w:val="clear" w:color="auto" w:fill="FFFFFF"/>
            <w:tcMar>
              <w:top w:w="72" w:type="dxa"/>
              <w:left w:w="15" w:type="dxa"/>
              <w:bottom w:w="72" w:type="dxa"/>
              <w:right w:w="15" w:type="dxa"/>
            </w:tcMar>
            <w:hideMark/>
          </w:tcPr>
          <w:p w14:paraId="7F893395" w14:textId="77777777" w:rsidR="000B5838" w:rsidRPr="00EB75A1" w:rsidRDefault="00AD5395" w:rsidP="00454A59">
            <w:pPr>
              <w:ind w:firstLine="0"/>
              <w:jc w:val="center"/>
              <w:rPr>
                <w:rFonts w:ascii="Arial" w:eastAsia="Times New Roman" w:hAnsi="Arial" w:cs="Arial"/>
                <w:sz w:val="36"/>
                <w:szCs w:val="36"/>
                <w:lang w:eastAsia="en-US"/>
              </w:rPr>
            </w:pPr>
            <m:oMathPara>
              <m:oMathParaPr>
                <m:jc m:val="centerGroup"/>
              </m:oMathParaPr>
              <m:oMath>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SS</m:t>
                    </m:r>
                  </m:e>
                  <m:sub>
                    <m:r>
                      <w:rPr>
                        <w:rFonts w:ascii="Cambria Math" w:eastAsia="Times New Roman" w:hAnsi="Cambria Math"/>
                        <w:color w:val="000000"/>
                        <w:kern w:val="24"/>
                        <w:sz w:val="16"/>
                        <w:szCs w:val="16"/>
                        <w:lang w:eastAsia="en-US"/>
                      </w:rPr>
                      <m:t>ARMA</m:t>
                    </m:r>
                  </m:sub>
                </m:sSub>
                <m:r>
                  <w:rPr>
                    <w:rFonts w:ascii="Cambria Math" w:eastAsia="Times New Roman" w:hAnsi="Cambria Math"/>
                    <w:color w:val="000000"/>
                    <w:kern w:val="24"/>
                    <w:sz w:val="16"/>
                    <w:szCs w:val="16"/>
                    <w:lang w:eastAsia="en-US"/>
                  </w:rPr>
                  <m:t>=</m:t>
                </m:r>
                <m:nary>
                  <m:naryPr>
                    <m:chr m:val="∑"/>
                    <m:limLoc m:val="undOvr"/>
                    <m:ctrlPr>
                      <w:rPr>
                        <w:rFonts w:ascii="Cambria Math" w:eastAsia="Cambria Math" w:hAnsi="Cambria Math" w:cs="Arial"/>
                        <w:i/>
                        <w:iCs/>
                        <w:color w:val="000000"/>
                        <w:kern w:val="24"/>
                        <w:sz w:val="16"/>
                        <w:szCs w:val="16"/>
                        <w:lang w:eastAsia="en-US"/>
                      </w:rPr>
                    </m:ctrlPr>
                  </m:naryPr>
                  <m:sub>
                    <m:r>
                      <w:rPr>
                        <w:rFonts w:ascii="Cambria Math" w:eastAsia="Cambria Math" w:hAnsi="Cambria Math" w:cs="Arial"/>
                        <w:color w:val="000000"/>
                        <w:kern w:val="24"/>
                        <w:sz w:val="16"/>
                        <w:szCs w:val="16"/>
                        <w:lang w:eastAsia="en-US"/>
                      </w:rPr>
                      <m:t>i=1</m:t>
                    </m:r>
                  </m:sub>
                  <m:sup>
                    <m:r>
                      <w:rPr>
                        <w:rFonts w:ascii="Cambria Math" w:eastAsia="Cambria Math" w:hAnsi="Cambria Math" w:cs="Arial"/>
                        <w:color w:val="000000"/>
                        <w:kern w:val="24"/>
                        <w:sz w:val="16"/>
                        <w:szCs w:val="16"/>
                        <w:lang w:eastAsia="en-US"/>
                      </w:rPr>
                      <m:t>n</m:t>
                    </m:r>
                  </m:sup>
                  <m:e>
                    <m:sSup>
                      <m:sSupPr>
                        <m:ctrlPr>
                          <w:rPr>
                            <w:rFonts w:ascii="Cambria Math" w:eastAsia="Cambria Math" w:hAnsi="Cambria Math" w:cs="Arial"/>
                            <w:i/>
                            <w:iCs/>
                            <w:color w:val="000000"/>
                            <w:kern w:val="24"/>
                            <w:sz w:val="16"/>
                            <w:szCs w:val="16"/>
                            <w:lang w:eastAsia="en-US"/>
                          </w:rPr>
                        </m:ctrlPr>
                      </m:sSupPr>
                      <m:e>
                        <m:d>
                          <m:dPr>
                            <m:ctrlPr>
                              <w:rPr>
                                <w:rFonts w:ascii="Cambria Math" w:eastAsia="Cambria Math" w:hAnsi="Cambria Math" w:cs="Arial"/>
                                <w:i/>
                                <w:iCs/>
                                <w:color w:val="000000"/>
                                <w:kern w:val="24"/>
                                <w:sz w:val="16"/>
                                <w:szCs w:val="16"/>
                                <w:lang w:eastAsia="en-US"/>
                              </w:rPr>
                            </m:ctrlPr>
                          </m:dPr>
                          <m:e>
                            <m:sSub>
                              <m:sSubPr>
                                <m:ctrlPr>
                                  <w:rPr>
                                    <w:rFonts w:ascii="Cambria Math" w:eastAsia="Cambria Math" w:hAnsi="Cambria Math" w:cs="Arial"/>
                                    <w:i/>
                                    <w:iCs/>
                                    <w:color w:val="000000"/>
                                    <w:kern w:val="24"/>
                                    <w:sz w:val="16"/>
                                    <w:szCs w:val="16"/>
                                    <w:lang w:eastAsia="en-US"/>
                                  </w:rPr>
                                </m:ctrlPr>
                              </m:sSubPr>
                              <m:e>
                                <m:acc>
                                  <m:accPr>
                                    <m:ctrlPr>
                                      <w:rPr>
                                        <w:rFonts w:ascii="Cambria Math" w:eastAsia="Cambria Math" w:hAnsi="Cambria Math" w:cs="Arial"/>
                                        <w:i/>
                                        <w:iCs/>
                                        <w:color w:val="000000"/>
                                        <w:kern w:val="24"/>
                                        <w:sz w:val="16"/>
                                        <w:szCs w:val="16"/>
                                        <w:lang w:eastAsia="en-US"/>
                                      </w:rPr>
                                    </m:ctrlPr>
                                  </m:accPr>
                                  <m:e>
                                    <m:r>
                                      <w:rPr>
                                        <w:rFonts w:ascii="Cambria Math" w:eastAsia="Cambria Math" w:hAnsi="Cambria Math" w:cs="Arial"/>
                                        <w:color w:val="000000"/>
                                        <w:kern w:val="24"/>
                                        <w:sz w:val="16"/>
                                        <w:szCs w:val="16"/>
                                        <w:lang w:eastAsia="en-US"/>
                                      </w:rPr>
                                      <m:t>y</m:t>
                                    </m:r>
                                  </m:e>
                                </m:acc>
                              </m:e>
                              <m:sub>
                                <m:r>
                                  <w:rPr>
                                    <w:rFonts w:ascii="Cambria Math" w:eastAsia="Cambria Math" w:hAnsi="Cambria Math" w:cs="Arial"/>
                                    <w:color w:val="000000"/>
                                    <w:kern w:val="24"/>
                                    <w:sz w:val="16"/>
                                    <w:szCs w:val="16"/>
                                    <w:lang w:eastAsia="en-US"/>
                                  </w:rPr>
                                  <m:t>i</m:t>
                                </m:r>
                              </m:sub>
                            </m:sSub>
                            <m:r>
                              <w:rPr>
                                <w:rFonts w:ascii="Cambria Math" w:eastAsia="Cambria Math" w:hAnsi="Cambria Math" w:cs="Arial"/>
                                <w:color w:val="000000"/>
                                <w:kern w:val="24"/>
                                <w:sz w:val="16"/>
                                <w:szCs w:val="16"/>
                                <w:lang w:eastAsia="en-US"/>
                              </w:rPr>
                              <m:t>-</m:t>
                            </m:r>
                            <m:sSub>
                              <m:sSubPr>
                                <m:ctrlPr>
                                  <w:rPr>
                                    <w:rFonts w:ascii="Cambria Math" w:eastAsia="Cambria Math" w:hAnsi="Cambria Math" w:cs="Arial"/>
                                    <w:i/>
                                    <w:iCs/>
                                    <w:color w:val="000000"/>
                                    <w:kern w:val="24"/>
                                    <w:sz w:val="16"/>
                                    <w:szCs w:val="16"/>
                                    <w:lang w:eastAsia="en-US"/>
                                  </w:rPr>
                                </m:ctrlPr>
                              </m:sSubPr>
                              <m:e>
                                <m:r>
                                  <w:rPr>
                                    <w:rFonts w:ascii="Cambria Math" w:eastAsia="Cambria Math" w:hAnsi="Cambria Math" w:cs="Arial"/>
                                    <w:color w:val="000000"/>
                                    <w:kern w:val="24"/>
                                    <w:sz w:val="16"/>
                                    <w:szCs w:val="16"/>
                                    <w:lang w:eastAsia="en-US"/>
                                  </w:rPr>
                                  <m:t>y</m:t>
                                </m:r>
                              </m:e>
                              <m:sub>
                                <m:r>
                                  <w:rPr>
                                    <w:rFonts w:ascii="Cambria Math" w:eastAsia="Cambria Math" w:hAnsi="Cambria Math" w:cs="Arial"/>
                                    <w:color w:val="000000"/>
                                    <w:kern w:val="24"/>
                                    <w:sz w:val="16"/>
                                    <w:szCs w:val="16"/>
                                    <w:lang w:eastAsia="en-US"/>
                                  </w:rPr>
                                  <m:t>i</m:t>
                                </m:r>
                              </m:sub>
                            </m:sSub>
                          </m:e>
                        </m:d>
                      </m:e>
                      <m:sup>
                        <m:r>
                          <w:rPr>
                            <w:rFonts w:ascii="Cambria Math" w:eastAsia="Cambria Math" w:hAnsi="Cambria Math" w:cs="Arial"/>
                            <w:color w:val="000000"/>
                            <w:kern w:val="24"/>
                            <w:sz w:val="16"/>
                            <w:szCs w:val="16"/>
                            <w:lang w:eastAsia="en-US"/>
                          </w:rPr>
                          <m:t>2</m:t>
                        </m:r>
                      </m:sup>
                    </m:sSup>
                  </m:e>
                </m:nary>
              </m:oMath>
            </m:oMathPara>
          </w:p>
        </w:tc>
        <w:tc>
          <w:tcPr>
            <w:tcW w:w="1360" w:type="dxa"/>
            <w:tcBorders>
              <w:top w:val="single" w:sz="8" w:space="0" w:color="7F7F7F"/>
              <w:left w:val="single" w:sz="8" w:space="0" w:color="7F7F7F"/>
              <w:bottom w:val="single" w:sz="8" w:space="0" w:color="7F7F7F"/>
              <w:right w:val="single" w:sz="8" w:space="0" w:color="7F7F7F"/>
            </w:tcBorders>
            <w:shd w:val="clear" w:color="auto" w:fill="FFFFFF"/>
            <w:tcMar>
              <w:top w:w="72" w:type="dxa"/>
              <w:left w:w="15" w:type="dxa"/>
              <w:bottom w:w="72" w:type="dxa"/>
              <w:right w:w="15" w:type="dxa"/>
            </w:tcMar>
            <w:hideMark/>
          </w:tcPr>
          <w:p w14:paraId="4D8CCC1F" w14:textId="77777777" w:rsidR="000B5838" w:rsidRPr="00EB75A1" w:rsidRDefault="00AD5395" w:rsidP="00454A59">
            <w:pPr>
              <w:ind w:firstLine="0"/>
              <w:jc w:val="center"/>
              <w:rPr>
                <w:rFonts w:ascii="Arial" w:eastAsia="Times New Roman" w:hAnsi="Arial" w:cs="Arial"/>
                <w:sz w:val="36"/>
                <w:szCs w:val="36"/>
                <w:lang w:eastAsia="en-US"/>
              </w:rPr>
            </w:pPr>
            <m:oMathPara>
              <m:oMathParaPr>
                <m:jc m:val="centerGroup"/>
              </m:oMathParaPr>
              <m:oMath>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MS</m:t>
                    </m:r>
                  </m:e>
                  <m:sub>
                    <m:r>
                      <w:rPr>
                        <w:rFonts w:ascii="Cambria Math" w:eastAsia="Times New Roman" w:hAnsi="Cambria Math"/>
                        <w:color w:val="000000"/>
                        <w:kern w:val="24"/>
                        <w:sz w:val="16"/>
                        <w:szCs w:val="16"/>
                        <w:lang w:eastAsia="en-US"/>
                      </w:rPr>
                      <m:t>ARMA</m:t>
                    </m:r>
                  </m:sub>
                </m:sSub>
                <m:r>
                  <w:rPr>
                    <w:rFonts w:ascii="Cambria Math" w:eastAsia="Times New Roman" w:hAnsi="Cambria Math"/>
                    <w:color w:val="000000"/>
                    <w:kern w:val="24"/>
                    <w:sz w:val="16"/>
                    <w:szCs w:val="16"/>
                    <w:lang w:eastAsia="en-US"/>
                  </w:rPr>
                  <m:t>=</m:t>
                </m:r>
                <m:f>
                  <m:fPr>
                    <m:ctrlPr>
                      <w:rPr>
                        <w:rFonts w:ascii="Cambria Math" w:eastAsia="Times New Roman" w:hAnsi="Cambria Math"/>
                        <w:i/>
                        <w:iCs/>
                        <w:color w:val="000000"/>
                        <w:kern w:val="24"/>
                        <w:sz w:val="16"/>
                        <w:szCs w:val="16"/>
                        <w:lang w:eastAsia="en-US"/>
                      </w:rPr>
                    </m:ctrlPr>
                  </m:fPr>
                  <m:num>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SS</m:t>
                        </m:r>
                      </m:e>
                      <m:sub>
                        <m:r>
                          <w:rPr>
                            <w:rFonts w:ascii="Cambria Math" w:eastAsia="Times New Roman" w:hAnsi="Cambria Math"/>
                            <w:color w:val="000000"/>
                            <w:kern w:val="24"/>
                            <w:sz w:val="16"/>
                            <w:szCs w:val="16"/>
                            <w:lang w:eastAsia="en-US"/>
                          </w:rPr>
                          <m:t>ARMA</m:t>
                        </m:r>
                      </m:sub>
                    </m:sSub>
                  </m:num>
                  <m:den>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df</m:t>
                        </m:r>
                      </m:e>
                      <m:sub>
                        <m:r>
                          <w:rPr>
                            <w:rFonts w:ascii="Cambria Math" w:eastAsia="Times New Roman" w:hAnsi="Cambria Math"/>
                            <w:color w:val="000000"/>
                            <w:kern w:val="24"/>
                            <w:sz w:val="16"/>
                            <w:szCs w:val="16"/>
                            <w:lang w:eastAsia="en-US"/>
                          </w:rPr>
                          <m:t>ARMA</m:t>
                        </m:r>
                      </m:sub>
                    </m:sSub>
                  </m:den>
                </m:f>
              </m:oMath>
            </m:oMathPara>
          </w:p>
        </w:tc>
        <w:tc>
          <w:tcPr>
            <w:tcW w:w="850" w:type="dxa"/>
            <w:tcBorders>
              <w:top w:val="single" w:sz="8" w:space="0" w:color="7F7F7F"/>
              <w:left w:val="single" w:sz="8" w:space="0" w:color="7F7F7F"/>
              <w:bottom w:val="single" w:sz="8" w:space="0" w:color="7F7F7F"/>
              <w:right w:val="single" w:sz="8" w:space="0" w:color="FFFFFF"/>
            </w:tcBorders>
            <w:shd w:val="clear" w:color="auto" w:fill="FFFFFF"/>
            <w:tcMar>
              <w:top w:w="72" w:type="dxa"/>
              <w:left w:w="15" w:type="dxa"/>
              <w:bottom w:w="72" w:type="dxa"/>
              <w:right w:w="15" w:type="dxa"/>
            </w:tcMar>
            <w:hideMark/>
          </w:tcPr>
          <w:p w14:paraId="2D7F97CE" w14:textId="77777777" w:rsidR="000B5838" w:rsidRPr="00EB75A1" w:rsidRDefault="000B5838" w:rsidP="00454A59">
            <w:pPr>
              <w:ind w:firstLine="0"/>
              <w:jc w:val="left"/>
              <w:rPr>
                <w:rFonts w:ascii="Arial" w:eastAsia="Times New Roman" w:hAnsi="Arial" w:cs="Arial"/>
                <w:sz w:val="36"/>
                <w:szCs w:val="36"/>
                <w:lang w:eastAsia="en-US"/>
              </w:rPr>
            </w:pPr>
          </w:p>
        </w:tc>
      </w:tr>
      <w:tr w:rsidR="000B5838" w:rsidRPr="00EB75A1" w14:paraId="475B5B74" w14:textId="77777777" w:rsidTr="00454A59">
        <w:trPr>
          <w:trHeight w:val="411"/>
        </w:trPr>
        <w:tc>
          <w:tcPr>
            <w:tcW w:w="920" w:type="dxa"/>
            <w:tcBorders>
              <w:top w:val="single" w:sz="8" w:space="0" w:color="FFFFFF"/>
              <w:left w:val="single" w:sz="8" w:space="0" w:color="FFFFFF"/>
              <w:bottom w:val="single" w:sz="8" w:space="0" w:color="FFFFFF"/>
              <w:right w:val="single" w:sz="8" w:space="0" w:color="FFFFFF"/>
            </w:tcBorders>
            <w:shd w:val="clear" w:color="auto" w:fill="999999"/>
            <w:tcMar>
              <w:top w:w="72" w:type="dxa"/>
              <w:left w:w="72" w:type="dxa"/>
              <w:bottom w:w="72" w:type="dxa"/>
              <w:right w:w="72" w:type="dxa"/>
            </w:tcMar>
            <w:hideMark/>
          </w:tcPr>
          <w:p w14:paraId="0AD3531A" w14:textId="77777777" w:rsidR="000B5838" w:rsidRPr="00EB75A1" w:rsidRDefault="000B5838" w:rsidP="00454A59">
            <w:pPr>
              <w:ind w:firstLine="0"/>
              <w:jc w:val="center"/>
              <w:rPr>
                <w:rFonts w:ascii="Arial" w:eastAsia="Times New Roman" w:hAnsi="Arial" w:cs="Arial"/>
                <w:sz w:val="36"/>
                <w:szCs w:val="36"/>
                <w:lang w:eastAsia="en-US"/>
              </w:rPr>
            </w:pPr>
            <w:r w:rsidRPr="00EB75A1">
              <w:rPr>
                <w:rFonts w:ascii="Times New Roman" w:eastAsia="Times New Roman" w:hAnsi="Times New Roman"/>
                <w:color w:val="000000"/>
                <w:kern w:val="24"/>
                <w:sz w:val="16"/>
                <w:szCs w:val="16"/>
                <w:lang w:eastAsia="en-US"/>
              </w:rPr>
              <w:t xml:space="preserve">Equal </w:t>
            </w:r>
          </w:p>
          <w:p w14:paraId="6827CA2F" w14:textId="77777777" w:rsidR="000B5838" w:rsidRPr="00EB75A1" w:rsidRDefault="000B5838" w:rsidP="00454A59">
            <w:pPr>
              <w:ind w:firstLine="0"/>
              <w:jc w:val="center"/>
              <w:rPr>
                <w:rFonts w:ascii="Arial" w:eastAsia="Times New Roman" w:hAnsi="Arial" w:cs="Arial"/>
                <w:sz w:val="36"/>
                <w:szCs w:val="36"/>
                <w:lang w:eastAsia="en-US"/>
              </w:rPr>
            </w:pPr>
            <w:r w:rsidRPr="00EB75A1">
              <w:rPr>
                <w:rFonts w:ascii="Times New Roman" w:eastAsia="Times New Roman" w:hAnsi="Times New Roman"/>
                <w:color w:val="000000"/>
                <w:kern w:val="24"/>
                <w:sz w:val="16"/>
                <w:szCs w:val="16"/>
                <w:lang w:eastAsia="en-US"/>
              </w:rPr>
              <w:t xml:space="preserve">Means </w:t>
            </w:r>
          </w:p>
          <w:p w14:paraId="598460B0" w14:textId="77777777" w:rsidR="000B5838" w:rsidRPr="00EB75A1" w:rsidRDefault="000B5838" w:rsidP="00454A59">
            <w:pPr>
              <w:ind w:firstLine="0"/>
              <w:jc w:val="center"/>
              <w:rPr>
                <w:rFonts w:ascii="Arial" w:eastAsia="Times New Roman" w:hAnsi="Arial" w:cs="Arial"/>
                <w:sz w:val="36"/>
                <w:szCs w:val="36"/>
                <w:lang w:eastAsia="en-US"/>
              </w:rPr>
            </w:pPr>
            <w:r w:rsidRPr="00EB75A1">
              <w:rPr>
                <w:rFonts w:ascii="Times New Roman" w:eastAsia="Times New Roman" w:hAnsi="Times New Roman"/>
                <w:color w:val="000000"/>
                <w:kern w:val="24"/>
                <w:sz w:val="16"/>
                <w:szCs w:val="16"/>
                <w:lang w:eastAsia="en-US"/>
              </w:rPr>
              <w:t xml:space="preserve">Model </w:t>
            </w:r>
          </w:p>
        </w:tc>
        <w:tc>
          <w:tcPr>
            <w:tcW w:w="1820" w:type="dxa"/>
            <w:tcBorders>
              <w:top w:val="single" w:sz="8" w:space="0" w:color="7F7F7F"/>
              <w:left w:val="single" w:sz="8" w:space="0" w:color="FFFFFF"/>
              <w:bottom w:val="single" w:sz="8" w:space="0" w:color="FFFFFF"/>
              <w:right w:val="single" w:sz="8" w:space="0" w:color="7F7F7F"/>
            </w:tcBorders>
            <w:shd w:val="clear" w:color="auto" w:fill="FFFFFF"/>
            <w:tcMar>
              <w:top w:w="72" w:type="dxa"/>
              <w:left w:w="15" w:type="dxa"/>
              <w:bottom w:w="72" w:type="dxa"/>
              <w:right w:w="15" w:type="dxa"/>
            </w:tcMar>
            <w:hideMark/>
          </w:tcPr>
          <w:p w14:paraId="467E2431" w14:textId="3DD8EB3F" w:rsidR="000B5838" w:rsidRPr="00EB75A1" w:rsidRDefault="00AD5395" w:rsidP="00454A59">
            <w:pPr>
              <w:ind w:firstLine="0"/>
              <w:jc w:val="center"/>
              <w:rPr>
                <w:rFonts w:ascii="Arial" w:eastAsia="Times New Roman" w:hAnsi="Arial" w:cs="Arial"/>
                <w:sz w:val="36"/>
                <w:szCs w:val="36"/>
                <w:lang w:eastAsia="en-US"/>
              </w:rPr>
            </w:pPr>
            <m:oMathPara>
              <m:oMathParaPr>
                <m:jc m:val="centerGroup"/>
              </m:oMathParaPr>
              <m:oMath>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df</m:t>
                    </m:r>
                  </m:e>
                  <m:sub>
                    <m:r>
                      <w:rPr>
                        <w:rFonts w:ascii="Cambria Math" w:eastAsia="Times New Roman" w:hAnsi="Cambria Math"/>
                        <w:color w:val="000000"/>
                        <w:kern w:val="24"/>
                        <w:sz w:val="16"/>
                        <w:szCs w:val="16"/>
                        <w:lang w:eastAsia="en-US"/>
                      </w:rPr>
                      <m:t>EM</m:t>
                    </m:r>
                  </m:sub>
                </m:sSub>
                <m:r>
                  <w:rPr>
                    <w:rFonts w:ascii="Cambria Math" w:eastAsia="Times New Roman" w:hAnsi="Cambria Math"/>
                    <w:color w:val="000000"/>
                    <w:kern w:val="24"/>
                    <w:sz w:val="16"/>
                    <w:szCs w:val="16"/>
                    <w:lang w:eastAsia="en-US"/>
                  </w:rPr>
                  <m:t>=n</m:t>
                </m:r>
                <m:r>
                  <w:rPr>
                    <w:rFonts w:ascii="Cambria Math" w:eastAsia="Times New Roman" w:hAnsi="Cambria Math"/>
                    <w:color w:val="000000"/>
                    <w:kern w:val="24"/>
                    <w:sz w:val="16"/>
                    <w:szCs w:val="16"/>
                    <w:lang w:eastAsia="en-US"/>
                  </w:rPr>
                  <m:t>-1</m:t>
                </m:r>
              </m:oMath>
            </m:oMathPara>
          </w:p>
        </w:tc>
        <w:tc>
          <w:tcPr>
            <w:tcW w:w="1880" w:type="dxa"/>
            <w:tcBorders>
              <w:top w:val="single" w:sz="8" w:space="0" w:color="7F7F7F"/>
              <w:left w:val="single" w:sz="8" w:space="0" w:color="7F7F7F"/>
              <w:bottom w:val="single" w:sz="8" w:space="0" w:color="FFFFFF"/>
              <w:right w:val="single" w:sz="8" w:space="0" w:color="7F7F7F"/>
            </w:tcBorders>
            <w:shd w:val="clear" w:color="auto" w:fill="FFFFFF"/>
            <w:tcMar>
              <w:top w:w="72" w:type="dxa"/>
              <w:left w:w="15" w:type="dxa"/>
              <w:bottom w:w="72" w:type="dxa"/>
              <w:right w:w="15" w:type="dxa"/>
            </w:tcMar>
            <w:hideMark/>
          </w:tcPr>
          <w:p w14:paraId="703F46FC" w14:textId="77777777" w:rsidR="000B5838" w:rsidRPr="00EB75A1" w:rsidRDefault="00AD5395" w:rsidP="00454A59">
            <w:pPr>
              <w:ind w:firstLine="0"/>
              <w:jc w:val="center"/>
              <w:rPr>
                <w:rFonts w:ascii="Arial" w:eastAsia="Times New Roman" w:hAnsi="Arial" w:cs="Arial"/>
                <w:sz w:val="36"/>
                <w:szCs w:val="36"/>
                <w:lang w:eastAsia="en-US"/>
              </w:rPr>
            </w:pPr>
            <m:oMathPara>
              <m:oMathParaPr>
                <m:jc m:val="centerGroup"/>
              </m:oMathParaPr>
              <m:oMath>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SS</m:t>
                    </m:r>
                  </m:e>
                  <m:sub>
                    <m:r>
                      <w:rPr>
                        <w:rFonts w:ascii="Cambria Math" w:eastAsia="Times New Roman" w:hAnsi="Cambria Math"/>
                        <w:color w:val="000000"/>
                        <w:kern w:val="24"/>
                        <w:sz w:val="16"/>
                        <w:szCs w:val="16"/>
                        <w:lang w:eastAsia="en-US"/>
                      </w:rPr>
                      <m:t>EM</m:t>
                    </m:r>
                  </m:sub>
                </m:sSub>
                <m:r>
                  <w:rPr>
                    <w:rFonts w:ascii="Cambria Math" w:eastAsia="Times New Roman" w:hAnsi="Cambria Math"/>
                    <w:color w:val="000000"/>
                    <w:kern w:val="24"/>
                    <w:sz w:val="16"/>
                    <w:szCs w:val="16"/>
                    <w:lang w:eastAsia="en-US"/>
                  </w:rPr>
                  <m:t>=</m:t>
                </m:r>
                <m:nary>
                  <m:naryPr>
                    <m:chr m:val="∑"/>
                    <m:limLoc m:val="undOvr"/>
                    <m:ctrlPr>
                      <w:rPr>
                        <w:rFonts w:ascii="Cambria Math" w:eastAsia="Cambria Math" w:hAnsi="Cambria Math" w:cs="Arial"/>
                        <w:i/>
                        <w:iCs/>
                        <w:color w:val="000000"/>
                        <w:kern w:val="24"/>
                        <w:sz w:val="16"/>
                        <w:szCs w:val="16"/>
                        <w:lang w:eastAsia="en-US"/>
                      </w:rPr>
                    </m:ctrlPr>
                  </m:naryPr>
                  <m:sub>
                    <m:r>
                      <w:rPr>
                        <w:rFonts w:ascii="Cambria Math" w:eastAsia="Cambria Math" w:hAnsi="Cambria Math" w:cs="Arial"/>
                        <w:color w:val="000000"/>
                        <w:kern w:val="24"/>
                        <w:sz w:val="16"/>
                        <w:szCs w:val="16"/>
                        <w:lang w:eastAsia="en-US"/>
                      </w:rPr>
                      <m:t>i=1</m:t>
                    </m:r>
                  </m:sub>
                  <m:sup>
                    <m:r>
                      <w:rPr>
                        <w:rFonts w:ascii="Cambria Math" w:eastAsia="Cambria Math" w:hAnsi="Cambria Math" w:cs="Arial"/>
                        <w:color w:val="000000"/>
                        <w:kern w:val="24"/>
                        <w:sz w:val="16"/>
                        <w:szCs w:val="16"/>
                        <w:lang w:eastAsia="en-US"/>
                      </w:rPr>
                      <m:t>n</m:t>
                    </m:r>
                  </m:sup>
                  <m:e>
                    <m:sSup>
                      <m:sSupPr>
                        <m:ctrlPr>
                          <w:rPr>
                            <w:rFonts w:ascii="Cambria Math" w:eastAsia="Cambria Math" w:hAnsi="Cambria Math" w:cs="Arial"/>
                            <w:i/>
                            <w:iCs/>
                            <w:color w:val="000000"/>
                            <w:kern w:val="24"/>
                            <w:sz w:val="16"/>
                            <w:szCs w:val="16"/>
                            <w:lang w:eastAsia="en-US"/>
                          </w:rPr>
                        </m:ctrlPr>
                      </m:sSupPr>
                      <m:e>
                        <m:d>
                          <m:dPr>
                            <m:ctrlPr>
                              <w:rPr>
                                <w:rFonts w:ascii="Cambria Math" w:eastAsia="Cambria Math" w:hAnsi="Cambria Math" w:cs="Arial"/>
                                <w:i/>
                                <w:iCs/>
                                <w:color w:val="000000"/>
                                <w:kern w:val="24"/>
                                <w:sz w:val="16"/>
                                <w:szCs w:val="16"/>
                                <w:lang w:eastAsia="en-US"/>
                              </w:rPr>
                            </m:ctrlPr>
                          </m:dPr>
                          <m:e>
                            <m:sSub>
                              <m:sSubPr>
                                <m:ctrlPr>
                                  <w:rPr>
                                    <w:rFonts w:ascii="Cambria Math" w:eastAsia="Cambria Math" w:hAnsi="Cambria Math" w:cs="Arial"/>
                                    <w:i/>
                                    <w:iCs/>
                                    <w:color w:val="000000"/>
                                    <w:kern w:val="24"/>
                                    <w:sz w:val="16"/>
                                    <w:szCs w:val="16"/>
                                    <w:lang w:eastAsia="en-US"/>
                                  </w:rPr>
                                </m:ctrlPr>
                              </m:sSubPr>
                              <m:e>
                                <m:acc>
                                  <m:accPr>
                                    <m:ctrlPr>
                                      <w:rPr>
                                        <w:rFonts w:ascii="Cambria Math" w:eastAsia="Cambria Math" w:hAnsi="Cambria Math" w:cs="Arial"/>
                                        <w:i/>
                                        <w:iCs/>
                                        <w:color w:val="000000"/>
                                        <w:kern w:val="24"/>
                                        <w:sz w:val="16"/>
                                        <w:szCs w:val="16"/>
                                        <w:lang w:eastAsia="en-US"/>
                                      </w:rPr>
                                    </m:ctrlPr>
                                  </m:accPr>
                                  <m:e>
                                    <m:r>
                                      <w:rPr>
                                        <w:rFonts w:ascii="Cambria Math" w:eastAsia="Cambria Math" w:hAnsi="Cambria Math" w:cs="Arial"/>
                                        <w:color w:val="000000"/>
                                        <w:kern w:val="24"/>
                                        <w:sz w:val="16"/>
                                        <w:szCs w:val="16"/>
                                        <w:lang w:eastAsia="en-US"/>
                                      </w:rPr>
                                      <m:t>y</m:t>
                                    </m:r>
                                  </m:e>
                                </m:acc>
                              </m:e>
                              <m:sub>
                                <m:r>
                                  <w:rPr>
                                    <w:rFonts w:ascii="Cambria Math" w:eastAsia="Cambria Math" w:hAnsi="Cambria Math" w:cs="Arial"/>
                                    <w:color w:val="000000"/>
                                    <w:kern w:val="24"/>
                                    <w:sz w:val="16"/>
                                    <w:szCs w:val="16"/>
                                    <w:lang w:eastAsia="en-US"/>
                                  </w:rPr>
                                  <m:t>i</m:t>
                                </m:r>
                              </m:sub>
                            </m:sSub>
                            <m:r>
                              <w:rPr>
                                <w:rFonts w:ascii="Cambria Math" w:eastAsia="Cambria Math" w:hAnsi="Cambria Math" w:cs="Arial"/>
                                <w:color w:val="000000"/>
                                <w:kern w:val="24"/>
                                <w:sz w:val="16"/>
                                <w:szCs w:val="16"/>
                                <w:lang w:eastAsia="en-US"/>
                              </w:rPr>
                              <m:t>-</m:t>
                            </m:r>
                            <m:sSub>
                              <m:sSubPr>
                                <m:ctrlPr>
                                  <w:rPr>
                                    <w:rFonts w:ascii="Cambria Math" w:eastAsia="Cambria Math" w:hAnsi="Cambria Math" w:cs="Arial"/>
                                    <w:i/>
                                    <w:iCs/>
                                    <w:color w:val="000000"/>
                                    <w:kern w:val="24"/>
                                    <w:sz w:val="16"/>
                                    <w:szCs w:val="16"/>
                                    <w:lang w:eastAsia="en-US"/>
                                  </w:rPr>
                                </m:ctrlPr>
                              </m:sSubPr>
                              <m:e>
                                <m:r>
                                  <w:rPr>
                                    <w:rFonts w:ascii="Cambria Math" w:eastAsia="Cambria Math" w:hAnsi="Cambria Math" w:cs="Arial"/>
                                    <w:color w:val="000000"/>
                                    <w:kern w:val="24"/>
                                    <w:sz w:val="16"/>
                                    <w:szCs w:val="16"/>
                                    <w:lang w:eastAsia="en-US"/>
                                  </w:rPr>
                                  <m:t>y</m:t>
                                </m:r>
                              </m:e>
                              <m:sub>
                                <m:r>
                                  <w:rPr>
                                    <w:rFonts w:ascii="Cambria Math" w:eastAsia="Cambria Math" w:hAnsi="Cambria Math" w:cs="Arial"/>
                                    <w:color w:val="000000"/>
                                    <w:kern w:val="24"/>
                                    <w:sz w:val="16"/>
                                    <w:szCs w:val="16"/>
                                    <w:lang w:eastAsia="en-US"/>
                                  </w:rPr>
                                  <m:t>i</m:t>
                                </m:r>
                              </m:sub>
                            </m:sSub>
                          </m:e>
                        </m:d>
                      </m:e>
                      <m:sup>
                        <m:r>
                          <w:rPr>
                            <w:rFonts w:ascii="Cambria Math" w:eastAsia="Cambria Math" w:hAnsi="Cambria Math" w:cs="Arial"/>
                            <w:color w:val="000000"/>
                            <w:kern w:val="24"/>
                            <w:sz w:val="16"/>
                            <w:szCs w:val="16"/>
                            <w:lang w:eastAsia="en-US"/>
                          </w:rPr>
                          <m:t>2</m:t>
                        </m:r>
                      </m:sup>
                    </m:sSup>
                  </m:e>
                </m:nary>
              </m:oMath>
            </m:oMathPara>
          </w:p>
        </w:tc>
        <w:tc>
          <w:tcPr>
            <w:tcW w:w="1360" w:type="dxa"/>
            <w:tcBorders>
              <w:top w:val="single" w:sz="8" w:space="0" w:color="7F7F7F"/>
              <w:left w:val="single" w:sz="8" w:space="0" w:color="7F7F7F"/>
              <w:bottom w:val="single" w:sz="8" w:space="0" w:color="FFFFFF"/>
              <w:right w:val="single" w:sz="8" w:space="0" w:color="7F7F7F"/>
            </w:tcBorders>
            <w:shd w:val="clear" w:color="auto" w:fill="FFFFFF"/>
            <w:tcMar>
              <w:top w:w="72" w:type="dxa"/>
              <w:left w:w="15" w:type="dxa"/>
              <w:bottom w:w="72" w:type="dxa"/>
              <w:right w:w="15" w:type="dxa"/>
            </w:tcMar>
            <w:hideMark/>
          </w:tcPr>
          <w:p w14:paraId="469333EC" w14:textId="77777777" w:rsidR="000B5838" w:rsidRPr="00EB75A1" w:rsidRDefault="000B5838" w:rsidP="00454A59">
            <w:pPr>
              <w:ind w:firstLine="0"/>
              <w:jc w:val="left"/>
              <w:rPr>
                <w:rFonts w:ascii="Arial" w:eastAsia="Times New Roman" w:hAnsi="Arial" w:cs="Arial"/>
                <w:sz w:val="36"/>
                <w:szCs w:val="36"/>
                <w:lang w:eastAsia="en-US"/>
              </w:rPr>
            </w:pPr>
          </w:p>
        </w:tc>
        <w:tc>
          <w:tcPr>
            <w:tcW w:w="850" w:type="dxa"/>
            <w:tcBorders>
              <w:top w:val="single" w:sz="8" w:space="0" w:color="7F7F7F"/>
              <w:left w:val="single" w:sz="8" w:space="0" w:color="7F7F7F"/>
              <w:bottom w:val="single" w:sz="8" w:space="0" w:color="FFFFFF"/>
              <w:right w:val="single" w:sz="8" w:space="0" w:color="FFFFFF"/>
            </w:tcBorders>
            <w:shd w:val="clear" w:color="auto" w:fill="FFFFFF"/>
            <w:tcMar>
              <w:top w:w="72" w:type="dxa"/>
              <w:left w:w="15" w:type="dxa"/>
              <w:bottom w:w="72" w:type="dxa"/>
              <w:right w:w="15" w:type="dxa"/>
            </w:tcMar>
            <w:hideMark/>
          </w:tcPr>
          <w:p w14:paraId="183BC0AD" w14:textId="77777777" w:rsidR="000B5838" w:rsidRPr="00EB75A1" w:rsidRDefault="000B5838" w:rsidP="00454A59">
            <w:pPr>
              <w:ind w:firstLine="0"/>
              <w:jc w:val="left"/>
              <w:rPr>
                <w:rFonts w:ascii="Times New Roman" w:eastAsia="Times New Roman" w:hAnsi="Times New Roman"/>
                <w:lang w:eastAsia="en-US"/>
              </w:rPr>
            </w:pPr>
          </w:p>
        </w:tc>
      </w:tr>
    </w:tbl>
    <w:p w14:paraId="3B69AD9C" w14:textId="77777777" w:rsidR="000B5838" w:rsidRDefault="000B5838" w:rsidP="000B5838">
      <w:pPr>
        <w:ind w:firstLine="0"/>
        <w:jc w:val="center"/>
        <w:rPr>
          <w:b/>
          <w:sz w:val="18"/>
        </w:rPr>
      </w:pPr>
    </w:p>
    <w:p w14:paraId="766BD3D9" w14:textId="21AB15A2" w:rsidR="000B5838" w:rsidRPr="00946CD4" w:rsidRDefault="000B5838" w:rsidP="000B5838">
      <w:pPr>
        <w:ind w:firstLine="0"/>
        <w:jc w:val="center"/>
        <w:rPr>
          <w:sz w:val="18"/>
        </w:rPr>
      </w:pPr>
      <w:r w:rsidRPr="00946CD4">
        <w:rPr>
          <w:b/>
          <w:sz w:val="18"/>
        </w:rPr>
        <w:t xml:space="preserve">Fig. </w:t>
      </w:r>
      <w:r>
        <w:rPr>
          <w:b/>
          <w:sz w:val="18"/>
        </w:rPr>
        <w:t>4</w:t>
      </w:r>
      <w:r w:rsidRPr="00946CD4">
        <w:rPr>
          <w:b/>
          <w:sz w:val="18"/>
        </w:rPr>
        <w:t>.</w:t>
      </w:r>
      <w:r w:rsidRPr="00946CD4">
        <w:rPr>
          <w:sz w:val="18"/>
        </w:rPr>
        <w:t xml:space="preserve"> </w:t>
      </w:r>
      <w:r>
        <w:rPr>
          <w:sz w:val="18"/>
        </w:rPr>
        <w:t>ANOVA table to determine if there is a statistically significant difference between the equal means model and the ARMA model for a time series.</w:t>
      </w:r>
    </w:p>
    <w:p w14:paraId="16826BD5" w14:textId="77777777" w:rsidR="000B5838" w:rsidRPr="000B5838" w:rsidRDefault="000B5838" w:rsidP="000B5838"/>
    <w:p w14:paraId="0C3C0A82" w14:textId="2FAAA2CF" w:rsidR="000B5838" w:rsidRDefault="002F71C6" w:rsidP="000B5838">
      <w:r>
        <w:t>Fig. 4 shows the ANOVA table used to calculate an F-</w:t>
      </w:r>
      <w:r w:rsidR="005F36F5">
        <w:t>statistic</w:t>
      </w:r>
      <w:r>
        <w:t>.</w:t>
      </w:r>
      <w:r w:rsidR="00C532D1">
        <w:t xml:space="preserve"> </w:t>
      </w:r>
      <w:proofErr w:type="gramStart"/>
      <w:r w:rsidR="00C532D1">
        <w:t>In order to</w:t>
      </w:r>
      <w:proofErr w:type="gramEnd"/>
      <w:r w:rsidR="00C532D1">
        <w:t xml:space="preserve"> calculate the F statistic, the degrees of freedom and sum of squared residuals must be calculated for each model. </w:t>
      </w:r>
      <w:r w:rsidR="00177AC2">
        <w:t xml:space="preserve">Fig. 4 compares the equal means model to the ARMA model. </w:t>
      </w:r>
      <w:r w:rsidR="00C532D1">
        <w:t xml:space="preserve">The equal </w:t>
      </w:r>
      <w:r w:rsidR="00C532D1">
        <w:lastRenderedPageBreak/>
        <w:t xml:space="preserve">means model has </w:t>
      </w:r>
      <m:oMath>
        <m:r>
          <w:rPr>
            <w:rFonts w:ascii="Cambria Math" w:hAnsi="Cambria Math"/>
          </w:rPr>
          <m:t>n</m:t>
        </m:r>
        <m:r>
          <w:rPr>
            <w:rFonts w:ascii="Cambria Math" w:hAnsi="Cambria Math"/>
          </w:rPr>
          <m:t>-1</m:t>
        </m:r>
      </m:oMath>
      <w:r w:rsidR="00C532D1">
        <w:t xml:space="preserve"> degrees of freedom. The ARMA model has </w:t>
      </w:r>
      <m:oMath>
        <m:r>
          <w:rPr>
            <w:rFonts w:ascii="Cambria Math" w:eastAsia="Times New Roman" w:hAnsi="Cambria Math"/>
            <w:color w:val="000000"/>
            <w:kern w:val="24"/>
            <w:sz w:val="16"/>
            <w:szCs w:val="16"/>
            <w:lang w:eastAsia="en-US"/>
          </w:rPr>
          <m:t>n-</m:t>
        </m:r>
        <m:d>
          <m:dPr>
            <m:ctrlPr>
              <w:rPr>
                <w:rFonts w:ascii="Cambria Math" w:eastAsia="Times New Roman" w:hAnsi="Cambria Math"/>
                <w:i/>
                <w:iCs/>
                <w:color w:val="000000"/>
                <w:kern w:val="24"/>
                <w:sz w:val="16"/>
                <w:szCs w:val="16"/>
                <w:lang w:eastAsia="en-US"/>
              </w:rPr>
            </m:ctrlPr>
          </m:dPr>
          <m:e>
            <m:r>
              <w:rPr>
                <w:rFonts w:ascii="Cambria Math" w:eastAsia="Times New Roman" w:hAnsi="Cambria Math"/>
                <w:color w:val="000000"/>
                <w:kern w:val="24"/>
                <w:sz w:val="16"/>
                <w:szCs w:val="16"/>
                <w:lang w:eastAsia="en-US"/>
              </w:rPr>
              <m:t>p+q+1</m:t>
            </m:r>
          </m:e>
        </m:d>
      </m:oMath>
      <w:r w:rsidR="0076102F">
        <w:rPr>
          <w:iCs/>
          <w:color w:val="000000"/>
          <w:kern w:val="24"/>
          <w:sz w:val="16"/>
          <w:szCs w:val="16"/>
          <w:lang w:eastAsia="en-US"/>
        </w:rPr>
        <w:t xml:space="preserve"> </w:t>
      </w:r>
      <w:r w:rsidR="0076102F" w:rsidRPr="0076102F">
        <w:rPr>
          <w:iCs/>
          <w:color w:val="000000"/>
          <w:kern w:val="24"/>
          <w:lang w:eastAsia="en-US"/>
        </w:rPr>
        <w:t>degrees of freedom</w:t>
      </w:r>
      <w:r w:rsidR="00C532D1" w:rsidRPr="0076102F">
        <w:rPr>
          <w:iCs/>
          <w:color w:val="000000"/>
          <w:kern w:val="24"/>
          <w:lang w:eastAsia="en-US"/>
        </w:rPr>
        <w:t>,</w:t>
      </w:r>
      <w:r w:rsidR="00C532D1" w:rsidRPr="00C532D1">
        <w:rPr>
          <w:iCs/>
          <w:color w:val="000000"/>
          <w:kern w:val="24"/>
          <w:lang w:eastAsia="en-US"/>
        </w:rPr>
        <w:t xml:space="preserve"> where </w:t>
      </w:r>
      <m:oMath>
        <m:r>
          <w:rPr>
            <w:rFonts w:ascii="Cambria Math" w:hAnsi="Cambria Math"/>
            <w:color w:val="000000"/>
            <w:kern w:val="24"/>
            <w:lang w:eastAsia="en-US"/>
          </w:rPr>
          <m:t>n</m:t>
        </m:r>
      </m:oMath>
      <w:r w:rsidR="00C532D1">
        <w:rPr>
          <w:iCs/>
          <w:color w:val="000000"/>
          <w:kern w:val="24"/>
          <w:lang w:eastAsia="en-US"/>
        </w:rPr>
        <w:t xml:space="preserve"> is the number of observations in the dataset, </w:t>
      </w:r>
      <m:oMath>
        <m:r>
          <w:rPr>
            <w:rFonts w:ascii="Cambria Math" w:hAnsi="Cambria Math"/>
            <w:color w:val="000000"/>
            <w:kern w:val="24"/>
            <w:lang w:eastAsia="en-US"/>
          </w:rPr>
          <m:t>p</m:t>
        </m:r>
      </m:oMath>
      <w:r w:rsidR="00C532D1">
        <w:rPr>
          <w:iCs/>
          <w:color w:val="000000"/>
          <w:kern w:val="24"/>
          <w:lang w:eastAsia="en-US"/>
        </w:rPr>
        <w:t xml:space="preserve"> is the number of autoregressive components in the model, and </w:t>
      </w:r>
      <m:oMath>
        <m:r>
          <w:rPr>
            <w:rFonts w:ascii="Cambria Math" w:hAnsi="Cambria Math"/>
            <w:color w:val="000000"/>
            <w:kern w:val="24"/>
            <w:lang w:eastAsia="en-US"/>
          </w:rPr>
          <m:t>q</m:t>
        </m:r>
      </m:oMath>
      <w:r w:rsidR="00C532D1">
        <w:rPr>
          <w:iCs/>
          <w:color w:val="000000"/>
          <w:kern w:val="24"/>
          <w:lang w:eastAsia="en-US"/>
        </w:rPr>
        <w:t xml:space="preserve"> is the number of white noise components in the model. 1 is added to the number of parameters </w:t>
      </w:r>
      <m:oMath>
        <m:d>
          <m:dPr>
            <m:ctrlPr>
              <w:rPr>
                <w:rFonts w:ascii="Cambria Math" w:hAnsi="Cambria Math"/>
                <w:i/>
                <w:iCs/>
                <w:color w:val="000000"/>
                <w:kern w:val="24"/>
                <w:sz w:val="16"/>
                <w:szCs w:val="16"/>
                <w:lang w:eastAsia="en-US"/>
              </w:rPr>
            </m:ctrlPr>
          </m:dPr>
          <m:e>
            <m:r>
              <w:rPr>
                <w:rFonts w:ascii="Cambria Math" w:hAnsi="Cambria Math"/>
                <w:color w:val="000000"/>
                <w:kern w:val="24"/>
                <w:sz w:val="16"/>
                <w:szCs w:val="16"/>
                <w:lang w:eastAsia="en-US"/>
              </w:rPr>
              <m:t>p+q</m:t>
            </m:r>
          </m:e>
        </m:d>
      </m:oMath>
      <w:r w:rsidR="00C532D1">
        <w:rPr>
          <w:iCs/>
          <w:color w:val="000000"/>
          <w:kern w:val="24"/>
          <w:lang w:eastAsia="en-US"/>
        </w:rPr>
        <w:t xml:space="preserve"> if the mean is not specified for the model. If th</w:t>
      </w:r>
      <w:r w:rsidR="00135B3A">
        <w:rPr>
          <w:iCs/>
          <w:color w:val="000000"/>
          <w:kern w:val="24"/>
          <w:lang w:eastAsia="en-US"/>
        </w:rPr>
        <w:t>e p-value associated with the F-</w:t>
      </w:r>
      <w:r w:rsidR="00C532D1">
        <w:rPr>
          <w:iCs/>
          <w:color w:val="000000"/>
          <w:kern w:val="24"/>
          <w:lang w:eastAsia="en-US"/>
        </w:rPr>
        <w:t xml:space="preserve">statistic calculated from the ANOVA table with </w:t>
      </w:r>
      <m:oMath>
        <m:d>
          <m:dPr>
            <m:ctrlPr>
              <w:rPr>
                <w:rFonts w:ascii="Cambria Math" w:hAnsi="Cambria Math"/>
                <w:i/>
                <w:iCs/>
                <w:color w:val="000000"/>
                <w:kern w:val="24"/>
                <w:lang w:eastAsia="en-US"/>
              </w:rPr>
            </m:ctrlPr>
          </m:dPr>
          <m:e>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df</m:t>
                </m:r>
              </m:e>
              <m:sub>
                <m:r>
                  <w:rPr>
                    <w:rFonts w:ascii="Cambria Math" w:eastAsia="Times New Roman" w:hAnsi="Cambria Math"/>
                    <w:color w:val="000000"/>
                    <w:kern w:val="24"/>
                    <w:sz w:val="16"/>
                    <w:szCs w:val="16"/>
                    <w:lang w:eastAsia="en-US"/>
                  </w:rPr>
                  <m:t>Extra</m:t>
                </m:r>
              </m:sub>
            </m:sSub>
            <m:r>
              <w:rPr>
                <w:rFonts w:ascii="Cambria Math" w:eastAsia="Times New Roman" w:hAnsi="Cambria Math"/>
                <w:color w:val="000000"/>
                <w:kern w:val="24"/>
                <w:sz w:val="16"/>
                <w:szCs w:val="16"/>
                <w:lang w:eastAsia="en-US"/>
              </w:rPr>
              <m:t>,</m:t>
            </m:r>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df</m:t>
                </m:r>
              </m:e>
              <m:sub>
                <m:r>
                  <w:rPr>
                    <w:rFonts w:ascii="Cambria Math" w:eastAsia="Times New Roman" w:hAnsi="Cambria Math"/>
                    <w:color w:val="000000"/>
                    <w:kern w:val="24"/>
                    <w:sz w:val="16"/>
                    <w:szCs w:val="16"/>
                    <w:lang w:eastAsia="en-US"/>
                  </w:rPr>
                  <m:t>ARMA</m:t>
                </m:r>
              </m:sub>
            </m:sSub>
          </m:e>
        </m:d>
      </m:oMath>
      <w:r w:rsidR="00C532D1">
        <w:rPr>
          <w:iCs/>
          <w:color w:val="000000"/>
          <w:kern w:val="24"/>
          <w:lang w:eastAsia="en-US"/>
        </w:rPr>
        <w:t xml:space="preserve"> degrees of freedom</w:t>
      </w:r>
      <w:r w:rsidR="0076102F">
        <w:rPr>
          <w:iCs/>
          <w:color w:val="000000"/>
          <w:kern w:val="24"/>
          <w:lang w:eastAsia="en-US"/>
        </w:rPr>
        <w:t xml:space="preserve"> is less than 0.05, then the null hypothesis that the ARMA and equal means models do not differ in forecasting precision can be rejected.</w:t>
      </w:r>
    </w:p>
    <w:p w14:paraId="34D86336" w14:textId="0C125F1D" w:rsidR="00806EF5" w:rsidRDefault="00806EF5" w:rsidP="000B5838">
      <w:r>
        <w:t xml:space="preserve">A simulation was performed </w:t>
      </w:r>
      <w:r w:rsidR="00177AC2">
        <w:t>using</w:t>
      </w:r>
      <w:r>
        <w:t xml:space="preserve"> the ANOVA table in Fig. 4 to determine the </w:t>
      </w:r>
      <w:r w:rsidR="00135B3A">
        <w:t xml:space="preserve">distribution of the F-statistic comparing an equal means model and an </w:t>
      </w:r>
      <w:proofErr w:type="gramStart"/>
      <w:r w:rsidR="00135B3A">
        <w:t>ARMA</w:t>
      </w:r>
      <w:r w:rsidR="00D84728">
        <w:t>(</w:t>
      </w:r>
      <w:proofErr w:type="gramEnd"/>
      <w:r w:rsidR="00D84728">
        <w:t>1,1)</w:t>
      </w:r>
      <w:r w:rsidR="00135B3A">
        <w:t xml:space="preserve"> model from a white noise dataset. 10,000 white noise time series were generated</w:t>
      </w:r>
      <w:r w:rsidR="00D84728">
        <w:t xml:space="preserve"> with 100 observations</w:t>
      </w:r>
      <w:r w:rsidR="00135B3A">
        <w:t xml:space="preserve">. An equal means model and an ARMA model were generated for each of the </w:t>
      </w:r>
      <w:proofErr w:type="gramStart"/>
      <w:r w:rsidR="00135B3A">
        <w:t>10,000 time</w:t>
      </w:r>
      <w:proofErr w:type="gramEnd"/>
      <w:r w:rsidR="00135B3A">
        <w:t xml:space="preserve"> series and an F-statistic was calculated. The resulting density plot in Fig. 5 shows the distribution of the F-statistic for this simulation</w:t>
      </w:r>
      <w:r w:rsidR="00177AC2">
        <w:t xml:space="preserve"> and compares this to an </w:t>
      </w:r>
      <w:r w:rsidR="00873F65">
        <w:t xml:space="preserve">F </w:t>
      </w:r>
      <w:r w:rsidR="00177AC2">
        <w:t>distribution with (3, 97) degrees of freedom</w:t>
      </w:r>
      <w:r w:rsidR="00135B3A">
        <w:t xml:space="preserve">. </w:t>
      </w:r>
    </w:p>
    <w:p w14:paraId="1EE864CD" w14:textId="172780F7" w:rsidR="00571508" w:rsidRDefault="00571508" w:rsidP="002F71C6"/>
    <w:p w14:paraId="796DC687" w14:textId="5BED0303" w:rsidR="00606150" w:rsidRDefault="00606150" w:rsidP="00606150">
      <w:pPr>
        <w:pStyle w:val="Caption"/>
        <w:keepNext/>
        <w:jc w:val="center"/>
      </w:pPr>
      <w:r>
        <w:t>F-Statistic Distribution for Simulation</w:t>
      </w:r>
    </w:p>
    <w:p w14:paraId="794A7348" w14:textId="48A90340" w:rsidR="00135B3A" w:rsidRDefault="004D3F2D" w:rsidP="00135B3A">
      <w:pPr>
        <w:ind w:firstLine="0"/>
      </w:pPr>
      <w:r>
        <w:rPr>
          <w:noProof/>
          <w:lang w:eastAsia="en-US"/>
        </w:rPr>
        <w:drawing>
          <wp:inline distT="0" distB="0" distL="0" distR="0" wp14:anchorId="16EE9547" wp14:editId="0CBF9F40">
            <wp:extent cx="4392295" cy="2301240"/>
            <wp:effectExtent l="0" t="0" r="825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8346"/>
                    <a:stretch/>
                  </pic:blipFill>
                  <pic:spPr bwMode="auto">
                    <a:xfrm>
                      <a:off x="0" y="0"/>
                      <a:ext cx="4392295" cy="2301240"/>
                    </a:xfrm>
                    <a:prstGeom prst="rect">
                      <a:avLst/>
                    </a:prstGeom>
                    <a:ln>
                      <a:noFill/>
                    </a:ln>
                    <a:extLst>
                      <a:ext uri="{53640926-AAD7-44D8-BBD7-CCE9431645EC}">
                        <a14:shadowObscured xmlns:a14="http://schemas.microsoft.com/office/drawing/2010/main"/>
                      </a:ext>
                    </a:extLst>
                  </pic:spPr>
                </pic:pic>
              </a:graphicData>
            </a:graphic>
          </wp:inline>
        </w:drawing>
      </w:r>
    </w:p>
    <w:p w14:paraId="03445239" w14:textId="7904CA07" w:rsidR="00135B3A" w:rsidRPr="002F71C6" w:rsidRDefault="00135B3A" w:rsidP="00135B3A">
      <w:pPr>
        <w:ind w:firstLine="0"/>
        <w:jc w:val="center"/>
      </w:pPr>
      <w:r w:rsidRPr="00946CD4">
        <w:rPr>
          <w:b/>
          <w:sz w:val="18"/>
        </w:rPr>
        <w:t xml:space="preserve">Fig. </w:t>
      </w:r>
      <w:r>
        <w:rPr>
          <w:b/>
          <w:sz w:val="18"/>
        </w:rPr>
        <w:t>5</w:t>
      </w:r>
      <w:r w:rsidRPr="00946CD4">
        <w:rPr>
          <w:b/>
          <w:sz w:val="18"/>
        </w:rPr>
        <w:t>.</w:t>
      </w:r>
      <w:r w:rsidRPr="00946CD4">
        <w:rPr>
          <w:sz w:val="18"/>
        </w:rPr>
        <w:t xml:space="preserve"> </w:t>
      </w:r>
      <w:r>
        <w:rPr>
          <w:sz w:val="18"/>
        </w:rPr>
        <w:t xml:space="preserve">F-statistic distribution for a simulation of 10,000 white noise time series </w:t>
      </w:r>
      <w:r w:rsidR="004D3F2D">
        <w:rPr>
          <w:sz w:val="18"/>
        </w:rPr>
        <w:t>with</w:t>
      </w:r>
      <w:r>
        <w:rPr>
          <w:sz w:val="18"/>
        </w:rPr>
        <w:t xml:space="preserve"> associated equal means and </w:t>
      </w:r>
      <w:proofErr w:type="gramStart"/>
      <w:r>
        <w:rPr>
          <w:sz w:val="18"/>
        </w:rPr>
        <w:t>ARMA</w:t>
      </w:r>
      <w:r w:rsidR="00D84728">
        <w:rPr>
          <w:sz w:val="18"/>
        </w:rPr>
        <w:t>(</w:t>
      </w:r>
      <w:proofErr w:type="gramEnd"/>
      <w:r w:rsidR="00D84728">
        <w:rPr>
          <w:sz w:val="18"/>
        </w:rPr>
        <w:t>1,1)</w:t>
      </w:r>
      <w:r>
        <w:rPr>
          <w:sz w:val="18"/>
        </w:rPr>
        <w:t xml:space="preserve"> models.</w:t>
      </w:r>
    </w:p>
    <w:p w14:paraId="1878E49A" w14:textId="77777777" w:rsidR="009B1D59" w:rsidRDefault="00E8495F" w:rsidP="009942DC">
      <w:pPr>
        <w:pStyle w:val="heading10"/>
      </w:pPr>
      <w:r>
        <w:t>8</w:t>
      </w:r>
      <w:r w:rsidR="009B1D59" w:rsidRPr="009A3755">
        <w:t xml:space="preserve">   </w:t>
      </w:r>
      <w:commentRangeStart w:id="4"/>
      <w:r>
        <w:t>Results and Analysis</w:t>
      </w:r>
      <w:commentRangeEnd w:id="4"/>
      <w:r w:rsidR="004D3F2D">
        <w:rPr>
          <w:rStyle w:val="CommentReference"/>
          <w:b w:val="0"/>
        </w:rPr>
        <w:commentReference w:id="4"/>
      </w:r>
    </w:p>
    <w:p w14:paraId="70E6B44B" w14:textId="4A0939F3" w:rsidR="009B1D59" w:rsidRDefault="000B5838" w:rsidP="009B1D59">
      <w:pPr>
        <w:pStyle w:val="p1a"/>
      </w:pPr>
      <w:r>
        <w:t>A sim</w:t>
      </w:r>
      <w:r w:rsidR="00FF5FB9">
        <w:t xml:space="preserve">ple random sample of 10 product and </w:t>
      </w:r>
      <w:r>
        <w:t xml:space="preserve">customer combinations was run through the </w:t>
      </w:r>
      <w:proofErr w:type="spellStart"/>
      <w:r>
        <w:t>AutoML</w:t>
      </w:r>
      <w:proofErr w:type="spellEnd"/>
      <w:r>
        <w:t xml:space="preserve"> framework</w:t>
      </w:r>
      <w:r w:rsidR="00E8495F">
        <w:t xml:space="preserve">. </w:t>
      </w:r>
      <w:r w:rsidR="00FF5FB9">
        <w:t xml:space="preserve">Detailed results for 3 product and </w:t>
      </w:r>
      <w:r w:rsidR="009D739B">
        <w:t xml:space="preserve">customer combinations are reviewed in the remainder of this section. Results for forecast horizons of </w:t>
      </w:r>
      <w:r w:rsidR="004D3F2D">
        <w:t xml:space="preserve">1 month, </w:t>
      </w:r>
      <w:r w:rsidR="009D739B">
        <w:t xml:space="preserve">3 months and </w:t>
      </w:r>
      <w:r w:rsidR="004D3F2D">
        <w:t>12</w:t>
      </w:r>
      <w:r w:rsidR="009D739B">
        <w:t xml:space="preserve"> months are provided in Tables 1-3.</w:t>
      </w:r>
    </w:p>
    <w:p w14:paraId="6DA949D6" w14:textId="3053C983" w:rsidR="00F325C1" w:rsidRDefault="00F325C1" w:rsidP="00F325C1">
      <w:pPr>
        <w:pStyle w:val="heading20"/>
      </w:pPr>
      <w:r>
        <w:lastRenderedPageBreak/>
        <w:t>8.1</w:t>
      </w:r>
      <w:r w:rsidRPr="009A3755">
        <w:t xml:space="preserve">   </w:t>
      </w:r>
      <w:r w:rsidR="004D3F2D">
        <w:t>Jack Daniels Black Whisk</w:t>
      </w:r>
      <w:r w:rsidR="00606150">
        <w:t>e</w:t>
      </w:r>
      <w:r w:rsidR="004D3F2D">
        <w:t xml:space="preserve">y 750M for </w:t>
      </w:r>
      <w:r>
        <w:t xml:space="preserve">Customer </w:t>
      </w:r>
      <w:r w:rsidR="004D3F2D">
        <w:t>A</w:t>
      </w:r>
    </w:p>
    <w:p w14:paraId="44611EDF" w14:textId="2716E9B7" w:rsidR="009D739B" w:rsidRDefault="009D739B" w:rsidP="00F325C1">
      <w:pPr>
        <w:ind w:firstLine="0"/>
      </w:pPr>
      <w:r>
        <w:t xml:space="preserve">Table 1 shows model results for </w:t>
      </w:r>
      <w:r w:rsidR="004D3F2D">
        <w:t>Jack Daniels Black Whiskey 750M for customer A</w:t>
      </w:r>
      <w:r>
        <w:t xml:space="preserve">. All methods for </w:t>
      </w:r>
      <w:r w:rsidR="00837F62">
        <w:t xml:space="preserve">detecting </w:t>
      </w:r>
      <w:r>
        <w:t xml:space="preserve">white noise indicate that this time series is not white noise. </w:t>
      </w:r>
      <w:r w:rsidR="003D6B50">
        <w:t xml:space="preserve">The ADF test had a p-value of 0.01, so we reject the null hypothesis that a unit root is present. This would indicate that the time series is stationary. </w:t>
      </w:r>
      <w:r w:rsidR="00374425">
        <w:t>T</w:t>
      </w:r>
      <w:r>
        <w:t xml:space="preserve">he winning model for the </w:t>
      </w:r>
      <w:r w:rsidR="003D6B50">
        <w:t xml:space="preserve">1-month, </w:t>
      </w:r>
      <w:r>
        <w:t>3</w:t>
      </w:r>
      <w:r w:rsidR="00E06A26">
        <w:t>-</w:t>
      </w:r>
      <w:r>
        <w:t>month and 12</w:t>
      </w:r>
      <w:r w:rsidR="00E06A26">
        <w:t>-</w:t>
      </w:r>
      <w:r>
        <w:t>month forecast horizon</w:t>
      </w:r>
      <w:r w:rsidR="003D6B50">
        <w:t>s is the ARMA model.</w:t>
      </w:r>
    </w:p>
    <w:p w14:paraId="4A8070A8" w14:textId="77777777" w:rsidR="004D3F2D" w:rsidRDefault="004D3F2D" w:rsidP="00F325C1">
      <w:pPr>
        <w:ind w:firstLine="0"/>
      </w:pPr>
    </w:p>
    <w:p w14:paraId="74557A42" w14:textId="6BAD251C" w:rsidR="005805FC" w:rsidRDefault="005805FC" w:rsidP="004D3F2D">
      <w:pPr>
        <w:ind w:firstLine="0"/>
        <w:rPr>
          <w:sz w:val="16"/>
          <w:szCs w:val="16"/>
        </w:rPr>
      </w:pPr>
      <w:r w:rsidRPr="009B1D59">
        <w:rPr>
          <w:b/>
          <w:lang w:val="en-GB"/>
        </w:rPr>
        <w:t xml:space="preserve">Table </w:t>
      </w:r>
      <w:r>
        <w:rPr>
          <w:b/>
        </w:rPr>
        <w:fldChar w:fldCharType="begin"/>
      </w:r>
      <w:r w:rsidRPr="009B1D59">
        <w:rPr>
          <w:b/>
          <w:lang w:val="en-GB"/>
        </w:rPr>
        <w:instrText xml:space="preserve"> SEQ Table \n </w:instrText>
      </w:r>
      <w:r>
        <w:rPr>
          <w:b/>
        </w:rPr>
        <w:fldChar w:fldCharType="separate"/>
      </w:r>
      <w:r w:rsidR="00DE10BD">
        <w:rPr>
          <w:b/>
          <w:noProof/>
          <w:lang w:val="en-GB"/>
        </w:rPr>
        <w:t>1</w:t>
      </w:r>
      <w:r>
        <w:rPr>
          <w:b/>
        </w:rPr>
        <w:fldChar w:fldCharType="end"/>
      </w:r>
      <w:r w:rsidRPr="009B1D59">
        <w:rPr>
          <w:b/>
          <w:lang w:val="en-GB"/>
        </w:rPr>
        <w:t>.</w:t>
      </w:r>
      <w:r w:rsidRPr="009B1D59">
        <w:rPr>
          <w:lang w:val="en-GB"/>
        </w:rPr>
        <w:t xml:space="preserve"> </w:t>
      </w:r>
      <w:r>
        <w:rPr>
          <w:lang w:val="en-GB"/>
        </w:rPr>
        <w:t xml:space="preserve"> </w:t>
      </w:r>
      <w:r>
        <w:rPr>
          <w:szCs w:val="18"/>
        </w:rPr>
        <w:t xml:space="preserve">Model results for </w:t>
      </w:r>
      <w:r w:rsidR="00F247E5">
        <w:t>Jack Daniels Black Whiskey 750M for Customer A</w:t>
      </w:r>
      <w:r w:rsidRPr="009B1D59">
        <w:rPr>
          <w:szCs w:val="18"/>
        </w:rPr>
        <w:t>.</w:t>
      </w:r>
      <w:r w:rsidRPr="009A3755">
        <w:rPr>
          <w:sz w:val="16"/>
          <w:szCs w:val="16"/>
        </w:rPr>
        <w:t xml:space="preserve"> </w:t>
      </w:r>
    </w:p>
    <w:p w14:paraId="048AC057" w14:textId="77777777" w:rsidR="004D3F2D" w:rsidRPr="009B1D59" w:rsidRDefault="004D3F2D" w:rsidP="004D3F2D">
      <w:pPr>
        <w:ind w:firstLine="0"/>
        <w:rPr>
          <w:lang w:val="en-GB"/>
        </w:rPr>
      </w:pPr>
    </w:p>
    <w:tbl>
      <w:tblPr>
        <w:tblW w:w="6768" w:type="dxa"/>
        <w:jc w:val="center"/>
        <w:tblLayout w:type="fixed"/>
        <w:tblCellMar>
          <w:left w:w="70" w:type="dxa"/>
          <w:right w:w="70" w:type="dxa"/>
        </w:tblCellMar>
        <w:tblLook w:val="0000" w:firstRow="0" w:lastRow="0" w:firstColumn="0" w:lastColumn="0" w:noHBand="0" w:noVBand="0"/>
      </w:tblPr>
      <w:tblGrid>
        <w:gridCol w:w="1152"/>
        <w:gridCol w:w="1152"/>
        <w:gridCol w:w="1440"/>
        <w:gridCol w:w="1008"/>
        <w:gridCol w:w="1008"/>
        <w:gridCol w:w="1008"/>
      </w:tblGrid>
      <w:tr w:rsidR="00F247E5" w:rsidRPr="00371779" w14:paraId="109E6BDD" w14:textId="77777777" w:rsidTr="00F247E5">
        <w:trPr>
          <w:jc w:val="center"/>
        </w:trPr>
        <w:tc>
          <w:tcPr>
            <w:tcW w:w="1152" w:type="dxa"/>
            <w:vMerge w:val="restart"/>
            <w:tcBorders>
              <w:top w:val="single" w:sz="12" w:space="0" w:color="000000"/>
            </w:tcBorders>
            <w:vAlign w:val="center"/>
          </w:tcPr>
          <w:p w14:paraId="25576B11" w14:textId="33F3BC72" w:rsidR="00DE10BD" w:rsidRDefault="00DE10BD" w:rsidP="00DE10BD">
            <w:pPr>
              <w:ind w:firstLine="0"/>
              <w:jc w:val="center"/>
              <w:rPr>
                <w:sz w:val="18"/>
                <w:szCs w:val="18"/>
              </w:rPr>
            </w:pPr>
            <w:r>
              <w:rPr>
                <w:sz w:val="18"/>
                <w:szCs w:val="18"/>
              </w:rPr>
              <w:t>White Noise Results</w:t>
            </w:r>
          </w:p>
        </w:tc>
        <w:tc>
          <w:tcPr>
            <w:tcW w:w="1152" w:type="dxa"/>
            <w:vMerge w:val="restart"/>
            <w:tcBorders>
              <w:top w:val="single" w:sz="12" w:space="0" w:color="000000"/>
            </w:tcBorders>
            <w:vAlign w:val="center"/>
          </w:tcPr>
          <w:p w14:paraId="7A5FF95B" w14:textId="64C0AB3C" w:rsidR="00DE10BD" w:rsidRDefault="00DE10BD" w:rsidP="00F247E5">
            <w:pPr>
              <w:ind w:firstLine="0"/>
              <w:jc w:val="center"/>
              <w:rPr>
                <w:sz w:val="18"/>
                <w:szCs w:val="18"/>
              </w:rPr>
            </w:pPr>
            <w:r>
              <w:rPr>
                <w:sz w:val="18"/>
                <w:szCs w:val="18"/>
              </w:rPr>
              <w:t>Stationarity Results</w:t>
            </w:r>
          </w:p>
        </w:tc>
        <w:tc>
          <w:tcPr>
            <w:tcW w:w="1440" w:type="dxa"/>
            <w:vMerge w:val="restart"/>
            <w:tcBorders>
              <w:top w:val="single" w:sz="12" w:space="0" w:color="000000"/>
            </w:tcBorders>
            <w:vAlign w:val="center"/>
          </w:tcPr>
          <w:p w14:paraId="4A2C4061" w14:textId="33A2749A" w:rsidR="00DE10BD" w:rsidRPr="00371779" w:rsidRDefault="00DE10BD" w:rsidP="000B5838">
            <w:pPr>
              <w:ind w:firstLine="0"/>
              <w:jc w:val="center"/>
              <w:rPr>
                <w:sz w:val="18"/>
                <w:szCs w:val="18"/>
              </w:rPr>
            </w:pPr>
            <w:r>
              <w:rPr>
                <w:sz w:val="18"/>
                <w:szCs w:val="18"/>
              </w:rPr>
              <w:t>Model</w:t>
            </w:r>
          </w:p>
        </w:tc>
        <w:tc>
          <w:tcPr>
            <w:tcW w:w="3024" w:type="dxa"/>
            <w:gridSpan w:val="3"/>
            <w:tcBorders>
              <w:top w:val="single" w:sz="12" w:space="0" w:color="000000"/>
            </w:tcBorders>
          </w:tcPr>
          <w:p w14:paraId="2D14C38B" w14:textId="7055EB81" w:rsidR="00DE10BD" w:rsidRPr="00371779" w:rsidRDefault="00DE10BD" w:rsidP="005805FC">
            <w:pPr>
              <w:ind w:firstLine="0"/>
              <w:jc w:val="center"/>
              <w:rPr>
                <w:sz w:val="18"/>
                <w:szCs w:val="18"/>
              </w:rPr>
            </w:pPr>
            <w:r>
              <w:rPr>
                <w:sz w:val="18"/>
                <w:szCs w:val="18"/>
              </w:rPr>
              <w:t>Rolling-Window ASE</w:t>
            </w:r>
          </w:p>
        </w:tc>
      </w:tr>
      <w:tr w:rsidR="00F247E5" w:rsidRPr="00371779" w14:paraId="2C5DB155" w14:textId="77777777" w:rsidTr="00F247E5">
        <w:trPr>
          <w:jc w:val="center"/>
        </w:trPr>
        <w:tc>
          <w:tcPr>
            <w:tcW w:w="1152" w:type="dxa"/>
            <w:vMerge/>
            <w:tcBorders>
              <w:bottom w:val="single" w:sz="6" w:space="0" w:color="000000"/>
            </w:tcBorders>
          </w:tcPr>
          <w:p w14:paraId="68B94424" w14:textId="77777777" w:rsidR="00DE10BD" w:rsidRDefault="00DE10BD" w:rsidP="00454A59">
            <w:pPr>
              <w:ind w:firstLine="0"/>
              <w:rPr>
                <w:sz w:val="18"/>
                <w:szCs w:val="18"/>
              </w:rPr>
            </w:pPr>
          </w:p>
        </w:tc>
        <w:tc>
          <w:tcPr>
            <w:tcW w:w="1152" w:type="dxa"/>
            <w:vMerge/>
            <w:tcBorders>
              <w:bottom w:val="single" w:sz="6" w:space="0" w:color="000000"/>
            </w:tcBorders>
          </w:tcPr>
          <w:p w14:paraId="1CB01056" w14:textId="77777777" w:rsidR="00DE10BD" w:rsidRDefault="00DE10BD" w:rsidP="00454A59">
            <w:pPr>
              <w:ind w:firstLine="0"/>
              <w:rPr>
                <w:sz w:val="18"/>
                <w:szCs w:val="18"/>
              </w:rPr>
            </w:pPr>
          </w:p>
        </w:tc>
        <w:tc>
          <w:tcPr>
            <w:tcW w:w="1440" w:type="dxa"/>
            <w:vMerge/>
            <w:tcBorders>
              <w:bottom w:val="single" w:sz="6" w:space="0" w:color="000000"/>
            </w:tcBorders>
          </w:tcPr>
          <w:p w14:paraId="273182FE" w14:textId="4EEE07DA" w:rsidR="00DE10BD" w:rsidRDefault="00DE10BD" w:rsidP="00454A59">
            <w:pPr>
              <w:ind w:firstLine="0"/>
              <w:rPr>
                <w:sz w:val="18"/>
                <w:szCs w:val="18"/>
              </w:rPr>
            </w:pPr>
          </w:p>
        </w:tc>
        <w:tc>
          <w:tcPr>
            <w:tcW w:w="1008" w:type="dxa"/>
            <w:tcBorders>
              <w:bottom w:val="single" w:sz="6" w:space="0" w:color="000000"/>
            </w:tcBorders>
          </w:tcPr>
          <w:p w14:paraId="58DE7020" w14:textId="37C50E25" w:rsidR="00F247E5" w:rsidRDefault="00DE10BD" w:rsidP="003D6B50">
            <w:pPr>
              <w:ind w:firstLine="0"/>
              <w:jc w:val="center"/>
              <w:rPr>
                <w:sz w:val="18"/>
                <w:szCs w:val="18"/>
              </w:rPr>
            </w:pPr>
            <w:r>
              <w:rPr>
                <w:sz w:val="18"/>
                <w:szCs w:val="18"/>
              </w:rPr>
              <w:t>1-Month</w:t>
            </w:r>
          </w:p>
          <w:p w14:paraId="6B73BFDD" w14:textId="2F1522A2" w:rsidR="00DE10BD" w:rsidRDefault="00DE10BD" w:rsidP="003D6B50">
            <w:pPr>
              <w:ind w:firstLine="0"/>
              <w:jc w:val="center"/>
              <w:rPr>
                <w:sz w:val="18"/>
                <w:szCs w:val="18"/>
              </w:rPr>
            </w:pPr>
            <w:r>
              <w:rPr>
                <w:sz w:val="18"/>
                <w:szCs w:val="18"/>
              </w:rPr>
              <w:t>Forecast</w:t>
            </w:r>
          </w:p>
        </w:tc>
        <w:tc>
          <w:tcPr>
            <w:tcW w:w="1008" w:type="dxa"/>
            <w:tcBorders>
              <w:top w:val="single" w:sz="4" w:space="0" w:color="FFFFFF" w:themeColor="background1"/>
              <w:bottom w:val="single" w:sz="6" w:space="0" w:color="000000"/>
            </w:tcBorders>
          </w:tcPr>
          <w:p w14:paraId="1F5E3C44" w14:textId="1DBC77FC" w:rsidR="00F247E5" w:rsidRDefault="00DE10BD" w:rsidP="003D6B50">
            <w:pPr>
              <w:ind w:firstLine="0"/>
              <w:jc w:val="center"/>
              <w:rPr>
                <w:sz w:val="18"/>
                <w:szCs w:val="18"/>
              </w:rPr>
            </w:pPr>
            <w:r>
              <w:rPr>
                <w:sz w:val="18"/>
                <w:szCs w:val="18"/>
              </w:rPr>
              <w:t>3-Month</w:t>
            </w:r>
          </w:p>
          <w:p w14:paraId="317B041F" w14:textId="68805C35" w:rsidR="00DE10BD" w:rsidRPr="00371779" w:rsidRDefault="00DE10BD" w:rsidP="003D6B50">
            <w:pPr>
              <w:ind w:firstLine="0"/>
              <w:jc w:val="center"/>
              <w:rPr>
                <w:sz w:val="18"/>
                <w:szCs w:val="18"/>
              </w:rPr>
            </w:pPr>
            <w:r>
              <w:rPr>
                <w:sz w:val="18"/>
                <w:szCs w:val="18"/>
              </w:rPr>
              <w:t>Forecast</w:t>
            </w:r>
          </w:p>
        </w:tc>
        <w:tc>
          <w:tcPr>
            <w:tcW w:w="1008" w:type="dxa"/>
            <w:tcBorders>
              <w:top w:val="single" w:sz="4" w:space="0" w:color="FFFFFF" w:themeColor="background1"/>
              <w:bottom w:val="single" w:sz="6" w:space="0" w:color="000000"/>
            </w:tcBorders>
          </w:tcPr>
          <w:p w14:paraId="515D112C" w14:textId="6253D084" w:rsidR="00F247E5" w:rsidRDefault="00DE10BD" w:rsidP="003D6B50">
            <w:pPr>
              <w:ind w:firstLine="0"/>
              <w:jc w:val="center"/>
              <w:rPr>
                <w:sz w:val="18"/>
                <w:szCs w:val="18"/>
              </w:rPr>
            </w:pPr>
            <w:r>
              <w:rPr>
                <w:sz w:val="18"/>
                <w:szCs w:val="18"/>
              </w:rPr>
              <w:t>12-Month</w:t>
            </w:r>
          </w:p>
          <w:p w14:paraId="5759D56E" w14:textId="7D3ABC77" w:rsidR="00DE10BD" w:rsidRPr="00371779" w:rsidRDefault="00DE10BD" w:rsidP="003D6B50">
            <w:pPr>
              <w:ind w:firstLine="0"/>
              <w:jc w:val="center"/>
              <w:rPr>
                <w:sz w:val="18"/>
                <w:szCs w:val="18"/>
              </w:rPr>
            </w:pPr>
            <w:r>
              <w:rPr>
                <w:sz w:val="18"/>
                <w:szCs w:val="18"/>
              </w:rPr>
              <w:t>Forecast</w:t>
            </w:r>
          </w:p>
        </w:tc>
      </w:tr>
      <w:tr w:rsidR="00F247E5" w:rsidRPr="00371779" w14:paraId="1186BA74" w14:textId="77777777" w:rsidTr="00F247E5">
        <w:trPr>
          <w:jc w:val="center"/>
        </w:trPr>
        <w:tc>
          <w:tcPr>
            <w:tcW w:w="1152" w:type="dxa"/>
            <w:vMerge w:val="restart"/>
            <w:vAlign w:val="center"/>
          </w:tcPr>
          <w:p w14:paraId="6669481B" w14:textId="72BA488B" w:rsidR="00DE10BD" w:rsidRDefault="00DE10BD" w:rsidP="00F247E5">
            <w:pPr>
              <w:ind w:firstLine="0"/>
              <w:jc w:val="center"/>
              <w:rPr>
                <w:sz w:val="18"/>
                <w:szCs w:val="18"/>
              </w:rPr>
            </w:pPr>
            <w:r>
              <w:rPr>
                <w:sz w:val="18"/>
                <w:szCs w:val="18"/>
              </w:rPr>
              <w:t>Not white noise</w:t>
            </w:r>
          </w:p>
        </w:tc>
        <w:tc>
          <w:tcPr>
            <w:tcW w:w="1152" w:type="dxa"/>
            <w:vMerge w:val="restart"/>
            <w:vAlign w:val="center"/>
          </w:tcPr>
          <w:p w14:paraId="34B87081" w14:textId="745082E1" w:rsidR="00DE10BD" w:rsidRDefault="00374425" w:rsidP="00DE10BD">
            <w:pPr>
              <w:ind w:firstLine="0"/>
              <w:jc w:val="center"/>
              <w:rPr>
                <w:sz w:val="18"/>
                <w:szCs w:val="18"/>
              </w:rPr>
            </w:pPr>
            <w:r>
              <w:rPr>
                <w:sz w:val="18"/>
                <w:szCs w:val="18"/>
              </w:rPr>
              <w:t>S</w:t>
            </w:r>
            <w:r w:rsidR="00DE10BD">
              <w:rPr>
                <w:sz w:val="18"/>
                <w:szCs w:val="18"/>
              </w:rPr>
              <w:t>tationary</w:t>
            </w:r>
          </w:p>
        </w:tc>
        <w:tc>
          <w:tcPr>
            <w:tcW w:w="1440" w:type="dxa"/>
          </w:tcPr>
          <w:p w14:paraId="289CB1E3" w14:textId="296F7A6D" w:rsidR="00DE10BD" w:rsidRPr="00371779" w:rsidRDefault="00DE10BD" w:rsidP="00454A59">
            <w:pPr>
              <w:ind w:firstLine="0"/>
              <w:rPr>
                <w:sz w:val="18"/>
                <w:szCs w:val="18"/>
              </w:rPr>
            </w:pPr>
            <w:r>
              <w:rPr>
                <w:sz w:val="18"/>
                <w:szCs w:val="18"/>
              </w:rPr>
              <w:t>Equal Means</w:t>
            </w:r>
          </w:p>
        </w:tc>
        <w:tc>
          <w:tcPr>
            <w:tcW w:w="1008" w:type="dxa"/>
          </w:tcPr>
          <w:p w14:paraId="217B60BC" w14:textId="63C24FF3" w:rsidR="00DE10BD" w:rsidRDefault="00DE10BD" w:rsidP="00454A59">
            <w:pPr>
              <w:ind w:firstLine="0"/>
              <w:rPr>
                <w:sz w:val="18"/>
                <w:szCs w:val="18"/>
              </w:rPr>
            </w:pPr>
            <w:r>
              <w:rPr>
                <w:sz w:val="18"/>
                <w:szCs w:val="18"/>
              </w:rPr>
              <w:t>9.06</w:t>
            </w:r>
          </w:p>
        </w:tc>
        <w:tc>
          <w:tcPr>
            <w:tcW w:w="1008" w:type="dxa"/>
          </w:tcPr>
          <w:p w14:paraId="1E611893" w14:textId="529461DE" w:rsidR="00DE10BD" w:rsidRPr="00371779" w:rsidRDefault="00DE10BD" w:rsidP="00454A59">
            <w:pPr>
              <w:ind w:firstLine="0"/>
              <w:rPr>
                <w:sz w:val="18"/>
                <w:szCs w:val="18"/>
              </w:rPr>
            </w:pPr>
            <w:r>
              <w:rPr>
                <w:sz w:val="18"/>
                <w:szCs w:val="18"/>
              </w:rPr>
              <w:t>7.49</w:t>
            </w:r>
          </w:p>
        </w:tc>
        <w:tc>
          <w:tcPr>
            <w:tcW w:w="1008" w:type="dxa"/>
          </w:tcPr>
          <w:p w14:paraId="0DF88158" w14:textId="258A6064" w:rsidR="00DE10BD" w:rsidRPr="00371779" w:rsidRDefault="00DE10BD" w:rsidP="00454A59">
            <w:pPr>
              <w:ind w:firstLine="0"/>
              <w:rPr>
                <w:sz w:val="18"/>
                <w:szCs w:val="18"/>
              </w:rPr>
            </w:pPr>
            <w:r>
              <w:rPr>
                <w:sz w:val="18"/>
                <w:szCs w:val="18"/>
              </w:rPr>
              <w:t>9.07</w:t>
            </w:r>
          </w:p>
        </w:tc>
      </w:tr>
      <w:tr w:rsidR="00F247E5" w:rsidRPr="00371779" w14:paraId="0BC4DC33" w14:textId="77777777" w:rsidTr="00F247E5">
        <w:trPr>
          <w:jc w:val="center"/>
        </w:trPr>
        <w:tc>
          <w:tcPr>
            <w:tcW w:w="1152" w:type="dxa"/>
            <w:vMerge/>
            <w:shd w:val="clear" w:color="auto" w:fill="FFFFFF" w:themeFill="background1"/>
          </w:tcPr>
          <w:p w14:paraId="4EF59582" w14:textId="77777777" w:rsidR="00DE10BD" w:rsidRDefault="00DE10BD" w:rsidP="00454A59">
            <w:pPr>
              <w:ind w:firstLine="0"/>
              <w:rPr>
                <w:sz w:val="18"/>
                <w:szCs w:val="18"/>
              </w:rPr>
            </w:pPr>
          </w:p>
        </w:tc>
        <w:tc>
          <w:tcPr>
            <w:tcW w:w="1152" w:type="dxa"/>
            <w:vMerge/>
            <w:shd w:val="clear" w:color="auto" w:fill="BDD6EE" w:themeFill="accent1" w:themeFillTint="66"/>
          </w:tcPr>
          <w:p w14:paraId="5AA86285" w14:textId="77777777" w:rsidR="00DE10BD" w:rsidRDefault="00DE10BD" w:rsidP="00454A59">
            <w:pPr>
              <w:ind w:firstLine="0"/>
              <w:rPr>
                <w:sz w:val="18"/>
                <w:szCs w:val="18"/>
              </w:rPr>
            </w:pPr>
          </w:p>
        </w:tc>
        <w:tc>
          <w:tcPr>
            <w:tcW w:w="1440" w:type="dxa"/>
            <w:shd w:val="clear" w:color="auto" w:fill="BDD6EE" w:themeFill="accent1" w:themeFillTint="66"/>
          </w:tcPr>
          <w:p w14:paraId="78ABB16E" w14:textId="22C0D497" w:rsidR="00DE10BD" w:rsidRPr="00371779" w:rsidRDefault="00DE10BD" w:rsidP="00454A59">
            <w:pPr>
              <w:ind w:firstLine="0"/>
              <w:rPr>
                <w:sz w:val="18"/>
                <w:szCs w:val="18"/>
              </w:rPr>
            </w:pPr>
            <w:r>
              <w:rPr>
                <w:sz w:val="18"/>
                <w:szCs w:val="18"/>
              </w:rPr>
              <w:t>ARMA</w:t>
            </w:r>
          </w:p>
        </w:tc>
        <w:tc>
          <w:tcPr>
            <w:tcW w:w="1008" w:type="dxa"/>
            <w:shd w:val="clear" w:color="auto" w:fill="BDD6EE" w:themeFill="accent1" w:themeFillTint="66"/>
          </w:tcPr>
          <w:p w14:paraId="0CBE9F5E" w14:textId="2F3A409C" w:rsidR="00DE10BD" w:rsidRDefault="00F247E5" w:rsidP="00454A59">
            <w:pPr>
              <w:ind w:firstLine="0"/>
              <w:rPr>
                <w:sz w:val="18"/>
                <w:szCs w:val="18"/>
              </w:rPr>
            </w:pPr>
            <w:r>
              <w:rPr>
                <w:sz w:val="18"/>
                <w:szCs w:val="18"/>
              </w:rPr>
              <w:t>5.54</w:t>
            </w:r>
          </w:p>
        </w:tc>
        <w:tc>
          <w:tcPr>
            <w:tcW w:w="1008" w:type="dxa"/>
            <w:shd w:val="clear" w:color="auto" w:fill="BDD6EE" w:themeFill="accent1" w:themeFillTint="66"/>
          </w:tcPr>
          <w:p w14:paraId="6DC2B920" w14:textId="153AD308" w:rsidR="00DE10BD" w:rsidRPr="00371779" w:rsidRDefault="00DE10BD" w:rsidP="00454A59">
            <w:pPr>
              <w:ind w:firstLine="0"/>
              <w:rPr>
                <w:sz w:val="18"/>
                <w:szCs w:val="18"/>
              </w:rPr>
            </w:pPr>
            <w:r>
              <w:rPr>
                <w:sz w:val="18"/>
                <w:szCs w:val="18"/>
              </w:rPr>
              <w:t>6.44</w:t>
            </w:r>
          </w:p>
        </w:tc>
        <w:tc>
          <w:tcPr>
            <w:tcW w:w="1008" w:type="dxa"/>
            <w:shd w:val="clear" w:color="auto" w:fill="BDD6EE" w:themeFill="accent1" w:themeFillTint="66"/>
          </w:tcPr>
          <w:p w14:paraId="6244FDAE" w14:textId="7A98CF5A" w:rsidR="00DE10BD" w:rsidRPr="00371779" w:rsidRDefault="00DE10BD" w:rsidP="00454A59">
            <w:pPr>
              <w:ind w:firstLine="0"/>
              <w:rPr>
                <w:sz w:val="18"/>
                <w:szCs w:val="18"/>
              </w:rPr>
            </w:pPr>
            <w:r>
              <w:rPr>
                <w:sz w:val="18"/>
                <w:szCs w:val="18"/>
              </w:rPr>
              <w:t>6.87</w:t>
            </w:r>
          </w:p>
        </w:tc>
      </w:tr>
      <w:tr w:rsidR="00F247E5" w:rsidRPr="00371779" w14:paraId="0DCB4692" w14:textId="77777777" w:rsidTr="00F247E5">
        <w:trPr>
          <w:jc w:val="center"/>
        </w:trPr>
        <w:tc>
          <w:tcPr>
            <w:tcW w:w="1152" w:type="dxa"/>
            <w:vMerge/>
          </w:tcPr>
          <w:p w14:paraId="3C253181" w14:textId="77777777" w:rsidR="00DE10BD" w:rsidRDefault="00DE10BD" w:rsidP="00454A59">
            <w:pPr>
              <w:ind w:firstLine="0"/>
              <w:rPr>
                <w:sz w:val="18"/>
                <w:szCs w:val="18"/>
              </w:rPr>
            </w:pPr>
          </w:p>
        </w:tc>
        <w:tc>
          <w:tcPr>
            <w:tcW w:w="1152" w:type="dxa"/>
            <w:vMerge/>
          </w:tcPr>
          <w:p w14:paraId="730BE9BD" w14:textId="77777777" w:rsidR="00DE10BD" w:rsidRDefault="00DE10BD" w:rsidP="00454A59">
            <w:pPr>
              <w:ind w:firstLine="0"/>
              <w:rPr>
                <w:sz w:val="18"/>
                <w:szCs w:val="18"/>
              </w:rPr>
            </w:pPr>
          </w:p>
        </w:tc>
        <w:tc>
          <w:tcPr>
            <w:tcW w:w="1440" w:type="dxa"/>
          </w:tcPr>
          <w:p w14:paraId="1A4037CB" w14:textId="08D874F7" w:rsidR="00DE10BD" w:rsidRPr="00371779" w:rsidRDefault="00DE10BD" w:rsidP="00454A59">
            <w:pPr>
              <w:ind w:firstLine="0"/>
              <w:rPr>
                <w:sz w:val="18"/>
                <w:szCs w:val="18"/>
              </w:rPr>
            </w:pPr>
            <w:r>
              <w:rPr>
                <w:sz w:val="18"/>
                <w:szCs w:val="18"/>
              </w:rPr>
              <w:t>ARIMA, d=1</w:t>
            </w:r>
          </w:p>
        </w:tc>
        <w:tc>
          <w:tcPr>
            <w:tcW w:w="1008" w:type="dxa"/>
          </w:tcPr>
          <w:p w14:paraId="4DF42E94" w14:textId="1F4C9AE8" w:rsidR="00DE10BD" w:rsidRDefault="00F247E5" w:rsidP="00454A59">
            <w:pPr>
              <w:ind w:firstLine="0"/>
              <w:rPr>
                <w:sz w:val="18"/>
                <w:szCs w:val="18"/>
              </w:rPr>
            </w:pPr>
            <w:r>
              <w:rPr>
                <w:sz w:val="18"/>
                <w:szCs w:val="18"/>
              </w:rPr>
              <w:t>8.54</w:t>
            </w:r>
          </w:p>
        </w:tc>
        <w:tc>
          <w:tcPr>
            <w:tcW w:w="1008" w:type="dxa"/>
          </w:tcPr>
          <w:p w14:paraId="2CA9211E" w14:textId="07F49B3D" w:rsidR="00DE10BD" w:rsidRPr="00371779" w:rsidRDefault="00DE10BD" w:rsidP="00454A59">
            <w:pPr>
              <w:ind w:firstLine="0"/>
              <w:rPr>
                <w:sz w:val="18"/>
                <w:szCs w:val="18"/>
              </w:rPr>
            </w:pPr>
            <w:r>
              <w:rPr>
                <w:sz w:val="18"/>
                <w:szCs w:val="18"/>
              </w:rPr>
              <w:t>9.90</w:t>
            </w:r>
          </w:p>
        </w:tc>
        <w:tc>
          <w:tcPr>
            <w:tcW w:w="1008" w:type="dxa"/>
          </w:tcPr>
          <w:p w14:paraId="6F68427A" w14:textId="7ABE92C5" w:rsidR="00DE10BD" w:rsidRPr="00371779" w:rsidRDefault="00DE10BD" w:rsidP="00454A59">
            <w:pPr>
              <w:ind w:firstLine="0"/>
              <w:rPr>
                <w:sz w:val="18"/>
                <w:szCs w:val="18"/>
              </w:rPr>
            </w:pPr>
            <w:r>
              <w:rPr>
                <w:sz w:val="18"/>
                <w:szCs w:val="18"/>
              </w:rPr>
              <w:t>9.31</w:t>
            </w:r>
          </w:p>
        </w:tc>
      </w:tr>
      <w:tr w:rsidR="00F247E5" w:rsidRPr="00371779" w14:paraId="643ED0B4" w14:textId="77777777" w:rsidTr="00F247E5">
        <w:trPr>
          <w:jc w:val="center"/>
        </w:trPr>
        <w:tc>
          <w:tcPr>
            <w:tcW w:w="1152" w:type="dxa"/>
            <w:vMerge/>
            <w:tcBorders>
              <w:bottom w:val="single" w:sz="12" w:space="0" w:color="000000"/>
            </w:tcBorders>
          </w:tcPr>
          <w:p w14:paraId="7691E227" w14:textId="77777777" w:rsidR="00DE10BD" w:rsidRDefault="00DE10BD" w:rsidP="00454A59">
            <w:pPr>
              <w:ind w:firstLine="0"/>
              <w:rPr>
                <w:sz w:val="18"/>
                <w:szCs w:val="18"/>
              </w:rPr>
            </w:pPr>
          </w:p>
        </w:tc>
        <w:tc>
          <w:tcPr>
            <w:tcW w:w="1152" w:type="dxa"/>
            <w:vMerge/>
            <w:tcBorders>
              <w:bottom w:val="single" w:sz="12" w:space="0" w:color="000000"/>
            </w:tcBorders>
          </w:tcPr>
          <w:p w14:paraId="11E10947" w14:textId="77777777" w:rsidR="00DE10BD" w:rsidRDefault="00DE10BD" w:rsidP="00454A59">
            <w:pPr>
              <w:ind w:firstLine="0"/>
              <w:rPr>
                <w:sz w:val="18"/>
                <w:szCs w:val="18"/>
              </w:rPr>
            </w:pPr>
          </w:p>
        </w:tc>
        <w:tc>
          <w:tcPr>
            <w:tcW w:w="1440" w:type="dxa"/>
            <w:tcBorders>
              <w:bottom w:val="single" w:sz="12" w:space="0" w:color="000000"/>
            </w:tcBorders>
          </w:tcPr>
          <w:p w14:paraId="70A9E760" w14:textId="2B12F8D7" w:rsidR="00DE10BD" w:rsidRPr="00371779" w:rsidRDefault="00DE10BD" w:rsidP="00454A59">
            <w:pPr>
              <w:ind w:firstLine="0"/>
              <w:rPr>
                <w:sz w:val="18"/>
                <w:szCs w:val="18"/>
              </w:rPr>
            </w:pPr>
            <w:r>
              <w:rPr>
                <w:sz w:val="18"/>
                <w:szCs w:val="18"/>
              </w:rPr>
              <w:t>ARIMA, s=12</w:t>
            </w:r>
          </w:p>
        </w:tc>
        <w:tc>
          <w:tcPr>
            <w:tcW w:w="1008" w:type="dxa"/>
            <w:tcBorders>
              <w:bottom w:val="single" w:sz="12" w:space="0" w:color="000000"/>
            </w:tcBorders>
          </w:tcPr>
          <w:p w14:paraId="76D21243" w14:textId="61C54B73" w:rsidR="00DE10BD" w:rsidRDefault="00F247E5" w:rsidP="00454A59">
            <w:pPr>
              <w:ind w:firstLine="0"/>
              <w:rPr>
                <w:sz w:val="18"/>
                <w:szCs w:val="18"/>
              </w:rPr>
            </w:pPr>
            <w:r>
              <w:rPr>
                <w:sz w:val="18"/>
                <w:szCs w:val="18"/>
              </w:rPr>
              <w:t>9.15</w:t>
            </w:r>
          </w:p>
        </w:tc>
        <w:tc>
          <w:tcPr>
            <w:tcW w:w="1008" w:type="dxa"/>
            <w:tcBorders>
              <w:bottom w:val="single" w:sz="12" w:space="0" w:color="000000"/>
            </w:tcBorders>
          </w:tcPr>
          <w:p w14:paraId="411E3294" w14:textId="2BABBF2E" w:rsidR="00DE10BD" w:rsidRPr="00371779" w:rsidRDefault="00DE10BD" w:rsidP="00454A59">
            <w:pPr>
              <w:ind w:firstLine="0"/>
              <w:rPr>
                <w:sz w:val="18"/>
                <w:szCs w:val="18"/>
              </w:rPr>
            </w:pPr>
            <w:r>
              <w:rPr>
                <w:sz w:val="18"/>
                <w:szCs w:val="18"/>
              </w:rPr>
              <w:t>8.66</w:t>
            </w:r>
          </w:p>
        </w:tc>
        <w:tc>
          <w:tcPr>
            <w:tcW w:w="1008" w:type="dxa"/>
            <w:tcBorders>
              <w:bottom w:val="single" w:sz="12" w:space="0" w:color="000000"/>
            </w:tcBorders>
          </w:tcPr>
          <w:p w14:paraId="3E873667" w14:textId="64574C5E" w:rsidR="00DE10BD" w:rsidRPr="00371779" w:rsidRDefault="00DE10BD" w:rsidP="00454A59">
            <w:pPr>
              <w:ind w:firstLine="0"/>
              <w:rPr>
                <w:sz w:val="18"/>
                <w:szCs w:val="18"/>
              </w:rPr>
            </w:pPr>
            <w:r>
              <w:rPr>
                <w:sz w:val="18"/>
                <w:szCs w:val="18"/>
              </w:rPr>
              <w:t>9.98</w:t>
            </w:r>
          </w:p>
        </w:tc>
      </w:tr>
    </w:tbl>
    <w:p w14:paraId="3649D990" w14:textId="660E6957" w:rsidR="000B5838" w:rsidRDefault="000B5838" w:rsidP="000B5838"/>
    <w:p w14:paraId="2B6B211D" w14:textId="77777777" w:rsidR="00374425" w:rsidRDefault="00374425" w:rsidP="00374425">
      <w:pPr>
        <w:pStyle w:val="Caption"/>
        <w:keepNext/>
        <w:jc w:val="center"/>
      </w:pPr>
      <w:r>
        <w:t>Jack Daniels Black Whiskey 750M for Customer A</w:t>
      </w:r>
    </w:p>
    <w:p w14:paraId="47E2276E" w14:textId="1DD690B3" w:rsidR="00374425" w:rsidRDefault="00374425" w:rsidP="00374425">
      <w:r>
        <w:rPr>
          <w:noProof/>
          <w:lang w:eastAsia="en-US"/>
        </w:rPr>
        <w:drawing>
          <wp:inline distT="0" distB="0" distL="0" distR="0" wp14:anchorId="52DDC6D6" wp14:editId="2121F2FC">
            <wp:extent cx="4392295" cy="2642870"/>
            <wp:effectExtent l="0" t="0" r="825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2295" cy="2642870"/>
                    </a:xfrm>
                    <a:prstGeom prst="rect">
                      <a:avLst/>
                    </a:prstGeom>
                  </pic:spPr>
                </pic:pic>
              </a:graphicData>
            </a:graphic>
          </wp:inline>
        </w:drawing>
      </w:r>
    </w:p>
    <w:p w14:paraId="4B79E484" w14:textId="77777777" w:rsidR="00374425" w:rsidRDefault="00374425" w:rsidP="00374425"/>
    <w:p w14:paraId="4A0F9541" w14:textId="22B2766E" w:rsidR="00374425" w:rsidRPr="002F71C6" w:rsidRDefault="00374425" w:rsidP="00374425">
      <w:pPr>
        <w:ind w:firstLine="0"/>
        <w:jc w:val="center"/>
      </w:pPr>
      <w:r w:rsidRPr="00946CD4">
        <w:rPr>
          <w:b/>
          <w:sz w:val="18"/>
        </w:rPr>
        <w:t xml:space="preserve">Fig. </w:t>
      </w:r>
      <w:r>
        <w:rPr>
          <w:b/>
          <w:sz w:val="18"/>
        </w:rPr>
        <w:t>6</w:t>
      </w:r>
      <w:r w:rsidRPr="00946CD4">
        <w:rPr>
          <w:b/>
          <w:sz w:val="18"/>
        </w:rPr>
        <w:t>.</w:t>
      </w:r>
      <w:r w:rsidRPr="00946CD4">
        <w:rPr>
          <w:sz w:val="18"/>
        </w:rPr>
        <w:t xml:space="preserve"> </w:t>
      </w:r>
      <w:r>
        <w:rPr>
          <w:sz w:val="18"/>
        </w:rPr>
        <w:t xml:space="preserve">ASE results by month-ahead and model for </w:t>
      </w:r>
      <w:r w:rsidR="00FF5FB9">
        <w:t>Jack Daniels Black Whiskey 750M for Customer A</w:t>
      </w:r>
      <w:r>
        <w:rPr>
          <w:sz w:val="18"/>
        </w:rPr>
        <w:t>.</w:t>
      </w:r>
    </w:p>
    <w:p w14:paraId="1D749CCD" w14:textId="77777777" w:rsidR="00374425" w:rsidRDefault="00374425" w:rsidP="000B5838"/>
    <w:p w14:paraId="51EC0A8B" w14:textId="2E736EF6" w:rsidR="009D739B" w:rsidRDefault="003D6B50" w:rsidP="000B5838">
      <w:r>
        <w:t>I</w:t>
      </w:r>
      <w:r w:rsidR="009D739B">
        <w:t xml:space="preserve">t may also be of interest to see how the different models perform at different forecast horizons. </w:t>
      </w:r>
      <w:r w:rsidR="00446E38">
        <w:t>Fig. 6 shows the average ASE</w:t>
      </w:r>
      <w:r w:rsidR="00F325C1">
        <w:t xml:space="preserve"> </w:t>
      </w:r>
      <w:r w:rsidR="00446E38">
        <w:t>by forecast month (not calendar month)</w:t>
      </w:r>
      <w:r w:rsidR="00F325C1">
        <w:t xml:space="preserve"> </w:t>
      </w:r>
      <w:r>
        <w:t>for the</w:t>
      </w:r>
      <w:r w:rsidR="00F325C1">
        <w:t xml:space="preserve"> models in the </w:t>
      </w:r>
      <w:proofErr w:type="spellStart"/>
      <w:r w:rsidR="00F325C1">
        <w:t>AutoML</w:t>
      </w:r>
      <w:proofErr w:type="spellEnd"/>
      <w:r w:rsidR="00F325C1">
        <w:t xml:space="preserve"> framework. </w:t>
      </w:r>
      <w:r>
        <w:t>Month 1 in the figure averages the ASE for the first month of the forecast from each rolling-window. Month 2 averages the ASE for the second month of the forecast from each</w:t>
      </w:r>
      <w:r w:rsidR="00446E38">
        <w:t xml:space="preserve"> rolling-window, etc.</w:t>
      </w:r>
      <w:r>
        <w:t xml:space="preserve"> </w:t>
      </w:r>
      <w:r w:rsidR="00F325C1">
        <w:t xml:space="preserve">Fig. 6 shows that the </w:t>
      </w:r>
      <w:r w:rsidR="00F325C1">
        <w:lastRenderedPageBreak/>
        <w:t xml:space="preserve">forecast accuracies for the ARIMA with d=1 and the ARIMAS with s=12 have wide swings in prediction accuracy from month to month. </w:t>
      </w:r>
    </w:p>
    <w:p w14:paraId="42E2DA29" w14:textId="5590E044" w:rsidR="00F325C1" w:rsidRDefault="00F325C1" w:rsidP="00F325C1">
      <w:pPr>
        <w:pStyle w:val="heading20"/>
      </w:pPr>
      <w:r>
        <w:t>8.2</w:t>
      </w:r>
      <w:r w:rsidRPr="009A3755">
        <w:t xml:space="preserve">   </w:t>
      </w:r>
      <w:r w:rsidR="00374425">
        <w:t>Tortilla Silver Tequila DDS 1.75L for Customer B</w:t>
      </w:r>
    </w:p>
    <w:p w14:paraId="75BBDB8E" w14:textId="76944B38" w:rsidR="00F325C1" w:rsidRDefault="00F325C1" w:rsidP="00F325C1">
      <w:pPr>
        <w:ind w:firstLine="0"/>
      </w:pPr>
      <w:r>
        <w:t xml:space="preserve">Table 2 shows model results for </w:t>
      </w:r>
      <w:r w:rsidR="00374425">
        <w:t>Tortilla Silver Tequila DDS 1.75L for Customer B</w:t>
      </w:r>
      <w:r>
        <w:t xml:space="preserve">. All methods for </w:t>
      </w:r>
      <w:proofErr w:type="gramStart"/>
      <w:r>
        <w:t>making a determination</w:t>
      </w:r>
      <w:proofErr w:type="gramEnd"/>
      <w:r>
        <w:t xml:space="preserve"> on white noise indicate that this time series is white noise. </w:t>
      </w:r>
      <w:r w:rsidR="00374425">
        <w:t xml:space="preserve">Stationarity tests indicate the time series is not stationary. </w:t>
      </w:r>
      <w:r>
        <w:t xml:space="preserve">The winning model for the </w:t>
      </w:r>
      <w:r w:rsidR="00374425">
        <w:t xml:space="preserve">1-month, </w:t>
      </w:r>
      <w:r>
        <w:t>3</w:t>
      </w:r>
      <w:r w:rsidR="00E06A26">
        <w:t>-</w:t>
      </w:r>
      <w:r>
        <w:t xml:space="preserve">month and </w:t>
      </w:r>
      <w:r w:rsidR="00E06A26">
        <w:t>12-month</w:t>
      </w:r>
      <w:r>
        <w:t xml:space="preserve"> forecast horizon is the equal </w:t>
      </w:r>
      <w:r w:rsidR="00E06A26">
        <w:t>means model</w:t>
      </w:r>
      <w:r>
        <w:t>, as is expected for a white noise time series.</w:t>
      </w:r>
      <w:r w:rsidR="00374425">
        <w:t xml:space="preserve"> The indication that this time series may not be stationary is irrelevant if the time series is truly white noise. Furthermore, stationarity is not an assumption for the equal means model.</w:t>
      </w:r>
    </w:p>
    <w:p w14:paraId="4B05CAC0" w14:textId="2BCC66F9" w:rsidR="005805FC" w:rsidRDefault="005805FC" w:rsidP="005805FC">
      <w:pPr>
        <w:pStyle w:val="tabletitle"/>
        <w:spacing w:after="240"/>
        <w:rPr>
          <w:sz w:val="16"/>
          <w:szCs w:val="16"/>
          <w:lang w:val="en-US"/>
        </w:rPr>
      </w:pPr>
      <w:r w:rsidRPr="009B1D59">
        <w:rPr>
          <w:b/>
          <w:lang w:val="en-GB"/>
        </w:rPr>
        <w:t xml:space="preserve">Table </w:t>
      </w:r>
      <w:r>
        <w:rPr>
          <w:b/>
        </w:rPr>
        <w:t>2</w:t>
      </w:r>
      <w:r w:rsidRPr="009B1D59">
        <w:rPr>
          <w:b/>
          <w:lang w:val="en-GB"/>
        </w:rPr>
        <w:t>.</w:t>
      </w:r>
      <w:r w:rsidRPr="009B1D59">
        <w:rPr>
          <w:lang w:val="en-GB"/>
        </w:rPr>
        <w:t xml:space="preserve"> </w:t>
      </w:r>
      <w:r>
        <w:rPr>
          <w:lang w:val="en-GB"/>
        </w:rPr>
        <w:t xml:space="preserve"> </w:t>
      </w:r>
      <w:r>
        <w:rPr>
          <w:szCs w:val="18"/>
          <w:lang w:val="en-US"/>
        </w:rPr>
        <w:t xml:space="preserve">Model results for </w:t>
      </w:r>
      <w:r w:rsidR="00374425">
        <w:t>Tortilla Silver Tequila DDS 1.75L for Customer B</w:t>
      </w:r>
      <w:r w:rsidRPr="009B1D59">
        <w:rPr>
          <w:szCs w:val="18"/>
          <w:lang w:val="en-US"/>
        </w:rPr>
        <w:t>.</w:t>
      </w:r>
      <w:r w:rsidRPr="009A3755">
        <w:rPr>
          <w:sz w:val="16"/>
          <w:szCs w:val="16"/>
          <w:lang w:val="en-US"/>
        </w:rPr>
        <w:t xml:space="preserve"> </w:t>
      </w:r>
    </w:p>
    <w:tbl>
      <w:tblPr>
        <w:tblW w:w="6768" w:type="dxa"/>
        <w:jc w:val="center"/>
        <w:tblLayout w:type="fixed"/>
        <w:tblCellMar>
          <w:left w:w="70" w:type="dxa"/>
          <w:right w:w="70" w:type="dxa"/>
        </w:tblCellMar>
        <w:tblLook w:val="0000" w:firstRow="0" w:lastRow="0" w:firstColumn="0" w:lastColumn="0" w:noHBand="0" w:noVBand="0"/>
      </w:tblPr>
      <w:tblGrid>
        <w:gridCol w:w="1152"/>
        <w:gridCol w:w="1152"/>
        <w:gridCol w:w="1440"/>
        <w:gridCol w:w="1008"/>
        <w:gridCol w:w="1008"/>
        <w:gridCol w:w="1008"/>
      </w:tblGrid>
      <w:tr w:rsidR="00374425" w:rsidRPr="00371779" w14:paraId="5A57EFEC" w14:textId="77777777" w:rsidTr="00051672">
        <w:trPr>
          <w:jc w:val="center"/>
        </w:trPr>
        <w:tc>
          <w:tcPr>
            <w:tcW w:w="1152" w:type="dxa"/>
            <w:vMerge w:val="restart"/>
            <w:tcBorders>
              <w:top w:val="single" w:sz="12" w:space="0" w:color="000000"/>
            </w:tcBorders>
            <w:vAlign w:val="center"/>
          </w:tcPr>
          <w:p w14:paraId="4F6F3A49" w14:textId="77777777" w:rsidR="00374425" w:rsidRDefault="00374425" w:rsidP="00051672">
            <w:pPr>
              <w:ind w:firstLine="0"/>
              <w:jc w:val="center"/>
              <w:rPr>
                <w:sz w:val="18"/>
                <w:szCs w:val="18"/>
              </w:rPr>
            </w:pPr>
            <w:r>
              <w:rPr>
                <w:sz w:val="18"/>
                <w:szCs w:val="18"/>
              </w:rPr>
              <w:t>White Noise Results</w:t>
            </w:r>
          </w:p>
        </w:tc>
        <w:tc>
          <w:tcPr>
            <w:tcW w:w="1152" w:type="dxa"/>
            <w:vMerge w:val="restart"/>
            <w:tcBorders>
              <w:top w:val="single" w:sz="12" w:space="0" w:color="000000"/>
            </w:tcBorders>
            <w:vAlign w:val="center"/>
          </w:tcPr>
          <w:p w14:paraId="791BEA97" w14:textId="77777777" w:rsidR="00374425" w:rsidRDefault="00374425" w:rsidP="00051672">
            <w:pPr>
              <w:ind w:firstLine="0"/>
              <w:jc w:val="center"/>
              <w:rPr>
                <w:sz w:val="18"/>
                <w:szCs w:val="18"/>
              </w:rPr>
            </w:pPr>
            <w:r>
              <w:rPr>
                <w:sz w:val="18"/>
                <w:szCs w:val="18"/>
              </w:rPr>
              <w:t>Stationarity Results</w:t>
            </w:r>
          </w:p>
        </w:tc>
        <w:tc>
          <w:tcPr>
            <w:tcW w:w="1440" w:type="dxa"/>
            <w:vMerge w:val="restart"/>
            <w:tcBorders>
              <w:top w:val="single" w:sz="12" w:space="0" w:color="000000"/>
            </w:tcBorders>
            <w:vAlign w:val="center"/>
          </w:tcPr>
          <w:p w14:paraId="3F03AE86" w14:textId="77777777" w:rsidR="00374425" w:rsidRPr="00371779" w:rsidRDefault="00374425" w:rsidP="00051672">
            <w:pPr>
              <w:ind w:firstLine="0"/>
              <w:jc w:val="center"/>
              <w:rPr>
                <w:sz w:val="18"/>
                <w:szCs w:val="18"/>
              </w:rPr>
            </w:pPr>
            <w:r>
              <w:rPr>
                <w:sz w:val="18"/>
                <w:szCs w:val="18"/>
              </w:rPr>
              <w:t>Model</w:t>
            </w:r>
          </w:p>
        </w:tc>
        <w:tc>
          <w:tcPr>
            <w:tcW w:w="3024" w:type="dxa"/>
            <w:gridSpan w:val="3"/>
            <w:tcBorders>
              <w:top w:val="single" w:sz="12" w:space="0" w:color="000000"/>
            </w:tcBorders>
          </w:tcPr>
          <w:p w14:paraId="0B4B1456" w14:textId="77777777" w:rsidR="00374425" w:rsidRPr="00371779" w:rsidRDefault="00374425" w:rsidP="00051672">
            <w:pPr>
              <w:ind w:firstLine="0"/>
              <w:jc w:val="center"/>
              <w:rPr>
                <w:sz w:val="18"/>
                <w:szCs w:val="18"/>
              </w:rPr>
            </w:pPr>
            <w:r>
              <w:rPr>
                <w:sz w:val="18"/>
                <w:szCs w:val="18"/>
              </w:rPr>
              <w:t>Rolling-Window ASE</w:t>
            </w:r>
          </w:p>
        </w:tc>
      </w:tr>
      <w:tr w:rsidR="00374425" w:rsidRPr="00371779" w14:paraId="021C8B80" w14:textId="77777777" w:rsidTr="00051672">
        <w:trPr>
          <w:jc w:val="center"/>
        </w:trPr>
        <w:tc>
          <w:tcPr>
            <w:tcW w:w="1152" w:type="dxa"/>
            <w:vMerge/>
            <w:tcBorders>
              <w:bottom w:val="single" w:sz="6" w:space="0" w:color="000000"/>
            </w:tcBorders>
          </w:tcPr>
          <w:p w14:paraId="7A9C11EA" w14:textId="77777777" w:rsidR="00374425" w:rsidRDefault="00374425" w:rsidP="00051672">
            <w:pPr>
              <w:ind w:firstLine="0"/>
              <w:rPr>
                <w:sz w:val="18"/>
                <w:szCs w:val="18"/>
              </w:rPr>
            </w:pPr>
          </w:p>
        </w:tc>
        <w:tc>
          <w:tcPr>
            <w:tcW w:w="1152" w:type="dxa"/>
            <w:vMerge/>
            <w:tcBorders>
              <w:bottom w:val="single" w:sz="6" w:space="0" w:color="000000"/>
            </w:tcBorders>
          </w:tcPr>
          <w:p w14:paraId="50682E66" w14:textId="77777777" w:rsidR="00374425" w:rsidRDefault="00374425" w:rsidP="00051672">
            <w:pPr>
              <w:ind w:firstLine="0"/>
              <w:rPr>
                <w:sz w:val="18"/>
                <w:szCs w:val="18"/>
              </w:rPr>
            </w:pPr>
          </w:p>
        </w:tc>
        <w:tc>
          <w:tcPr>
            <w:tcW w:w="1440" w:type="dxa"/>
            <w:vMerge/>
            <w:tcBorders>
              <w:bottom w:val="single" w:sz="6" w:space="0" w:color="000000"/>
            </w:tcBorders>
          </w:tcPr>
          <w:p w14:paraId="47C8EA94" w14:textId="77777777" w:rsidR="00374425" w:rsidRDefault="00374425" w:rsidP="00051672">
            <w:pPr>
              <w:ind w:firstLine="0"/>
              <w:rPr>
                <w:sz w:val="18"/>
                <w:szCs w:val="18"/>
              </w:rPr>
            </w:pPr>
          </w:p>
        </w:tc>
        <w:tc>
          <w:tcPr>
            <w:tcW w:w="1008" w:type="dxa"/>
            <w:tcBorders>
              <w:bottom w:val="single" w:sz="6" w:space="0" w:color="000000"/>
            </w:tcBorders>
          </w:tcPr>
          <w:p w14:paraId="01DBFC59" w14:textId="77777777" w:rsidR="00374425" w:rsidRDefault="00374425" w:rsidP="00051672">
            <w:pPr>
              <w:ind w:firstLine="0"/>
              <w:jc w:val="center"/>
              <w:rPr>
                <w:sz w:val="18"/>
                <w:szCs w:val="18"/>
              </w:rPr>
            </w:pPr>
            <w:r>
              <w:rPr>
                <w:sz w:val="18"/>
                <w:szCs w:val="18"/>
              </w:rPr>
              <w:t>1-Month</w:t>
            </w:r>
          </w:p>
          <w:p w14:paraId="6F6C87DE" w14:textId="77777777" w:rsidR="00374425" w:rsidRDefault="00374425" w:rsidP="00051672">
            <w:pPr>
              <w:ind w:firstLine="0"/>
              <w:jc w:val="center"/>
              <w:rPr>
                <w:sz w:val="18"/>
                <w:szCs w:val="18"/>
              </w:rPr>
            </w:pPr>
            <w:r>
              <w:rPr>
                <w:sz w:val="18"/>
                <w:szCs w:val="18"/>
              </w:rPr>
              <w:t>Forecast</w:t>
            </w:r>
          </w:p>
        </w:tc>
        <w:tc>
          <w:tcPr>
            <w:tcW w:w="1008" w:type="dxa"/>
            <w:tcBorders>
              <w:top w:val="single" w:sz="4" w:space="0" w:color="FFFFFF" w:themeColor="background1"/>
              <w:bottom w:val="single" w:sz="6" w:space="0" w:color="000000"/>
            </w:tcBorders>
          </w:tcPr>
          <w:p w14:paraId="31A54FEE" w14:textId="77777777" w:rsidR="00374425" w:rsidRDefault="00374425" w:rsidP="00051672">
            <w:pPr>
              <w:ind w:firstLine="0"/>
              <w:jc w:val="center"/>
              <w:rPr>
                <w:sz w:val="18"/>
                <w:szCs w:val="18"/>
              </w:rPr>
            </w:pPr>
            <w:r>
              <w:rPr>
                <w:sz w:val="18"/>
                <w:szCs w:val="18"/>
              </w:rPr>
              <w:t>3-Month</w:t>
            </w:r>
          </w:p>
          <w:p w14:paraId="2DF826D1" w14:textId="77777777" w:rsidR="00374425" w:rsidRPr="00371779" w:rsidRDefault="00374425" w:rsidP="00051672">
            <w:pPr>
              <w:ind w:firstLine="0"/>
              <w:jc w:val="center"/>
              <w:rPr>
                <w:sz w:val="18"/>
                <w:szCs w:val="18"/>
              </w:rPr>
            </w:pPr>
            <w:r>
              <w:rPr>
                <w:sz w:val="18"/>
                <w:szCs w:val="18"/>
              </w:rPr>
              <w:t>Forecast</w:t>
            </w:r>
          </w:p>
        </w:tc>
        <w:tc>
          <w:tcPr>
            <w:tcW w:w="1008" w:type="dxa"/>
            <w:tcBorders>
              <w:top w:val="single" w:sz="4" w:space="0" w:color="FFFFFF" w:themeColor="background1"/>
              <w:bottom w:val="single" w:sz="6" w:space="0" w:color="000000"/>
            </w:tcBorders>
          </w:tcPr>
          <w:p w14:paraId="23F5F319" w14:textId="77777777" w:rsidR="00374425" w:rsidRDefault="00374425" w:rsidP="00051672">
            <w:pPr>
              <w:ind w:firstLine="0"/>
              <w:jc w:val="center"/>
              <w:rPr>
                <w:sz w:val="18"/>
                <w:szCs w:val="18"/>
              </w:rPr>
            </w:pPr>
            <w:r>
              <w:rPr>
                <w:sz w:val="18"/>
                <w:szCs w:val="18"/>
              </w:rPr>
              <w:t>12-Month</w:t>
            </w:r>
          </w:p>
          <w:p w14:paraId="2D7BD163" w14:textId="77777777" w:rsidR="00374425" w:rsidRPr="00371779" w:rsidRDefault="00374425" w:rsidP="00051672">
            <w:pPr>
              <w:ind w:firstLine="0"/>
              <w:jc w:val="center"/>
              <w:rPr>
                <w:sz w:val="18"/>
                <w:szCs w:val="18"/>
              </w:rPr>
            </w:pPr>
            <w:r>
              <w:rPr>
                <w:sz w:val="18"/>
                <w:szCs w:val="18"/>
              </w:rPr>
              <w:t>Forecast</w:t>
            </w:r>
          </w:p>
        </w:tc>
      </w:tr>
      <w:tr w:rsidR="00374425" w:rsidRPr="00371779" w14:paraId="7769D959" w14:textId="77777777" w:rsidTr="00374425">
        <w:trPr>
          <w:jc w:val="center"/>
        </w:trPr>
        <w:tc>
          <w:tcPr>
            <w:tcW w:w="1152" w:type="dxa"/>
            <w:vMerge w:val="restart"/>
            <w:vAlign w:val="center"/>
          </w:tcPr>
          <w:p w14:paraId="1C205A62" w14:textId="2655573E" w:rsidR="00374425" w:rsidRDefault="00374425" w:rsidP="00051672">
            <w:pPr>
              <w:ind w:firstLine="0"/>
              <w:jc w:val="center"/>
              <w:rPr>
                <w:sz w:val="18"/>
                <w:szCs w:val="18"/>
              </w:rPr>
            </w:pPr>
            <w:r>
              <w:rPr>
                <w:sz w:val="18"/>
                <w:szCs w:val="18"/>
              </w:rPr>
              <w:t>W</w:t>
            </w:r>
            <w:r>
              <w:rPr>
                <w:sz w:val="18"/>
                <w:szCs w:val="18"/>
              </w:rPr>
              <w:t>hite noise</w:t>
            </w:r>
          </w:p>
        </w:tc>
        <w:tc>
          <w:tcPr>
            <w:tcW w:w="1152" w:type="dxa"/>
            <w:vMerge w:val="restart"/>
            <w:vAlign w:val="center"/>
          </w:tcPr>
          <w:p w14:paraId="203833E1" w14:textId="1EB74FD7" w:rsidR="00374425" w:rsidRDefault="00374425" w:rsidP="00051672">
            <w:pPr>
              <w:ind w:firstLine="0"/>
              <w:jc w:val="center"/>
              <w:rPr>
                <w:sz w:val="18"/>
                <w:szCs w:val="18"/>
              </w:rPr>
            </w:pPr>
            <w:r>
              <w:rPr>
                <w:sz w:val="18"/>
                <w:szCs w:val="18"/>
              </w:rPr>
              <w:t>Not stationary</w:t>
            </w:r>
          </w:p>
        </w:tc>
        <w:tc>
          <w:tcPr>
            <w:tcW w:w="1440" w:type="dxa"/>
            <w:shd w:val="clear" w:color="auto" w:fill="BDD6EE" w:themeFill="accent1" w:themeFillTint="66"/>
          </w:tcPr>
          <w:p w14:paraId="272AF3CA" w14:textId="77777777" w:rsidR="00374425" w:rsidRPr="00371779" w:rsidRDefault="00374425" w:rsidP="00051672">
            <w:pPr>
              <w:ind w:firstLine="0"/>
              <w:rPr>
                <w:sz w:val="18"/>
                <w:szCs w:val="18"/>
              </w:rPr>
            </w:pPr>
            <w:r>
              <w:rPr>
                <w:sz w:val="18"/>
                <w:szCs w:val="18"/>
              </w:rPr>
              <w:t>Equal Means</w:t>
            </w:r>
          </w:p>
        </w:tc>
        <w:tc>
          <w:tcPr>
            <w:tcW w:w="1008" w:type="dxa"/>
            <w:shd w:val="clear" w:color="auto" w:fill="BDD6EE" w:themeFill="accent1" w:themeFillTint="66"/>
          </w:tcPr>
          <w:p w14:paraId="35D756F0" w14:textId="57FE938D" w:rsidR="00374425" w:rsidRDefault="00374425" w:rsidP="00051672">
            <w:pPr>
              <w:ind w:firstLine="0"/>
              <w:rPr>
                <w:sz w:val="18"/>
                <w:szCs w:val="18"/>
              </w:rPr>
            </w:pPr>
            <w:r>
              <w:rPr>
                <w:sz w:val="18"/>
                <w:szCs w:val="18"/>
              </w:rPr>
              <w:t>0.57</w:t>
            </w:r>
          </w:p>
        </w:tc>
        <w:tc>
          <w:tcPr>
            <w:tcW w:w="1008" w:type="dxa"/>
            <w:shd w:val="clear" w:color="auto" w:fill="BDD6EE" w:themeFill="accent1" w:themeFillTint="66"/>
          </w:tcPr>
          <w:p w14:paraId="212F04C3" w14:textId="2CB51D88" w:rsidR="00374425" w:rsidRPr="00371779" w:rsidRDefault="00374425" w:rsidP="00051672">
            <w:pPr>
              <w:ind w:firstLine="0"/>
              <w:rPr>
                <w:sz w:val="18"/>
                <w:szCs w:val="18"/>
              </w:rPr>
            </w:pPr>
            <w:r>
              <w:rPr>
                <w:sz w:val="18"/>
                <w:szCs w:val="18"/>
              </w:rPr>
              <w:t>0.74</w:t>
            </w:r>
          </w:p>
        </w:tc>
        <w:tc>
          <w:tcPr>
            <w:tcW w:w="1008" w:type="dxa"/>
            <w:shd w:val="clear" w:color="auto" w:fill="BDD6EE" w:themeFill="accent1" w:themeFillTint="66"/>
          </w:tcPr>
          <w:p w14:paraId="23D682EF" w14:textId="57BA5D0D" w:rsidR="00374425" w:rsidRPr="00371779" w:rsidRDefault="00374425" w:rsidP="00051672">
            <w:pPr>
              <w:ind w:firstLine="0"/>
              <w:rPr>
                <w:sz w:val="18"/>
                <w:szCs w:val="18"/>
              </w:rPr>
            </w:pPr>
            <w:r>
              <w:rPr>
                <w:sz w:val="18"/>
                <w:szCs w:val="18"/>
              </w:rPr>
              <w:t>0.57</w:t>
            </w:r>
          </w:p>
        </w:tc>
      </w:tr>
      <w:tr w:rsidR="00374425" w:rsidRPr="00371779" w14:paraId="6457A8DE" w14:textId="77777777" w:rsidTr="00374425">
        <w:trPr>
          <w:jc w:val="center"/>
        </w:trPr>
        <w:tc>
          <w:tcPr>
            <w:tcW w:w="1152" w:type="dxa"/>
            <w:vMerge/>
            <w:shd w:val="clear" w:color="auto" w:fill="FFFFFF" w:themeFill="background1"/>
          </w:tcPr>
          <w:p w14:paraId="32C412F6" w14:textId="77777777" w:rsidR="00374425" w:rsidRDefault="00374425" w:rsidP="00051672">
            <w:pPr>
              <w:ind w:firstLine="0"/>
              <w:rPr>
                <w:sz w:val="18"/>
                <w:szCs w:val="18"/>
              </w:rPr>
            </w:pPr>
          </w:p>
        </w:tc>
        <w:tc>
          <w:tcPr>
            <w:tcW w:w="1152" w:type="dxa"/>
            <w:vMerge/>
            <w:shd w:val="clear" w:color="auto" w:fill="BDD6EE" w:themeFill="accent1" w:themeFillTint="66"/>
          </w:tcPr>
          <w:p w14:paraId="271822F0" w14:textId="77777777" w:rsidR="00374425" w:rsidRDefault="00374425" w:rsidP="00051672">
            <w:pPr>
              <w:ind w:firstLine="0"/>
              <w:rPr>
                <w:sz w:val="18"/>
                <w:szCs w:val="18"/>
              </w:rPr>
            </w:pPr>
          </w:p>
        </w:tc>
        <w:tc>
          <w:tcPr>
            <w:tcW w:w="1440" w:type="dxa"/>
            <w:shd w:val="clear" w:color="auto" w:fill="auto"/>
          </w:tcPr>
          <w:p w14:paraId="6401142C" w14:textId="77777777" w:rsidR="00374425" w:rsidRPr="00371779" w:rsidRDefault="00374425" w:rsidP="00051672">
            <w:pPr>
              <w:ind w:firstLine="0"/>
              <w:rPr>
                <w:sz w:val="18"/>
                <w:szCs w:val="18"/>
              </w:rPr>
            </w:pPr>
            <w:r>
              <w:rPr>
                <w:sz w:val="18"/>
                <w:szCs w:val="18"/>
              </w:rPr>
              <w:t>ARMA</w:t>
            </w:r>
          </w:p>
        </w:tc>
        <w:tc>
          <w:tcPr>
            <w:tcW w:w="1008" w:type="dxa"/>
            <w:shd w:val="clear" w:color="auto" w:fill="auto"/>
          </w:tcPr>
          <w:p w14:paraId="186FC4A9" w14:textId="3EA7858B" w:rsidR="00374425" w:rsidRDefault="00374425" w:rsidP="00051672">
            <w:pPr>
              <w:ind w:firstLine="0"/>
              <w:rPr>
                <w:sz w:val="18"/>
                <w:szCs w:val="18"/>
              </w:rPr>
            </w:pPr>
            <w:r>
              <w:rPr>
                <w:sz w:val="18"/>
                <w:szCs w:val="18"/>
              </w:rPr>
              <w:t>0.72</w:t>
            </w:r>
          </w:p>
        </w:tc>
        <w:tc>
          <w:tcPr>
            <w:tcW w:w="1008" w:type="dxa"/>
            <w:shd w:val="clear" w:color="auto" w:fill="auto"/>
          </w:tcPr>
          <w:p w14:paraId="12D857B9" w14:textId="636E2D1B" w:rsidR="00374425" w:rsidRPr="00371779" w:rsidRDefault="00374425" w:rsidP="00051672">
            <w:pPr>
              <w:ind w:firstLine="0"/>
              <w:rPr>
                <w:sz w:val="18"/>
                <w:szCs w:val="18"/>
              </w:rPr>
            </w:pPr>
            <w:r>
              <w:rPr>
                <w:sz w:val="18"/>
                <w:szCs w:val="18"/>
              </w:rPr>
              <w:t>0.88</w:t>
            </w:r>
          </w:p>
        </w:tc>
        <w:tc>
          <w:tcPr>
            <w:tcW w:w="1008" w:type="dxa"/>
            <w:shd w:val="clear" w:color="auto" w:fill="auto"/>
          </w:tcPr>
          <w:p w14:paraId="10A9FCE5" w14:textId="1DCD7945" w:rsidR="00374425" w:rsidRPr="00371779" w:rsidRDefault="00374425" w:rsidP="00051672">
            <w:pPr>
              <w:ind w:firstLine="0"/>
              <w:rPr>
                <w:sz w:val="18"/>
                <w:szCs w:val="18"/>
              </w:rPr>
            </w:pPr>
            <w:r>
              <w:rPr>
                <w:sz w:val="18"/>
                <w:szCs w:val="18"/>
              </w:rPr>
              <w:t>0.75</w:t>
            </w:r>
          </w:p>
        </w:tc>
      </w:tr>
      <w:tr w:rsidR="00374425" w:rsidRPr="00371779" w14:paraId="080AFE99" w14:textId="77777777" w:rsidTr="00051672">
        <w:trPr>
          <w:jc w:val="center"/>
        </w:trPr>
        <w:tc>
          <w:tcPr>
            <w:tcW w:w="1152" w:type="dxa"/>
            <w:vMerge/>
          </w:tcPr>
          <w:p w14:paraId="11F63806" w14:textId="77777777" w:rsidR="00374425" w:rsidRDefault="00374425" w:rsidP="00051672">
            <w:pPr>
              <w:ind w:firstLine="0"/>
              <w:rPr>
                <w:sz w:val="18"/>
                <w:szCs w:val="18"/>
              </w:rPr>
            </w:pPr>
          </w:p>
        </w:tc>
        <w:tc>
          <w:tcPr>
            <w:tcW w:w="1152" w:type="dxa"/>
            <w:vMerge/>
          </w:tcPr>
          <w:p w14:paraId="2DCFFCD2" w14:textId="77777777" w:rsidR="00374425" w:rsidRDefault="00374425" w:rsidP="00051672">
            <w:pPr>
              <w:ind w:firstLine="0"/>
              <w:rPr>
                <w:sz w:val="18"/>
                <w:szCs w:val="18"/>
              </w:rPr>
            </w:pPr>
          </w:p>
        </w:tc>
        <w:tc>
          <w:tcPr>
            <w:tcW w:w="1440" w:type="dxa"/>
          </w:tcPr>
          <w:p w14:paraId="1F22D870" w14:textId="77777777" w:rsidR="00374425" w:rsidRPr="00371779" w:rsidRDefault="00374425" w:rsidP="00051672">
            <w:pPr>
              <w:ind w:firstLine="0"/>
              <w:rPr>
                <w:sz w:val="18"/>
                <w:szCs w:val="18"/>
              </w:rPr>
            </w:pPr>
            <w:r>
              <w:rPr>
                <w:sz w:val="18"/>
                <w:szCs w:val="18"/>
              </w:rPr>
              <w:t>ARIMA, d=1</w:t>
            </w:r>
          </w:p>
        </w:tc>
        <w:tc>
          <w:tcPr>
            <w:tcW w:w="1008" w:type="dxa"/>
          </w:tcPr>
          <w:p w14:paraId="16D5F37E" w14:textId="23E388B9" w:rsidR="00374425" w:rsidRDefault="00374425" w:rsidP="00051672">
            <w:pPr>
              <w:ind w:firstLine="0"/>
              <w:rPr>
                <w:sz w:val="18"/>
                <w:szCs w:val="18"/>
              </w:rPr>
            </w:pPr>
            <w:r>
              <w:rPr>
                <w:sz w:val="18"/>
                <w:szCs w:val="18"/>
              </w:rPr>
              <w:t>0.64</w:t>
            </w:r>
          </w:p>
        </w:tc>
        <w:tc>
          <w:tcPr>
            <w:tcW w:w="1008" w:type="dxa"/>
          </w:tcPr>
          <w:p w14:paraId="28EAE218" w14:textId="58D9B29B" w:rsidR="00374425" w:rsidRPr="00371779" w:rsidRDefault="00374425" w:rsidP="00051672">
            <w:pPr>
              <w:ind w:firstLine="0"/>
              <w:rPr>
                <w:sz w:val="18"/>
                <w:szCs w:val="18"/>
              </w:rPr>
            </w:pPr>
            <w:r>
              <w:rPr>
                <w:sz w:val="18"/>
                <w:szCs w:val="18"/>
              </w:rPr>
              <w:t>0.86</w:t>
            </w:r>
          </w:p>
        </w:tc>
        <w:tc>
          <w:tcPr>
            <w:tcW w:w="1008" w:type="dxa"/>
          </w:tcPr>
          <w:p w14:paraId="55F08AD5" w14:textId="4E9D8A0C" w:rsidR="00374425" w:rsidRPr="00371779" w:rsidRDefault="00374425" w:rsidP="00051672">
            <w:pPr>
              <w:ind w:firstLine="0"/>
              <w:rPr>
                <w:sz w:val="18"/>
                <w:szCs w:val="18"/>
              </w:rPr>
            </w:pPr>
            <w:r>
              <w:rPr>
                <w:sz w:val="18"/>
                <w:szCs w:val="18"/>
              </w:rPr>
              <w:t>0.72</w:t>
            </w:r>
          </w:p>
        </w:tc>
      </w:tr>
      <w:tr w:rsidR="00374425" w:rsidRPr="00371779" w14:paraId="6F4FECD2" w14:textId="77777777" w:rsidTr="00051672">
        <w:trPr>
          <w:jc w:val="center"/>
        </w:trPr>
        <w:tc>
          <w:tcPr>
            <w:tcW w:w="1152" w:type="dxa"/>
            <w:vMerge/>
            <w:tcBorders>
              <w:bottom w:val="single" w:sz="12" w:space="0" w:color="000000"/>
            </w:tcBorders>
          </w:tcPr>
          <w:p w14:paraId="28D5F8AB" w14:textId="77777777" w:rsidR="00374425" w:rsidRDefault="00374425" w:rsidP="00051672">
            <w:pPr>
              <w:ind w:firstLine="0"/>
              <w:rPr>
                <w:sz w:val="18"/>
                <w:szCs w:val="18"/>
              </w:rPr>
            </w:pPr>
          </w:p>
        </w:tc>
        <w:tc>
          <w:tcPr>
            <w:tcW w:w="1152" w:type="dxa"/>
            <w:vMerge/>
            <w:tcBorders>
              <w:bottom w:val="single" w:sz="12" w:space="0" w:color="000000"/>
            </w:tcBorders>
          </w:tcPr>
          <w:p w14:paraId="33B17DBB" w14:textId="77777777" w:rsidR="00374425" w:rsidRDefault="00374425" w:rsidP="00051672">
            <w:pPr>
              <w:ind w:firstLine="0"/>
              <w:rPr>
                <w:sz w:val="18"/>
                <w:szCs w:val="18"/>
              </w:rPr>
            </w:pPr>
          </w:p>
        </w:tc>
        <w:tc>
          <w:tcPr>
            <w:tcW w:w="1440" w:type="dxa"/>
            <w:tcBorders>
              <w:bottom w:val="single" w:sz="12" w:space="0" w:color="000000"/>
            </w:tcBorders>
          </w:tcPr>
          <w:p w14:paraId="3B313EF5" w14:textId="77777777" w:rsidR="00374425" w:rsidRPr="00371779" w:rsidRDefault="00374425" w:rsidP="00051672">
            <w:pPr>
              <w:ind w:firstLine="0"/>
              <w:rPr>
                <w:sz w:val="18"/>
                <w:szCs w:val="18"/>
              </w:rPr>
            </w:pPr>
            <w:r>
              <w:rPr>
                <w:sz w:val="18"/>
                <w:szCs w:val="18"/>
              </w:rPr>
              <w:t>ARIMA, s=12</w:t>
            </w:r>
          </w:p>
        </w:tc>
        <w:tc>
          <w:tcPr>
            <w:tcW w:w="1008" w:type="dxa"/>
            <w:tcBorders>
              <w:bottom w:val="single" w:sz="12" w:space="0" w:color="000000"/>
            </w:tcBorders>
          </w:tcPr>
          <w:p w14:paraId="6B49168A" w14:textId="4FE47CE6" w:rsidR="00374425" w:rsidRDefault="00374425" w:rsidP="00051672">
            <w:pPr>
              <w:ind w:firstLine="0"/>
              <w:rPr>
                <w:sz w:val="18"/>
                <w:szCs w:val="18"/>
              </w:rPr>
            </w:pPr>
            <w:r>
              <w:rPr>
                <w:sz w:val="18"/>
                <w:szCs w:val="18"/>
              </w:rPr>
              <w:t>2.03</w:t>
            </w:r>
          </w:p>
        </w:tc>
        <w:tc>
          <w:tcPr>
            <w:tcW w:w="1008" w:type="dxa"/>
            <w:tcBorders>
              <w:bottom w:val="single" w:sz="12" w:space="0" w:color="000000"/>
            </w:tcBorders>
          </w:tcPr>
          <w:p w14:paraId="6DF2AEA8" w14:textId="7B22CC01" w:rsidR="00374425" w:rsidRPr="00371779" w:rsidRDefault="00374425" w:rsidP="00051672">
            <w:pPr>
              <w:ind w:firstLine="0"/>
              <w:rPr>
                <w:sz w:val="18"/>
                <w:szCs w:val="18"/>
              </w:rPr>
            </w:pPr>
            <w:r>
              <w:rPr>
                <w:sz w:val="18"/>
                <w:szCs w:val="18"/>
              </w:rPr>
              <w:t>1.47</w:t>
            </w:r>
          </w:p>
        </w:tc>
        <w:tc>
          <w:tcPr>
            <w:tcW w:w="1008" w:type="dxa"/>
            <w:tcBorders>
              <w:bottom w:val="single" w:sz="12" w:space="0" w:color="000000"/>
            </w:tcBorders>
          </w:tcPr>
          <w:p w14:paraId="12234D0F" w14:textId="6A5F222C" w:rsidR="00374425" w:rsidRPr="00371779" w:rsidRDefault="00374425" w:rsidP="00051672">
            <w:pPr>
              <w:ind w:firstLine="0"/>
              <w:rPr>
                <w:sz w:val="18"/>
                <w:szCs w:val="18"/>
              </w:rPr>
            </w:pPr>
            <w:r>
              <w:rPr>
                <w:sz w:val="18"/>
                <w:szCs w:val="18"/>
              </w:rPr>
              <w:t>2.18</w:t>
            </w:r>
          </w:p>
        </w:tc>
      </w:tr>
    </w:tbl>
    <w:p w14:paraId="216EB9BE" w14:textId="422D59D4" w:rsidR="005805FC" w:rsidRDefault="005805FC" w:rsidP="005805FC"/>
    <w:p w14:paraId="7BE3C605" w14:textId="77777777" w:rsidR="00374425" w:rsidRDefault="00374425" w:rsidP="00374425">
      <w:pPr>
        <w:pStyle w:val="Caption"/>
        <w:keepNext/>
        <w:jc w:val="center"/>
      </w:pPr>
      <w:r>
        <w:t>Tortilla Silver Tequila DDS 1.75L for Customer B</w:t>
      </w:r>
    </w:p>
    <w:p w14:paraId="6C30954A" w14:textId="77777777" w:rsidR="00374425" w:rsidRDefault="00374425" w:rsidP="00374425">
      <w:r>
        <w:rPr>
          <w:noProof/>
          <w:lang w:eastAsia="en-US"/>
        </w:rPr>
        <w:drawing>
          <wp:inline distT="0" distB="0" distL="0" distR="0" wp14:anchorId="531D708C" wp14:editId="2B737E1C">
            <wp:extent cx="4392295" cy="2588895"/>
            <wp:effectExtent l="0" t="0" r="825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4898"/>
                    <a:stretch/>
                  </pic:blipFill>
                  <pic:spPr bwMode="auto">
                    <a:xfrm>
                      <a:off x="0" y="0"/>
                      <a:ext cx="4392295" cy="2588895"/>
                    </a:xfrm>
                    <a:prstGeom prst="rect">
                      <a:avLst/>
                    </a:prstGeom>
                    <a:ln>
                      <a:noFill/>
                    </a:ln>
                    <a:extLst>
                      <a:ext uri="{53640926-AAD7-44D8-BBD7-CCE9431645EC}">
                        <a14:shadowObscured xmlns:a14="http://schemas.microsoft.com/office/drawing/2010/main"/>
                      </a:ext>
                    </a:extLst>
                  </pic:spPr>
                </pic:pic>
              </a:graphicData>
            </a:graphic>
          </wp:inline>
        </w:drawing>
      </w:r>
    </w:p>
    <w:p w14:paraId="1EDC323E" w14:textId="77777777" w:rsidR="00374425" w:rsidRDefault="00374425" w:rsidP="00374425">
      <w:pPr>
        <w:ind w:firstLine="0"/>
        <w:jc w:val="center"/>
        <w:rPr>
          <w:b/>
          <w:sz w:val="18"/>
        </w:rPr>
      </w:pPr>
    </w:p>
    <w:p w14:paraId="00803FD5" w14:textId="264A999C" w:rsidR="00374425" w:rsidRPr="002F71C6" w:rsidRDefault="00374425" w:rsidP="00374425">
      <w:pPr>
        <w:ind w:firstLine="0"/>
        <w:jc w:val="center"/>
      </w:pPr>
      <w:r w:rsidRPr="00946CD4">
        <w:rPr>
          <w:b/>
          <w:sz w:val="18"/>
        </w:rPr>
        <w:t xml:space="preserve">Fig. </w:t>
      </w:r>
      <w:r>
        <w:rPr>
          <w:b/>
          <w:sz w:val="18"/>
        </w:rPr>
        <w:t>7</w:t>
      </w:r>
      <w:r w:rsidRPr="00946CD4">
        <w:rPr>
          <w:b/>
          <w:sz w:val="18"/>
        </w:rPr>
        <w:t>.</w:t>
      </w:r>
      <w:r w:rsidRPr="00946CD4">
        <w:rPr>
          <w:sz w:val="18"/>
        </w:rPr>
        <w:t xml:space="preserve"> </w:t>
      </w:r>
      <w:r>
        <w:rPr>
          <w:sz w:val="18"/>
        </w:rPr>
        <w:t xml:space="preserve">ASE results by month-ahead and model for </w:t>
      </w:r>
      <w:r w:rsidR="00FF5FB9">
        <w:t>Tortilla Silver Tequila DDS 1.75L for Customer B</w:t>
      </w:r>
      <w:r>
        <w:rPr>
          <w:sz w:val="18"/>
        </w:rPr>
        <w:t>.</w:t>
      </w:r>
    </w:p>
    <w:p w14:paraId="2EAE9DAD" w14:textId="77777777" w:rsidR="00374425" w:rsidRDefault="00374425" w:rsidP="00F325C1"/>
    <w:p w14:paraId="6F18E1E5" w14:textId="739F919D" w:rsidR="00F325C1" w:rsidRDefault="002E1CBD" w:rsidP="00F325C1">
      <w:r>
        <w:lastRenderedPageBreak/>
        <w:t>T</w:t>
      </w:r>
      <w:r>
        <w:t xml:space="preserve">he average ASE by forecast month (not calendar month) for the models in the </w:t>
      </w:r>
      <w:proofErr w:type="spellStart"/>
      <w:r>
        <w:t>AutoML</w:t>
      </w:r>
      <w:proofErr w:type="spellEnd"/>
      <w:r>
        <w:t xml:space="preserve"> framework</w:t>
      </w:r>
      <w:r>
        <w:t xml:space="preserve"> is plotted in </w:t>
      </w:r>
      <w:r w:rsidR="00F325C1">
        <w:t xml:space="preserve">Fig. </w:t>
      </w:r>
      <w:r w:rsidR="000730EC">
        <w:t>7</w:t>
      </w:r>
      <w:r w:rsidR="00F325C1">
        <w:t xml:space="preserve">. Fig. </w:t>
      </w:r>
      <w:r w:rsidR="000730EC">
        <w:t>7</w:t>
      </w:r>
      <w:r w:rsidR="00F325C1">
        <w:t xml:space="preserve"> shows that the forecast accuracies for the ARIMAS with s=12 are worse than the other 3 models. The equal means, ARMA, and ARIMA with d=1 have similar ASEs </w:t>
      </w:r>
      <w:r w:rsidR="000730EC">
        <w:t>overall in Table 2 and similar patterns by month-ahead forecast in Fig. 7</w:t>
      </w:r>
      <w:r w:rsidR="00F325C1">
        <w:t xml:space="preserve">. </w:t>
      </w:r>
      <w:r>
        <w:t>As would be expected, these 3 models show that as the forecast horizon gets further out, the ASE increases.</w:t>
      </w:r>
    </w:p>
    <w:p w14:paraId="6401244B" w14:textId="4A6FAABA" w:rsidR="00F325C1" w:rsidRDefault="00F325C1" w:rsidP="00F325C1">
      <w:pPr>
        <w:pStyle w:val="heading20"/>
      </w:pPr>
      <w:r>
        <w:t>8.3</w:t>
      </w:r>
      <w:r w:rsidRPr="009A3755">
        <w:t xml:space="preserve">   </w:t>
      </w:r>
      <w:r w:rsidR="002E1CBD">
        <w:t>Case Noble Crystal Tequila 6PK 750M for Customer C</w:t>
      </w:r>
    </w:p>
    <w:p w14:paraId="23EC9D83" w14:textId="6A11393D" w:rsidR="00F325C1" w:rsidRDefault="00F325C1" w:rsidP="00F325C1">
      <w:pPr>
        <w:ind w:firstLine="0"/>
      </w:pPr>
      <w:r>
        <w:t xml:space="preserve">Table 3 shows model results for </w:t>
      </w:r>
      <w:r w:rsidR="002E1CBD">
        <w:rPr>
          <w:szCs w:val="18"/>
        </w:rPr>
        <w:t>Case Noble Crystal Tequila 6PK 750M</w:t>
      </w:r>
      <w:r w:rsidR="002E1CBD">
        <w:rPr>
          <w:szCs w:val="18"/>
        </w:rPr>
        <w:t xml:space="preserve"> for Customer C</w:t>
      </w:r>
      <w:r>
        <w:t xml:space="preserve">. </w:t>
      </w:r>
      <w:r w:rsidR="000730EC">
        <w:t xml:space="preserve">The different methods for determining if the time series is white </w:t>
      </w:r>
      <w:r w:rsidR="00F53809">
        <w:t>both indicate the times series may not be white noise</w:t>
      </w:r>
      <w:r w:rsidR="000730EC">
        <w:t xml:space="preserve">. </w:t>
      </w:r>
      <w:r w:rsidR="002E1CBD">
        <w:t xml:space="preserve">The ADF test failed to reject the null hypothesis that a unit root is present, indicating the time series may not be stationary. </w:t>
      </w:r>
      <w:r>
        <w:t xml:space="preserve">The winning model for </w:t>
      </w:r>
      <w:r w:rsidR="002E1CBD">
        <w:t xml:space="preserve">the 1-month forecast horizon is the equal means model, but the winning model for </w:t>
      </w:r>
      <w:r>
        <w:t>the 3</w:t>
      </w:r>
      <w:r w:rsidR="00E06A26">
        <w:t>-</w:t>
      </w:r>
      <w:r>
        <w:t>month and 12</w:t>
      </w:r>
      <w:r w:rsidR="00E06A26">
        <w:t>-</w:t>
      </w:r>
      <w:r>
        <w:t>month forecast horizon</w:t>
      </w:r>
      <w:r w:rsidR="002E1CBD">
        <w:t>s</w:t>
      </w:r>
      <w:r>
        <w:t xml:space="preserve"> is the </w:t>
      </w:r>
      <w:r w:rsidR="000730EC">
        <w:t>ARMA</w:t>
      </w:r>
      <w:r>
        <w:t xml:space="preserve"> model</w:t>
      </w:r>
      <w:r w:rsidR="000730EC">
        <w:t>.</w:t>
      </w:r>
      <w:r w:rsidR="002E1CBD">
        <w:t xml:space="preserve"> If the time series is truly not stationary, the winning ARMA models for the 3-month and 12-month forecast horizons would not be appropriate. However, given the low power of the ADF test</w:t>
      </w:r>
      <w:r w:rsidR="0028007B">
        <w:t>, this may be a situation where the test failed to reject the null hypothesis when it should have rejected it. It could also be the case that a better transformation could be been used to transform the time series to a stationary time series.</w:t>
      </w:r>
    </w:p>
    <w:p w14:paraId="70C3720F" w14:textId="68E59425" w:rsidR="009D739B" w:rsidRPr="009B1D59" w:rsidRDefault="009D739B" w:rsidP="009D739B">
      <w:pPr>
        <w:pStyle w:val="tabletitle"/>
        <w:spacing w:after="240"/>
        <w:rPr>
          <w:lang w:val="en-GB"/>
        </w:rPr>
      </w:pPr>
      <w:r w:rsidRPr="009B1D59">
        <w:rPr>
          <w:b/>
          <w:lang w:val="en-GB"/>
        </w:rPr>
        <w:t xml:space="preserve">Table </w:t>
      </w:r>
      <w:r>
        <w:rPr>
          <w:b/>
        </w:rPr>
        <w:t>3</w:t>
      </w:r>
      <w:r w:rsidRPr="009B1D59">
        <w:rPr>
          <w:b/>
          <w:lang w:val="en-GB"/>
        </w:rPr>
        <w:t>.</w:t>
      </w:r>
      <w:r w:rsidRPr="009B1D59">
        <w:rPr>
          <w:lang w:val="en-GB"/>
        </w:rPr>
        <w:t xml:space="preserve"> </w:t>
      </w:r>
      <w:r>
        <w:rPr>
          <w:lang w:val="en-GB"/>
        </w:rPr>
        <w:t xml:space="preserve"> </w:t>
      </w:r>
      <w:r>
        <w:rPr>
          <w:szCs w:val="18"/>
          <w:lang w:val="en-US"/>
        </w:rPr>
        <w:t xml:space="preserve">Model results for </w:t>
      </w:r>
      <w:r w:rsidR="002E1CBD">
        <w:rPr>
          <w:szCs w:val="18"/>
          <w:lang w:val="en-US"/>
        </w:rPr>
        <w:t>Case Noble Crystal Tequila 6PK 750M</w:t>
      </w:r>
      <w:r w:rsidR="0062311B">
        <w:rPr>
          <w:szCs w:val="18"/>
          <w:lang w:val="en-US"/>
        </w:rPr>
        <w:t xml:space="preserve"> for Customer C</w:t>
      </w:r>
      <w:r w:rsidRPr="009B1D59">
        <w:rPr>
          <w:szCs w:val="18"/>
          <w:lang w:val="en-US"/>
        </w:rPr>
        <w:t>.</w:t>
      </w:r>
      <w:r w:rsidRPr="009A3755">
        <w:rPr>
          <w:sz w:val="16"/>
          <w:szCs w:val="16"/>
          <w:lang w:val="en-US"/>
        </w:rPr>
        <w:t xml:space="preserve"> </w:t>
      </w:r>
    </w:p>
    <w:tbl>
      <w:tblPr>
        <w:tblW w:w="6768" w:type="dxa"/>
        <w:jc w:val="center"/>
        <w:tblLayout w:type="fixed"/>
        <w:tblCellMar>
          <w:left w:w="70" w:type="dxa"/>
          <w:right w:w="70" w:type="dxa"/>
        </w:tblCellMar>
        <w:tblLook w:val="0000" w:firstRow="0" w:lastRow="0" w:firstColumn="0" w:lastColumn="0" w:noHBand="0" w:noVBand="0"/>
      </w:tblPr>
      <w:tblGrid>
        <w:gridCol w:w="1152"/>
        <w:gridCol w:w="1152"/>
        <w:gridCol w:w="1440"/>
        <w:gridCol w:w="1008"/>
        <w:gridCol w:w="1008"/>
        <w:gridCol w:w="1008"/>
      </w:tblGrid>
      <w:tr w:rsidR="002E1CBD" w:rsidRPr="00371779" w14:paraId="5E1E2D33" w14:textId="77777777" w:rsidTr="00051672">
        <w:trPr>
          <w:jc w:val="center"/>
        </w:trPr>
        <w:tc>
          <w:tcPr>
            <w:tcW w:w="1152" w:type="dxa"/>
            <w:vMerge w:val="restart"/>
            <w:tcBorders>
              <w:top w:val="single" w:sz="12" w:space="0" w:color="000000"/>
            </w:tcBorders>
            <w:vAlign w:val="center"/>
          </w:tcPr>
          <w:p w14:paraId="3B8C40C1" w14:textId="77777777" w:rsidR="002E1CBD" w:rsidRDefault="002E1CBD" w:rsidP="00051672">
            <w:pPr>
              <w:ind w:firstLine="0"/>
              <w:jc w:val="center"/>
              <w:rPr>
                <w:sz w:val="18"/>
                <w:szCs w:val="18"/>
              </w:rPr>
            </w:pPr>
            <w:r>
              <w:rPr>
                <w:sz w:val="18"/>
                <w:szCs w:val="18"/>
              </w:rPr>
              <w:t>White Noise Results</w:t>
            </w:r>
          </w:p>
        </w:tc>
        <w:tc>
          <w:tcPr>
            <w:tcW w:w="1152" w:type="dxa"/>
            <w:vMerge w:val="restart"/>
            <w:tcBorders>
              <w:top w:val="single" w:sz="12" w:space="0" w:color="000000"/>
            </w:tcBorders>
            <w:vAlign w:val="center"/>
          </w:tcPr>
          <w:p w14:paraId="0E9D0176" w14:textId="77777777" w:rsidR="002E1CBD" w:rsidRDefault="002E1CBD" w:rsidP="00051672">
            <w:pPr>
              <w:ind w:firstLine="0"/>
              <w:jc w:val="center"/>
              <w:rPr>
                <w:sz w:val="18"/>
                <w:szCs w:val="18"/>
              </w:rPr>
            </w:pPr>
            <w:r>
              <w:rPr>
                <w:sz w:val="18"/>
                <w:szCs w:val="18"/>
              </w:rPr>
              <w:t>Stationarity Results</w:t>
            </w:r>
          </w:p>
        </w:tc>
        <w:tc>
          <w:tcPr>
            <w:tcW w:w="1440" w:type="dxa"/>
            <w:vMerge w:val="restart"/>
            <w:tcBorders>
              <w:top w:val="single" w:sz="12" w:space="0" w:color="000000"/>
            </w:tcBorders>
            <w:vAlign w:val="center"/>
          </w:tcPr>
          <w:p w14:paraId="384DBB13" w14:textId="77777777" w:rsidR="002E1CBD" w:rsidRPr="00371779" w:rsidRDefault="002E1CBD" w:rsidP="00051672">
            <w:pPr>
              <w:ind w:firstLine="0"/>
              <w:jc w:val="center"/>
              <w:rPr>
                <w:sz w:val="18"/>
                <w:szCs w:val="18"/>
              </w:rPr>
            </w:pPr>
            <w:r>
              <w:rPr>
                <w:sz w:val="18"/>
                <w:szCs w:val="18"/>
              </w:rPr>
              <w:t>Model</w:t>
            </w:r>
          </w:p>
        </w:tc>
        <w:tc>
          <w:tcPr>
            <w:tcW w:w="3024" w:type="dxa"/>
            <w:gridSpan w:val="3"/>
            <w:tcBorders>
              <w:top w:val="single" w:sz="12" w:space="0" w:color="000000"/>
            </w:tcBorders>
          </w:tcPr>
          <w:p w14:paraId="190E8C04" w14:textId="77777777" w:rsidR="002E1CBD" w:rsidRPr="00371779" w:rsidRDefault="002E1CBD" w:rsidP="00051672">
            <w:pPr>
              <w:ind w:firstLine="0"/>
              <w:jc w:val="center"/>
              <w:rPr>
                <w:sz w:val="18"/>
                <w:szCs w:val="18"/>
              </w:rPr>
            </w:pPr>
            <w:r>
              <w:rPr>
                <w:sz w:val="18"/>
                <w:szCs w:val="18"/>
              </w:rPr>
              <w:t>Rolling-Window ASE</w:t>
            </w:r>
          </w:p>
        </w:tc>
      </w:tr>
      <w:tr w:rsidR="002E1CBD" w:rsidRPr="00371779" w14:paraId="483BA72C" w14:textId="77777777" w:rsidTr="00051672">
        <w:trPr>
          <w:jc w:val="center"/>
        </w:trPr>
        <w:tc>
          <w:tcPr>
            <w:tcW w:w="1152" w:type="dxa"/>
            <w:vMerge/>
            <w:tcBorders>
              <w:bottom w:val="single" w:sz="6" w:space="0" w:color="000000"/>
            </w:tcBorders>
          </w:tcPr>
          <w:p w14:paraId="46B8DCC3" w14:textId="77777777" w:rsidR="002E1CBD" w:rsidRDefault="002E1CBD" w:rsidP="00051672">
            <w:pPr>
              <w:ind w:firstLine="0"/>
              <w:rPr>
                <w:sz w:val="18"/>
                <w:szCs w:val="18"/>
              </w:rPr>
            </w:pPr>
          </w:p>
        </w:tc>
        <w:tc>
          <w:tcPr>
            <w:tcW w:w="1152" w:type="dxa"/>
            <w:vMerge/>
            <w:tcBorders>
              <w:bottom w:val="single" w:sz="6" w:space="0" w:color="000000"/>
            </w:tcBorders>
          </w:tcPr>
          <w:p w14:paraId="3CF9F982" w14:textId="77777777" w:rsidR="002E1CBD" w:rsidRDefault="002E1CBD" w:rsidP="00051672">
            <w:pPr>
              <w:ind w:firstLine="0"/>
              <w:rPr>
                <w:sz w:val="18"/>
                <w:szCs w:val="18"/>
              </w:rPr>
            </w:pPr>
          </w:p>
        </w:tc>
        <w:tc>
          <w:tcPr>
            <w:tcW w:w="1440" w:type="dxa"/>
            <w:vMerge/>
            <w:tcBorders>
              <w:bottom w:val="single" w:sz="6" w:space="0" w:color="000000"/>
            </w:tcBorders>
          </w:tcPr>
          <w:p w14:paraId="5CE5D3CE" w14:textId="77777777" w:rsidR="002E1CBD" w:rsidRDefault="002E1CBD" w:rsidP="00051672">
            <w:pPr>
              <w:ind w:firstLine="0"/>
              <w:rPr>
                <w:sz w:val="18"/>
                <w:szCs w:val="18"/>
              </w:rPr>
            </w:pPr>
          </w:p>
        </w:tc>
        <w:tc>
          <w:tcPr>
            <w:tcW w:w="1008" w:type="dxa"/>
            <w:tcBorders>
              <w:bottom w:val="single" w:sz="6" w:space="0" w:color="000000"/>
            </w:tcBorders>
          </w:tcPr>
          <w:p w14:paraId="77FB6F08" w14:textId="77777777" w:rsidR="002E1CBD" w:rsidRDefault="002E1CBD" w:rsidP="00051672">
            <w:pPr>
              <w:ind w:firstLine="0"/>
              <w:jc w:val="center"/>
              <w:rPr>
                <w:sz w:val="18"/>
                <w:szCs w:val="18"/>
              </w:rPr>
            </w:pPr>
            <w:r>
              <w:rPr>
                <w:sz w:val="18"/>
                <w:szCs w:val="18"/>
              </w:rPr>
              <w:t>1-Month</w:t>
            </w:r>
          </w:p>
          <w:p w14:paraId="03DF8703" w14:textId="77777777" w:rsidR="002E1CBD" w:rsidRDefault="002E1CBD" w:rsidP="00051672">
            <w:pPr>
              <w:ind w:firstLine="0"/>
              <w:jc w:val="center"/>
              <w:rPr>
                <w:sz w:val="18"/>
                <w:szCs w:val="18"/>
              </w:rPr>
            </w:pPr>
            <w:r>
              <w:rPr>
                <w:sz w:val="18"/>
                <w:szCs w:val="18"/>
              </w:rPr>
              <w:t>Forecast</w:t>
            </w:r>
          </w:p>
        </w:tc>
        <w:tc>
          <w:tcPr>
            <w:tcW w:w="1008" w:type="dxa"/>
            <w:tcBorders>
              <w:top w:val="single" w:sz="4" w:space="0" w:color="FFFFFF" w:themeColor="background1"/>
              <w:bottom w:val="single" w:sz="6" w:space="0" w:color="000000"/>
            </w:tcBorders>
          </w:tcPr>
          <w:p w14:paraId="314B305E" w14:textId="77777777" w:rsidR="002E1CBD" w:rsidRDefault="002E1CBD" w:rsidP="00051672">
            <w:pPr>
              <w:ind w:firstLine="0"/>
              <w:jc w:val="center"/>
              <w:rPr>
                <w:sz w:val="18"/>
                <w:szCs w:val="18"/>
              </w:rPr>
            </w:pPr>
            <w:r>
              <w:rPr>
                <w:sz w:val="18"/>
                <w:szCs w:val="18"/>
              </w:rPr>
              <w:t>3-Month</w:t>
            </w:r>
          </w:p>
          <w:p w14:paraId="2C8B5B6B" w14:textId="77777777" w:rsidR="002E1CBD" w:rsidRPr="00371779" w:rsidRDefault="002E1CBD" w:rsidP="00051672">
            <w:pPr>
              <w:ind w:firstLine="0"/>
              <w:jc w:val="center"/>
              <w:rPr>
                <w:sz w:val="18"/>
                <w:szCs w:val="18"/>
              </w:rPr>
            </w:pPr>
            <w:r>
              <w:rPr>
                <w:sz w:val="18"/>
                <w:szCs w:val="18"/>
              </w:rPr>
              <w:t>Forecast</w:t>
            </w:r>
          </w:p>
        </w:tc>
        <w:tc>
          <w:tcPr>
            <w:tcW w:w="1008" w:type="dxa"/>
            <w:tcBorders>
              <w:top w:val="single" w:sz="4" w:space="0" w:color="FFFFFF" w:themeColor="background1"/>
              <w:bottom w:val="single" w:sz="6" w:space="0" w:color="000000"/>
            </w:tcBorders>
          </w:tcPr>
          <w:p w14:paraId="793EE678" w14:textId="77777777" w:rsidR="002E1CBD" w:rsidRDefault="002E1CBD" w:rsidP="00051672">
            <w:pPr>
              <w:ind w:firstLine="0"/>
              <w:jc w:val="center"/>
              <w:rPr>
                <w:sz w:val="18"/>
                <w:szCs w:val="18"/>
              </w:rPr>
            </w:pPr>
            <w:r>
              <w:rPr>
                <w:sz w:val="18"/>
                <w:szCs w:val="18"/>
              </w:rPr>
              <w:t>12-Month</w:t>
            </w:r>
          </w:p>
          <w:p w14:paraId="7D1C782F" w14:textId="77777777" w:rsidR="002E1CBD" w:rsidRPr="00371779" w:rsidRDefault="002E1CBD" w:rsidP="00051672">
            <w:pPr>
              <w:ind w:firstLine="0"/>
              <w:jc w:val="center"/>
              <w:rPr>
                <w:sz w:val="18"/>
                <w:szCs w:val="18"/>
              </w:rPr>
            </w:pPr>
            <w:r>
              <w:rPr>
                <w:sz w:val="18"/>
                <w:szCs w:val="18"/>
              </w:rPr>
              <w:t>Forecast</w:t>
            </w:r>
          </w:p>
        </w:tc>
      </w:tr>
      <w:tr w:rsidR="002E1CBD" w:rsidRPr="00371779" w14:paraId="6AFB5B62" w14:textId="77777777" w:rsidTr="002E1CBD">
        <w:trPr>
          <w:jc w:val="center"/>
        </w:trPr>
        <w:tc>
          <w:tcPr>
            <w:tcW w:w="1152" w:type="dxa"/>
            <w:vMerge w:val="restart"/>
            <w:vAlign w:val="center"/>
          </w:tcPr>
          <w:p w14:paraId="338925D1" w14:textId="386664E7" w:rsidR="002E1CBD" w:rsidRDefault="00F53809" w:rsidP="00051672">
            <w:pPr>
              <w:ind w:firstLine="0"/>
              <w:jc w:val="center"/>
              <w:rPr>
                <w:sz w:val="18"/>
                <w:szCs w:val="18"/>
              </w:rPr>
            </w:pPr>
            <w:r>
              <w:rPr>
                <w:sz w:val="18"/>
                <w:szCs w:val="18"/>
              </w:rPr>
              <w:t>Not white noise</w:t>
            </w:r>
          </w:p>
        </w:tc>
        <w:tc>
          <w:tcPr>
            <w:tcW w:w="1152" w:type="dxa"/>
            <w:vMerge w:val="restart"/>
            <w:vAlign w:val="center"/>
          </w:tcPr>
          <w:p w14:paraId="2F7C8CCE" w14:textId="77777777" w:rsidR="002E1CBD" w:rsidRDefault="002E1CBD" w:rsidP="00051672">
            <w:pPr>
              <w:ind w:firstLine="0"/>
              <w:jc w:val="center"/>
              <w:rPr>
                <w:sz w:val="18"/>
                <w:szCs w:val="18"/>
              </w:rPr>
            </w:pPr>
            <w:r>
              <w:rPr>
                <w:sz w:val="18"/>
                <w:szCs w:val="18"/>
              </w:rPr>
              <w:t>Not stationary</w:t>
            </w:r>
          </w:p>
        </w:tc>
        <w:tc>
          <w:tcPr>
            <w:tcW w:w="1440" w:type="dxa"/>
            <w:shd w:val="clear" w:color="auto" w:fill="auto"/>
          </w:tcPr>
          <w:p w14:paraId="5832986C" w14:textId="77777777" w:rsidR="002E1CBD" w:rsidRPr="00371779" w:rsidRDefault="002E1CBD" w:rsidP="00051672">
            <w:pPr>
              <w:ind w:firstLine="0"/>
              <w:rPr>
                <w:sz w:val="18"/>
                <w:szCs w:val="18"/>
              </w:rPr>
            </w:pPr>
            <w:r>
              <w:rPr>
                <w:sz w:val="18"/>
                <w:szCs w:val="18"/>
              </w:rPr>
              <w:t>Equal Means</w:t>
            </w:r>
          </w:p>
        </w:tc>
        <w:tc>
          <w:tcPr>
            <w:tcW w:w="1008" w:type="dxa"/>
            <w:shd w:val="clear" w:color="auto" w:fill="BDD6EE" w:themeFill="accent1" w:themeFillTint="66"/>
          </w:tcPr>
          <w:p w14:paraId="280E3C0E" w14:textId="08850C19" w:rsidR="002E1CBD" w:rsidRDefault="002E1CBD" w:rsidP="00051672">
            <w:pPr>
              <w:ind w:firstLine="0"/>
              <w:rPr>
                <w:sz w:val="18"/>
                <w:szCs w:val="18"/>
              </w:rPr>
            </w:pPr>
            <w:r>
              <w:rPr>
                <w:sz w:val="18"/>
                <w:szCs w:val="18"/>
              </w:rPr>
              <w:t>3.17</w:t>
            </w:r>
          </w:p>
        </w:tc>
        <w:tc>
          <w:tcPr>
            <w:tcW w:w="1008" w:type="dxa"/>
            <w:shd w:val="clear" w:color="auto" w:fill="auto"/>
          </w:tcPr>
          <w:p w14:paraId="4522B03D" w14:textId="4E32FAA5" w:rsidR="002E1CBD" w:rsidRPr="00371779" w:rsidRDefault="002E1CBD" w:rsidP="00051672">
            <w:pPr>
              <w:ind w:firstLine="0"/>
              <w:rPr>
                <w:sz w:val="18"/>
                <w:szCs w:val="18"/>
              </w:rPr>
            </w:pPr>
            <w:r>
              <w:rPr>
                <w:sz w:val="18"/>
                <w:szCs w:val="18"/>
              </w:rPr>
              <w:t>2.40</w:t>
            </w:r>
          </w:p>
        </w:tc>
        <w:tc>
          <w:tcPr>
            <w:tcW w:w="1008" w:type="dxa"/>
            <w:shd w:val="clear" w:color="auto" w:fill="auto"/>
          </w:tcPr>
          <w:p w14:paraId="5ECFF51E" w14:textId="6B687E3D" w:rsidR="002E1CBD" w:rsidRPr="00371779" w:rsidRDefault="002E1CBD" w:rsidP="00051672">
            <w:pPr>
              <w:ind w:firstLine="0"/>
              <w:rPr>
                <w:sz w:val="18"/>
                <w:szCs w:val="18"/>
              </w:rPr>
            </w:pPr>
            <w:r>
              <w:rPr>
                <w:sz w:val="18"/>
                <w:szCs w:val="18"/>
              </w:rPr>
              <w:t>3.17</w:t>
            </w:r>
          </w:p>
        </w:tc>
      </w:tr>
      <w:tr w:rsidR="002E1CBD" w:rsidRPr="00371779" w14:paraId="4818B938" w14:textId="77777777" w:rsidTr="002E1CBD">
        <w:trPr>
          <w:jc w:val="center"/>
        </w:trPr>
        <w:tc>
          <w:tcPr>
            <w:tcW w:w="1152" w:type="dxa"/>
            <w:vMerge/>
            <w:shd w:val="clear" w:color="auto" w:fill="FFFFFF" w:themeFill="background1"/>
          </w:tcPr>
          <w:p w14:paraId="47EDB67D" w14:textId="77777777" w:rsidR="002E1CBD" w:rsidRDefault="002E1CBD" w:rsidP="00051672">
            <w:pPr>
              <w:ind w:firstLine="0"/>
              <w:rPr>
                <w:sz w:val="18"/>
                <w:szCs w:val="18"/>
              </w:rPr>
            </w:pPr>
          </w:p>
        </w:tc>
        <w:tc>
          <w:tcPr>
            <w:tcW w:w="1152" w:type="dxa"/>
            <w:vMerge/>
            <w:shd w:val="clear" w:color="auto" w:fill="BDD6EE" w:themeFill="accent1" w:themeFillTint="66"/>
          </w:tcPr>
          <w:p w14:paraId="057EA4DE" w14:textId="77777777" w:rsidR="002E1CBD" w:rsidRDefault="002E1CBD" w:rsidP="00051672">
            <w:pPr>
              <w:ind w:firstLine="0"/>
              <w:rPr>
                <w:sz w:val="18"/>
                <w:szCs w:val="18"/>
              </w:rPr>
            </w:pPr>
          </w:p>
        </w:tc>
        <w:tc>
          <w:tcPr>
            <w:tcW w:w="1440" w:type="dxa"/>
            <w:shd w:val="clear" w:color="auto" w:fill="auto"/>
          </w:tcPr>
          <w:p w14:paraId="668788C0" w14:textId="77777777" w:rsidR="002E1CBD" w:rsidRPr="00371779" w:rsidRDefault="002E1CBD" w:rsidP="00051672">
            <w:pPr>
              <w:ind w:firstLine="0"/>
              <w:rPr>
                <w:sz w:val="18"/>
                <w:szCs w:val="18"/>
              </w:rPr>
            </w:pPr>
            <w:r>
              <w:rPr>
                <w:sz w:val="18"/>
                <w:szCs w:val="18"/>
              </w:rPr>
              <w:t>ARMA</w:t>
            </w:r>
          </w:p>
        </w:tc>
        <w:tc>
          <w:tcPr>
            <w:tcW w:w="1008" w:type="dxa"/>
            <w:shd w:val="clear" w:color="auto" w:fill="auto"/>
          </w:tcPr>
          <w:p w14:paraId="78961F1D" w14:textId="298700C8" w:rsidR="002E1CBD" w:rsidRDefault="002E1CBD" w:rsidP="00051672">
            <w:pPr>
              <w:ind w:firstLine="0"/>
              <w:rPr>
                <w:sz w:val="18"/>
                <w:szCs w:val="18"/>
              </w:rPr>
            </w:pPr>
            <w:r>
              <w:rPr>
                <w:sz w:val="18"/>
                <w:szCs w:val="18"/>
              </w:rPr>
              <w:t>4.62</w:t>
            </w:r>
          </w:p>
        </w:tc>
        <w:tc>
          <w:tcPr>
            <w:tcW w:w="1008" w:type="dxa"/>
            <w:shd w:val="clear" w:color="auto" w:fill="BDD6EE" w:themeFill="accent1" w:themeFillTint="66"/>
          </w:tcPr>
          <w:p w14:paraId="323494EC" w14:textId="66D93F6F" w:rsidR="002E1CBD" w:rsidRPr="00371779" w:rsidRDefault="002E1CBD" w:rsidP="00051672">
            <w:pPr>
              <w:ind w:firstLine="0"/>
              <w:rPr>
                <w:sz w:val="18"/>
                <w:szCs w:val="18"/>
              </w:rPr>
            </w:pPr>
            <w:r>
              <w:rPr>
                <w:sz w:val="18"/>
                <w:szCs w:val="18"/>
              </w:rPr>
              <w:t>2.23</w:t>
            </w:r>
          </w:p>
        </w:tc>
        <w:tc>
          <w:tcPr>
            <w:tcW w:w="1008" w:type="dxa"/>
            <w:shd w:val="clear" w:color="auto" w:fill="BDD6EE" w:themeFill="accent1" w:themeFillTint="66"/>
          </w:tcPr>
          <w:p w14:paraId="2641DF1A" w14:textId="69C44E7B" w:rsidR="002E1CBD" w:rsidRPr="00371779" w:rsidRDefault="002E1CBD" w:rsidP="00051672">
            <w:pPr>
              <w:ind w:firstLine="0"/>
              <w:rPr>
                <w:sz w:val="18"/>
                <w:szCs w:val="18"/>
              </w:rPr>
            </w:pPr>
            <w:r>
              <w:rPr>
                <w:sz w:val="18"/>
                <w:szCs w:val="18"/>
              </w:rPr>
              <w:t>2.10</w:t>
            </w:r>
          </w:p>
        </w:tc>
      </w:tr>
      <w:tr w:rsidR="002E1CBD" w:rsidRPr="00371779" w14:paraId="465038E7" w14:textId="77777777" w:rsidTr="00051672">
        <w:trPr>
          <w:jc w:val="center"/>
        </w:trPr>
        <w:tc>
          <w:tcPr>
            <w:tcW w:w="1152" w:type="dxa"/>
            <w:vMerge/>
          </w:tcPr>
          <w:p w14:paraId="77866BD6" w14:textId="77777777" w:rsidR="002E1CBD" w:rsidRDefault="002E1CBD" w:rsidP="00051672">
            <w:pPr>
              <w:ind w:firstLine="0"/>
              <w:rPr>
                <w:sz w:val="18"/>
                <w:szCs w:val="18"/>
              </w:rPr>
            </w:pPr>
          </w:p>
        </w:tc>
        <w:tc>
          <w:tcPr>
            <w:tcW w:w="1152" w:type="dxa"/>
            <w:vMerge/>
          </w:tcPr>
          <w:p w14:paraId="7AE3F06B" w14:textId="77777777" w:rsidR="002E1CBD" w:rsidRDefault="002E1CBD" w:rsidP="00051672">
            <w:pPr>
              <w:ind w:firstLine="0"/>
              <w:rPr>
                <w:sz w:val="18"/>
                <w:szCs w:val="18"/>
              </w:rPr>
            </w:pPr>
          </w:p>
        </w:tc>
        <w:tc>
          <w:tcPr>
            <w:tcW w:w="1440" w:type="dxa"/>
          </w:tcPr>
          <w:p w14:paraId="158B267E" w14:textId="77777777" w:rsidR="002E1CBD" w:rsidRPr="00371779" w:rsidRDefault="002E1CBD" w:rsidP="00051672">
            <w:pPr>
              <w:ind w:firstLine="0"/>
              <w:rPr>
                <w:sz w:val="18"/>
                <w:szCs w:val="18"/>
              </w:rPr>
            </w:pPr>
            <w:r>
              <w:rPr>
                <w:sz w:val="18"/>
                <w:szCs w:val="18"/>
              </w:rPr>
              <w:t>ARIMA, d=1</w:t>
            </w:r>
          </w:p>
        </w:tc>
        <w:tc>
          <w:tcPr>
            <w:tcW w:w="1008" w:type="dxa"/>
          </w:tcPr>
          <w:p w14:paraId="16507FBA" w14:textId="57327620" w:rsidR="002E1CBD" w:rsidRDefault="002E1CBD" w:rsidP="00051672">
            <w:pPr>
              <w:ind w:firstLine="0"/>
              <w:rPr>
                <w:sz w:val="18"/>
                <w:szCs w:val="18"/>
              </w:rPr>
            </w:pPr>
            <w:r>
              <w:rPr>
                <w:sz w:val="18"/>
                <w:szCs w:val="18"/>
              </w:rPr>
              <w:t>5.77</w:t>
            </w:r>
          </w:p>
        </w:tc>
        <w:tc>
          <w:tcPr>
            <w:tcW w:w="1008" w:type="dxa"/>
          </w:tcPr>
          <w:p w14:paraId="2940AEC8" w14:textId="0DA1F4E7" w:rsidR="002E1CBD" w:rsidRPr="00371779" w:rsidRDefault="002E1CBD" w:rsidP="00051672">
            <w:pPr>
              <w:ind w:firstLine="0"/>
              <w:rPr>
                <w:sz w:val="18"/>
                <w:szCs w:val="18"/>
              </w:rPr>
            </w:pPr>
            <w:r>
              <w:rPr>
                <w:sz w:val="18"/>
                <w:szCs w:val="18"/>
              </w:rPr>
              <w:t>2.47</w:t>
            </w:r>
          </w:p>
        </w:tc>
        <w:tc>
          <w:tcPr>
            <w:tcW w:w="1008" w:type="dxa"/>
          </w:tcPr>
          <w:p w14:paraId="317DE894" w14:textId="40B002DE" w:rsidR="002E1CBD" w:rsidRPr="00371779" w:rsidRDefault="002E1CBD" w:rsidP="00051672">
            <w:pPr>
              <w:ind w:firstLine="0"/>
              <w:rPr>
                <w:sz w:val="18"/>
                <w:szCs w:val="18"/>
              </w:rPr>
            </w:pPr>
            <w:r>
              <w:rPr>
                <w:sz w:val="18"/>
                <w:szCs w:val="18"/>
              </w:rPr>
              <w:t>2.33</w:t>
            </w:r>
          </w:p>
        </w:tc>
      </w:tr>
      <w:tr w:rsidR="002E1CBD" w:rsidRPr="00371779" w14:paraId="3009DE6C" w14:textId="77777777" w:rsidTr="00051672">
        <w:trPr>
          <w:jc w:val="center"/>
        </w:trPr>
        <w:tc>
          <w:tcPr>
            <w:tcW w:w="1152" w:type="dxa"/>
            <w:vMerge/>
            <w:tcBorders>
              <w:bottom w:val="single" w:sz="12" w:space="0" w:color="000000"/>
            </w:tcBorders>
          </w:tcPr>
          <w:p w14:paraId="0EA3C62B" w14:textId="77777777" w:rsidR="002E1CBD" w:rsidRDefault="002E1CBD" w:rsidP="00051672">
            <w:pPr>
              <w:ind w:firstLine="0"/>
              <w:rPr>
                <w:sz w:val="18"/>
                <w:szCs w:val="18"/>
              </w:rPr>
            </w:pPr>
          </w:p>
        </w:tc>
        <w:tc>
          <w:tcPr>
            <w:tcW w:w="1152" w:type="dxa"/>
            <w:vMerge/>
            <w:tcBorders>
              <w:bottom w:val="single" w:sz="12" w:space="0" w:color="000000"/>
            </w:tcBorders>
          </w:tcPr>
          <w:p w14:paraId="3BF627B4" w14:textId="77777777" w:rsidR="002E1CBD" w:rsidRDefault="002E1CBD" w:rsidP="00051672">
            <w:pPr>
              <w:ind w:firstLine="0"/>
              <w:rPr>
                <w:sz w:val="18"/>
                <w:szCs w:val="18"/>
              </w:rPr>
            </w:pPr>
          </w:p>
        </w:tc>
        <w:tc>
          <w:tcPr>
            <w:tcW w:w="1440" w:type="dxa"/>
            <w:tcBorders>
              <w:bottom w:val="single" w:sz="12" w:space="0" w:color="000000"/>
            </w:tcBorders>
          </w:tcPr>
          <w:p w14:paraId="6D5DF430" w14:textId="77777777" w:rsidR="002E1CBD" w:rsidRPr="00371779" w:rsidRDefault="002E1CBD" w:rsidP="00051672">
            <w:pPr>
              <w:ind w:firstLine="0"/>
              <w:rPr>
                <w:sz w:val="18"/>
                <w:szCs w:val="18"/>
              </w:rPr>
            </w:pPr>
            <w:r>
              <w:rPr>
                <w:sz w:val="18"/>
                <w:szCs w:val="18"/>
              </w:rPr>
              <w:t>ARIMA, s=12</w:t>
            </w:r>
          </w:p>
        </w:tc>
        <w:tc>
          <w:tcPr>
            <w:tcW w:w="1008" w:type="dxa"/>
            <w:tcBorders>
              <w:bottom w:val="single" w:sz="12" w:space="0" w:color="000000"/>
            </w:tcBorders>
          </w:tcPr>
          <w:p w14:paraId="486DC06F" w14:textId="5FF92CAA" w:rsidR="002E1CBD" w:rsidRDefault="002E1CBD" w:rsidP="00051672">
            <w:pPr>
              <w:ind w:firstLine="0"/>
              <w:rPr>
                <w:sz w:val="18"/>
                <w:szCs w:val="18"/>
              </w:rPr>
            </w:pPr>
            <w:r>
              <w:rPr>
                <w:sz w:val="18"/>
                <w:szCs w:val="18"/>
              </w:rPr>
              <w:t>6.31</w:t>
            </w:r>
          </w:p>
        </w:tc>
        <w:tc>
          <w:tcPr>
            <w:tcW w:w="1008" w:type="dxa"/>
            <w:tcBorders>
              <w:bottom w:val="single" w:sz="12" w:space="0" w:color="000000"/>
            </w:tcBorders>
          </w:tcPr>
          <w:p w14:paraId="357C4ADA" w14:textId="172062EE" w:rsidR="002E1CBD" w:rsidRPr="00371779" w:rsidRDefault="002E1CBD" w:rsidP="00051672">
            <w:pPr>
              <w:ind w:firstLine="0"/>
              <w:rPr>
                <w:sz w:val="18"/>
                <w:szCs w:val="18"/>
              </w:rPr>
            </w:pPr>
            <w:r>
              <w:rPr>
                <w:sz w:val="18"/>
                <w:szCs w:val="18"/>
              </w:rPr>
              <w:t>6.11</w:t>
            </w:r>
          </w:p>
        </w:tc>
        <w:tc>
          <w:tcPr>
            <w:tcW w:w="1008" w:type="dxa"/>
            <w:tcBorders>
              <w:bottom w:val="single" w:sz="12" w:space="0" w:color="000000"/>
            </w:tcBorders>
          </w:tcPr>
          <w:p w14:paraId="7C504F94" w14:textId="295115BE" w:rsidR="002E1CBD" w:rsidRPr="00371779" w:rsidRDefault="002E1CBD" w:rsidP="00051672">
            <w:pPr>
              <w:ind w:firstLine="0"/>
              <w:rPr>
                <w:sz w:val="18"/>
                <w:szCs w:val="18"/>
              </w:rPr>
            </w:pPr>
            <w:r>
              <w:rPr>
                <w:sz w:val="18"/>
                <w:szCs w:val="18"/>
              </w:rPr>
              <w:t>6.84</w:t>
            </w:r>
          </w:p>
        </w:tc>
      </w:tr>
    </w:tbl>
    <w:p w14:paraId="6C7FA085" w14:textId="6AF78149" w:rsidR="009D739B" w:rsidRDefault="009D739B" w:rsidP="009D739B"/>
    <w:p w14:paraId="719F76E8" w14:textId="16B3FD13" w:rsidR="000730EC" w:rsidRDefault="000730EC" w:rsidP="000730EC">
      <w:r>
        <w:t xml:space="preserve">The average ASE at each month-ahead forecast by the different models in the </w:t>
      </w:r>
      <w:proofErr w:type="spellStart"/>
      <w:r>
        <w:t>AutoML</w:t>
      </w:r>
      <w:proofErr w:type="spellEnd"/>
      <w:r>
        <w:t xml:space="preserve"> framework in plotted in Fig. 8. Fig. 8 shows that the forecast accuracies for the ARIMAS with s=12 are worse than the other 3 models. The equal means model has a more constant ASE across the different month-ahead forecasts, but the ARMA was the winning model. There is more evidence to suggest the time series for </w:t>
      </w:r>
      <w:r w:rsidR="00FF5FB9">
        <w:t>this product and customer</w:t>
      </w:r>
      <w:r>
        <w:t xml:space="preserve"> combination is not white noise. As such, the ARMA model is an appropriate model for the data.</w:t>
      </w:r>
    </w:p>
    <w:p w14:paraId="3427B033" w14:textId="77777777" w:rsidR="000730EC" w:rsidRDefault="000730EC" w:rsidP="009D739B"/>
    <w:p w14:paraId="1C64B042" w14:textId="358B09EC" w:rsidR="0028007B" w:rsidRDefault="0028007B" w:rsidP="0028007B">
      <w:pPr>
        <w:pStyle w:val="Caption"/>
        <w:keepNext/>
        <w:jc w:val="center"/>
      </w:pPr>
      <w:r>
        <w:lastRenderedPageBreak/>
        <w:t>Casa Noble Crystal Tequila 6PK 750M for Customer C</w:t>
      </w:r>
    </w:p>
    <w:p w14:paraId="7D0079C9" w14:textId="0CF6B22E" w:rsidR="00F325C1" w:rsidRDefault="0028007B" w:rsidP="009D739B">
      <w:r>
        <w:rPr>
          <w:noProof/>
          <w:lang w:eastAsia="en-US"/>
        </w:rPr>
        <w:drawing>
          <wp:inline distT="0" distB="0" distL="0" distR="0" wp14:anchorId="6F1E4E53" wp14:editId="1474D189">
            <wp:extent cx="4392295" cy="2608580"/>
            <wp:effectExtent l="0" t="0" r="825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2295" cy="2608580"/>
                    </a:xfrm>
                    <a:prstGeom prst="rect">
                      <a:avLst/>
                    </a:prstGeom>
                  </pic:spPr>
                </pic:pic>
              </a:graphicData>
            </a:graphic>
          </wp:inline>
        </w:drawing>
      </w:r>
    </w:p>
    <w:p w14:paraId="7226387A" w14:textId="77777777" w:rsidR="00F325C1" w:rsidRPr="000B5838" w:rsidRDefault="00F325C1" w:rsidP="009D739B"/>
    <w:p w14:paraId="534459AC" w14:textId="612A9003" w:rsidR="00F325C1" w:rsidRPr="002F71C6" w:rsidRDefault="00F325C1" w:rsidP="00F325C1">
      <w:pPr>
        <w:ind w:firstLine="0"/>
        <w:jc w:val="center"/>
      </w:pPr>
      <w:r w:rsidRPr="00946CD4">
        <w:rPr>
          <w:b/>
          <w:sz w:val="18"/>
        </w:rPr>
        <w:t xml:space="preserve">Fig. </w:t>
      </w:r>
      <w:r>
        <w:rPr>
          <w:b/>
          <w:sz w:val="18"/>
        </w:rPr>
        <w:t>8</w:t>
      </w:r>
      <w:r w:rsidRPr="00946CD4">
        <w:rPr>
          <w:b/>
          <w:sz w:val="18"/>
        </w:rPr>
        <w:t>.</w:t>
      </w:r>
      <w:r w:rsidRPr="00946CD4">
        <w:rPr>
          <w:sz w:val="18"/>
        </w:rPr>
        <w:t xml:space="preserve"> </w:t>
      </w:r>
      <w:r>
        <w:rPr>
          <w:sz w:val="18"/>
        </w:rPr>
        <w:t xml:space="preserve">ASE results by month-ahead and model for </w:t>
      </w:r>
      <w:r w:rsidR="00FF5FB9">
        <w:rPr>
          <w:szCs w:val="18"/>
        </w:rPr>
        <w:t>Case Noble Crystal Tequila 6PK 750M</w:t>
      </w:r>
      <w:r w:rsidR="00FF5FB9">
        <w:rPr>
          <w:szCs w:val="18"/>
        </w:rPr>
        <w:t xml:space="preserve"> for Customer C</w:t>
      </w:r>
      <w:r>
        <w:rPr>
          <w:sz w:val="18"/>
        </w:rPr>
        <w:t>.</w:t>
      </w:r>
    </w:p>
    <w:p w14:paraId="7804F1F6" w14:textId="691233D8" w:rsidR="009D739B" w:rsidRDefault="009D739B" w:rsidP="005805FC"/>
    <w:p w14:paraId="310B5A3A" w14:textId="79B49FD4" w:rsidR="00C44DE6" w:rsidRDefault="00C44DE6" w:rsidP="00C44DE6">
      <w:pPr>
        <w:pStyle w:val="heading20"/>
      </w:pPr>
      <w:r>
        <w:t>8.3</w:t>
      </w:r>
      <w:r w:rsidRPr="009A3755">
        <w:t xml:space="preserve">   </w:t>
      </w:r>
      <w:r>
        <w:t>Product X Aggregated Forecasts vs. Aggregated Product X Forecasts</w:t>
      </w:r>
    </w:p>
    <w:p w14:paraId="6C7318B5" w14:textId="7B237C54" w:rsidR="008A63C7" w:rsidRDefault="00047110" w:rsidP="00C44DE6">
      <w:r>
        <w:t xml:space="preserve">Aurora et al. (2020) forecasts </w:t>
      </w:r>
      <w:proofErr w:type="spellStart"/>
      <w:r>
        <w:t>Taaka</w:t>
      </w:r>
      <w:proofErr w:type="spellEnd"/>
      <w:r>
        <w:t xml:space="preserve"> Vodka 80 1L by first aggregating all standard case sales and then forecasting [1].  Using the </w:t>
      </w:r>
      <w:proofErr w:type="spellStart"/>
      <w:r>
        <w:t>AutoML</w:t>
      </w:r>
      <w:proofErr w:type="spellEnd"/>
      <w:r>
        <w:t xml:space="preserve"> framework discussed in this paper, a test was run to compare the results from </w:t>
      </w:r>
      <w:r w:rsidR="008A63C7">
        <w:t>aggregating detailed customer level demand forecasts to the results from forecasting based on the aggregated demand.</w:t>
      </w:r>
    </w:p>
    <w:p w14:paraId="2F707943" w14:textId="407B053F" w:rsidR="00047110" w:rsidRDefault="008A63C7" w:rsidP="00C44DE6">
      <w:r>
        <w:t xml:space="preserve">Forecasting demand for </w:t>
      </w:r>
      <w:proofErr w:type="spellStart"/>
      <w:r>
        <w:t>Taaka</w:t>
      </w:r>
      <w:proofErr w:type="spellEnd"/>
      <w:r>
        <w:t xml:space="preserve"> Vodka 80 1L standard case sales </w:t>
      </w:r>
      <w:r w:rsidR="00047110">
        <w:t xml:space="preserve">at the customer level </w:t>
      </w:r>
      <w:r>
        <w:t xml:space="preserve">may identify and account for unique sale patterns at individual stores. Time series for all </w:t>
      </w:r>
      <w:proofErr w:type="spellStart"/>
      <w:r>
        <w:t>Taaka</w:t>
      </w:r>
      <w:proofErr w:type="spellEnd"/>
      <w:r>
        <w:t xml:space="preserve"> Vodka 80 1L standard case sales by customer were run through the </w:t>
      </w:r>
      <w:proofErr w:type="spellStart"/>
      <w:r>
        <w:t>AutoML</w:t>
      </w:r>
      <w:proofErr w:type="spellEnd"/>
      <w:r>
        <w:t xml:space="preserve"> framework. As noted in Section 3, not all time series meet the criteria of enough data points to be able to forecast standard case sales. Of the 33 customers who purchased </w:t>
      </w:r>
      <w:proofErr w:type="spellStart"/>
      <w:r>
        <w:t>Taaka</w:t>
      </w:r>
      <w:proofErr w:type="spellEnd"/>
      <w:r>
        <w:t xml:space="preserve"> Vodka 80 1L standard cases between 2013 and 2019, </w:t>
      </w:r>
      <w:r w:rsidR="004D2580">
        <w:t>4</w:t>
      </w:r>
      <w:r>
        <w:t xml:space="preserve"> customers did not have enough data points to forecast. For these customers, the mean standard case sales </w:t>
      </w:r>
      <w:proofErr w:type="gramStart"/>
      <w:r>
        <w:t>was</w:t>
      </w:r>
      <w:proofErr w:type="gramEnd"/>
      <w:r>
        <w:t xml:space="preserve"> used as the forecast.</w:t>
      </w:r>
      <w:r w:rsidR="00F10ECF">
        <w:t xml:space="preserve"> For the remaining 29 customer</w:t>
      </w:r>
      <w:r w:rsidR="004D2580">
        <w:t xml:space="preserve">s, the </w:t>
      </w:r>
      <w:proofErr w:type="spellStart"/>
      <w:r w:rsidR="004D2580">
        <w:t>AutoML</w:t>
      </w:r>
      <w:proofErr w:type="spellEnd"/>
      <w:r w:rsidR="004D2580">
        <w:t xml:space="preserve"> framework used the smallest rolling-window ASE for a </w:t>
      </w:r>
      <w:proofErr w:type="gramStart"/>
      <w:r w:rsidR="004D2580">
        <w:t>12 month</w:t>
      </w:r>
      <w:proofErr w:type="gramEnd"/>
      <w:r w:rsidR="004D2580">
        <w:t xml:space="preserve"> forecast to determine the winning model. The monthly forecasts for 2019 for each customer’s winning model were summed with the mean from the 4 customers without enough data</w:t>
      </w:r>
      <w:r w:rsidR="00F53809">
        <w:t>,</w:t>
      </w:r>
      <w:r w:rsidR="004D2580">
        <w:t xml:space="preserve"> to create a total demand forecast for </w:t>
      </w:r>
      <w:proofErr w:type="spellStart"/>
      <w:r w:rsidR="004D2580">
        <w:t>Taaka</w:t>
      </w:r>
      <w:proofErr w:type="spellEnd"/>
      <w:r w:rsidR="004D2580">
        <w:t xml:space="preserve"> Vodka 80 1L. Fig 9 shows the forecast results of the </w:t>
      </w:r>
      <w:proofErr w:type="spellStart"/>
      <w:r w:rsidR="004D2580">
        <w:t>AutoML</w:t>
      </w:r>
      <w:proofErr w:type="spellEnd"/>
      <w:r w:rsidR="004D2580">
        <w:t xml:space="preserve"> framework for this method in the red line.</w:t>
      </w:r>
      <w:r w:rsidR="00094F1F">
        <w:t xml:space="preserve"> The ASE for the months in 2019 was 4156.</w:t>
      </w:r>
    </w:p>
    <w:p w14:paraId="74DAA177" w14:textId="254161A3" w:rsidR="00094F1F" w:rsidRDefault="00094F1F" w:rsidP="00C44DE6">
      <w:proofErr w:type="gramStart"/>
      <w:r>
        <w:t>In order to</w:t>
      </w:r>
      <w:proofErr w:type="gramEnd"/>
      <w:r>
        <w:t xml:space="preserve"> compare the results from aggregating forecasts to forecasting from aggregated data, the data for all customer who purchased </w:t>
      </w:r>
      <w:proofErr w:type="spellStart"/>
      <w:r>
        <w:t>Taaka</w:t>
      </w:r>
      <w:proofErr w:type="spellEnd"/>
      <w:r>
        <w:t xml:space="preserve"> Vodka 80 1L between 2013 and 2019 was aggregated by month. This single time series was sent through the </w:t>
      </w:r>
      <w:proofErr w:type="spellStart"/>
      <w:r>
        <w:lastRenderedPageBreak/>
        <w:t>AutoML</w:t>
      </w:r>
      <w:proofErr w:type="spellEnd"/>
      <w:r>
        <w:t xml:space="preserve"> framework. The winning model based on the lowest rolling-window ASE was the </w:t>
      </w:r>
      <w:r w:rsidR="00FF5FB9">
        <w:t>e</w:t>
      </w:r>
      <w:r>
        <w:t xml:space="preserve">qual </w:t>
      </w:r>
      <w:r w:rsidR="00FF5FB9">
        <w:t>m</w:t>
      </w:r>
      <w:r>
        <w:t>ean</w:t>
      </w:r>
      <w:r w:rsidR="00F53809">
        <w:t>s</w:t>
      </w:r>
      <w:r>
        <w:t xml:space="preserve"> model. The mean value is used as the forecast and can be seen by the black line in Fig. 9. The ASE for the months in 2019 was 9585, which is significantly higher than the ASE from aggregating the customer level forecasts.</w:t>
      </w:r>
    </w:p>
    <w:p w14:paraId="47C47051" w14:textId="77777777" w:rsidR="00047110" w:rsidRDefault="00047110" w:rsidP="00C44DE6"/>
    <w:p w14:paraId="68A26899" w14:textId="77777777" w:rsidR="00047110" w:rsidRDefault="00047110" w:rsidP="00047110">
      <w:pPr>
        <w:ind w:firstLine="0"/>
        <w:jc w:val="center"/>
        <w:rPr>
          <w:b/>
          <w:sz w:val="18"/>
        </w:rPr>
      </w:pPr>
      <w:r>
        <w:rPr>
          <w:noProof/>
          <w:lang w:eastAsia="en-US"/>
        </w:rPr>
        <w:drawing>
          <wp:inline distT="0" distB="0" distL="0" distR="0" wp14:anchorId="64E5E208" wp14:editId="7B5799C2">
            <wp:extent cx="4392295" cy="2635250"/>
            <wp:effectExtent l="0" t="0" r="8255" b="0"/>
            <wp:docPr id="4" name="Chart 4">
              <a:extLst xmlns:a="http://schemas.openxmlformats.org/drawingml/2006/main">
                <a:ext uri="{FF2B5EF4-FFF2-40B4-BE49-F238E27FC236}">
                  <a16:creationId xmlns:a16="http://schemas.microsoft.com/office/drawing/2014/main" id="{7FF2B7B6-BDA5-4603-B62D-294E60CA40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Pr="00047110">
        <w:rPr>
          <w:b/>
          <w:sz w:val="18"/>
        </w:rPr>
        <w:t xml:space="preserve"> </w:t>
      </w:r>
    </w:p>
    <w:p w14:paraId="6284124D" w14:textId="0D67F804" w:rsidR="00047110" w:rsidRPr="002F71C6" w:rsidRDefault="00047110" w:rsidP="00047110">
      <w:pPr>
        <w:ind w:firstLine="0"/>
        <w:jc w:val="center"/>
      </w:pPr>
      <w:r w:rsidRPr="00946CD4">
        <w:rPr>
          <w:b/>
          <w:sz w:val="18"/>
        </w:rPr>
        <w:t xml:space="preserve">Fig. </w:t>
      </w:r>
      <w:r>
        <w:rPr>
          <w:b/>
          <w:sz w:val="18"/>
        </w:rPr>
        <w:t>9</w:t>
      </w:r>
      <w:r w:rsidRPr="00946CD4">
        <w:rPr>
          <w:b/>
          <w:sz w:val="18"/>
        </w:rPr>
        <w:t>.</w:t>
      </w:r>
      <w:r w:rsidRPr="00946CD4">
        <w:rPr>
          <w:sz w:val="18"/>
        </w:rPr>
        <w:t xml:space="preserve"> </w:t>
      </w:r>
      <w:r>
        <w:rPr>
          <w:sz w:val="18"/>
        </w:rPr>
        <w:t xml:space="preserve">Aggregated </w:t>
      </w:r>
      <w:proofErr w:type="spellStart"/>
      <w:r>
        <w:rPr>
          <w:sz w:val="18"/>
        </w:rPr>
        <w:t>Taaka</w:t>
      </w:r>
      <w:proofErr w:type="spellEnd"/>
      <w:r>
        <w:rPr>
          <w:sz w:val="18"/>
        </w:rPr>
        <w:t xml:space="preserve"> Vodka 80 1L standard case sales with 12 month forecasts. Aggregated forecasts are the sum of forecasts at the customer level. Forecasts on aggregated data sum all sales and then forecast.</w:t>
      </w:r>
    </w:p>
    <w:p w14:paraId="5D9FA4F8" w14:textId="77777777" w:rsidR="00E8495F" w:rsidRDefault="00E8495F" w:rsidP="00E8495F">
      <w:pPr>
        <w:pStyle w:val="heading10"/>
      </w:pPr>
      <w:r>
        <w:t>9</w:t>
      </w:r>
      <w:r w:rsidRPr="009A3755">
        <w:t xml:space="preserve">   </w:t>
      </w:r>
      <w:r>
        <w:t>Conclusion</w:t>
      </w:r>
    </w:p>
    <w:p w14:paraId="5ADB4718" w14:textId="4FB0C7D8" w:rsidR="00AD5395" w:rsidRDefault="00273323" w:rsidP="00AD5395">
      <w:pPr>
        <w:pStyle w:val="p1a"/>
      </w:pPr>
      <w:r>
        <w:t xml:space="preserve">In this paper, a time series </w:t>
      </w:r>
      <w:proofErr w:type="spellStart"/>
      <w:r>
        <w:t>AutoML</w:t>
      </w:r>
      <w:proofErr w:type="spellEnd"/>
      <w:r>
        <w:t xml:space="preserve"> framework was developed to identify the model with the most accurate forecasts of standard case sales for a large beverage alcohol distribution company in the United States. The </w:t>
      </w:r>
      <w:proofErr w:type="spellStart"/>
      <w:r>
        <w:t>AutoML</w:t>
      </w:r>
      <w:proofErr w:type="spellEnd"/>
      <w:r>
        <w:t xml:space="preserve"> framework includes tests for white noise and stationarity and a variety of different models, both traditional and deep-learning. A rolling-window ASE was used to identify the model with the most accurate forecasts over time.</w:t>
      </w:r>
      <w:r w:rsidR="00AD5395">
        <w:t xml:space="preserve"> This framework allows for different models to be identified as the b</w:t>
      </w:r>
      <w:r w:rsidR="00FF5FB9">
        <w:t xml:space="preserve">est model for different product and </w:t>
      </w:r>
      <w:r w:rsidR="00AD5395">
        <w:t xml:space="preserve">customer combinations; it should not be assumed that one model will work best for every combination. </w:t>
      </w:r>
    </w:p>
    <w:p w14:paraId="1D906646" w14:textId="75DCD63C" w:rsidR="00FF5FB9" w:rsidRDefault="00AD5395" w:rsidP="00AD5395">
      <w:r>
        <w:t xml:space="preserve">Tests for white noise were performed to see if modeling in fact needs to occur for the time series. </w:t>
      </w:r>
      <w:r w:rsidR="00405132">
        <w:t>T</w:t>
      </w:r>
      <w:r>
        <w:t xml:space="preserve">he framework did not stop models from being run on time series that were identified as </w:t>
      </w:r>
      <w:r w:rsidR="00405132">
        <w:t xml:space="preserve">possibly being </w:t>
      </w:r>
      <w:r>
        <w:t>white noise</w:t>
      </w:r>
      <w:r w:rsidR="00405132">
        <w:t>. T</w:t>
      </w:r>
      <w:r>
        <w:t xml:space="preserve">he results </w:t>
      </w:r>
      <w:r w:rsidR="00194C42">
        <w:t xml:space="preserve">of </w:t>
      </w:r>
      <w:r w:rsidR="00405132">
        <w:t>39</w:t>
      </w:r>
      <w:r w:rsidR="00FF5FB9">
        <w:t xml:space="preserve"> different product and </w:t>
      </w:r>
      <w:r w:rsidR="00194C42">
        <w:t xml:space="preserve">customer combinations </w:t>
      </w:r>
      <w:r w:rsidR="00405132">
        <w:t xml:space="preserve">were </w:t>
      </w:r>
      <w:r w:rsidR="00194C42">
        <w:t xml:space="preserve">reviewed </w:t>
      </w:r>
      <w:r w:rsidR="00405132">
        <w:t xml:space="preserve">and 10 of those were deemed to possibly be white noise. Of these 10 product and customer combinations, an </w:t>
      </w:r>
      <w:r w:rsidR="00FF5FB9">
        <w:t>e</w:t>
      </w:r>
      <w:r w:rsidR="00405132">
        <w:t xml:space="preserve">qual </w:t>
      </w:r>
      <w:r w:rsidR="00FF5FB9">
        <w:t>m</w:t>
      </w:r>
      <w:r w:rsidR="00405132">
        <w:t>eans model was selected as the winning model for the 12-month forecast horizon for only 6.</w:t>
      </w:r>
      <w:r>
        <w:t xml:space="preserve"> </w:t>
      </w:r>
      <w:r w:rsidR="00FF5FB9">
        <w:t>A data scientist may want to review the results in the remaining 4 product and customer combinations to determine whether an equal means model may be more appropriate.</w:t>
      </w:r>
    </w:p>
    <w:p w14:paraId="256045A2" w14:textId="33534BD1" w:rsidR="00AD5395" w:rsidRPr="00AD5395" w:rsidRDefault="00194C42" w:rsidP="00AD5395">
      <w:r>
        <w:lastRenderedPageBreak/>
        <w:t>Tests for stationarity were also performed to assist with checking assumptions for the traditional ARMA-type models. All models were run regardless of the proposed determination of stationarity. A reason for running models regardless is that the unit root test used, the augmented Dickey-Fuller test, has low power and has trouble distinguishing between a unit root and a root close to a unit root.</w:t>
      </w:r>
    </w:p>
    <w:p w14:paraId="29425721" w14:textId="5550BBD0" w:rsidR="00AD5395" w:rsidRPr="00AD5395" w:rsidRDefault="00AD5395" w:rsidP="00AD5395">
      <w:r>
        <w:t xml:space="preserve">As shown in Section 8, the </w:t>
      </w:r>
      <w:proofErr w:type="spellStart"/>
      <w:r>
        <w:t>AutoML</w:t>
      </w:r>
      <w:proofErr w:type="spellEnd"/>
      <w:r>
        <w:t xml:space="preserve"> framework can be used at different levels of data found in the dataset. Forecasting at the product</w:t>
      </w:r>
      <w:r w:rsidR="00FF5FB9">
        <w:t xml:space="preserve"> and </w:t>
      </w:r>
      <w:r>
        <w:t xml:space="preserve">customer level and then aggregating the forecasts produced a more accurate forecast than forecasting on aggregated data. This may not be the case for all datasets, but the </w:t>
      </w:r>
      <w:proofErr w:type="spellStart"/>
      <w:r>
        <w:t>AutoML</w:t>
      </w:r>
      <w:proofErr w:type="spellEnd"/>
      <w:r>
        <w:t xml:space="preserve"> framework developed here makes testing this quick and simple.</w:t>
      </w:r>
    </w:p>
    <w:p w14:paraId="251C67C5" w14:textId="77777777" w:rsidR="009B1D59" w:rsidRDefault="00E8495F" w:rsidP="009942DC">
      <w:pPr>
        <w:pStyle w:val="heading10"/>
      </w:pPr>
      <w:r>
        <w:t>10</w:t>
      </w:r>
      <w:r w:rsidR="009B1D59" w:rsidRPr="009A3755">
        <w:t xml:space="preserve">   </w:t>
      </w:r>
      <w:r>
        <w:t>Future Work</w:t>
      </w:r>
    </w:p>
    <w:p w14:paraId="177D5B38" w14:textId="7EC72366" w:rsidR="008D31BC" w:rsidRDefault="008D31BC" w:rsidP="009F4136">
      <w:pPr>
        <w:pStyle w:val="p1a"/>
      </w:pPr>
      <w:r>
        <w:t xml:space="preserve">For an </w:t>
      </w:r>
      <w:proofErr w:type="spellStart"/>
      <w:r>
        <w:t>AutoML</w:t>
      </w:r>
      <w:proofErr w:type="spellEnd"/>
      <w:r>
        <w:t xml:space="preserve"> framework to be useful for a different dataset, some modifications to the programming are required. These modifications should include the ability to add any number of explanatory variables and generalizing the dataset and variable names throughout the code. Data preparation would typically be required regardless of any generalizability obtained in the code, but these changes would make it faster for a user to drop a time series into the framework to identify the best model.</w:t>
      </w:r>
    </w:p>
    <w:p w14:paraId="4DC5C828" w14:textId="38A5F1F2" w:rsidR="009F4136" w:rsidRDefault="008D31BC" w:rsidP="008D31BC">
      <w:r>
        <w:t xml:space="preserve">This paper introduction tests for stationarity but did not integrate these tests with possible transformations. For the purposes of this paper, 2 transformations were used, regardless of the outcome of the tests for stationarity. Stationarity test integration with data transformation would be especially useful when using an </w:t>
      </w:r>
      <w:proofErr w:type="spellStart"/>
      <w:r>
        <w:t>AutoML</w:t>
      </w:r>
      <w:proofErr w:type="spellEnd"/>
      <w:r>
        <w:t xml:space="preserve"> framework on a different dataset. This could enable better results from the various models in the process.</w:t>
      </w:r>
    </w:p>
    <w:p w14:paraId="513FAE59" w14:textId="773E9DB7" w:rsidR="00273323" w:rsidRDefault="00273323" w:rsidP="008D31BC">
      <w:r>
        <w:t>A Graphical User Interface (GUI) could be developed to enable users to select different partitions of the data to forecast. With the dataset used in this paper, the user could have the option to run an entire product or customer, in addition t</w:t>
      </w:r>
      <w:r w:rsidR="00FF5FB9">
        <w:t xml:space="preserve">o the option to run all product and </w:t>
      </w:r>
      <w:r>
        <w:t>customer combinations, through the framework.</w:t>
      </w:r>
    </w:p>
    <w:p w14:paraId="7320C2D1" w14:textId="2F573AA0" w:rsidR="008D31BC" w:rsidRDefault="008D31BC" w:rsidP="008D31BC">
      <w:r>
        <w:t xml:space="preserve">Finally, there are more models that could be added to this </w:t>
      </w:r>
      <w:commentRangeStart w:id="5"/>
      <w:r>
        <w:t>framework</w:t>
      </w:r>
      <w:commentRangeEnd w:id="5"/>
      <w:r>
        <w:rPr>
          <w:rStyle w:val="CommentReference"/>
        </w:rPr>
        <w:commentReference w:id="5"/>
      </w:r>
      <w:r>
        <w:t>.</w:t>
      </w:r>
    </w:p>
    <w:p w14:paraId="0BE6D7D0" w14:textId="77777777" w:rsidR="009B1D59" w:rsidRPr="009A3755" w:rsidRDefault="009B1D59" w:rsidP="009942DC">
      <w:pPr>
        <w:pStyle w:val="heading10"/>
      </w:pPr>
      <w:r w:rsidRPr="009A3755">
        <w:t>References</w:t>
      </w:r>
    </w:p>
    <w:p w14:paraId="31F2098D" w14:textId="77777777" w:rsidR="00137F75" w:rsidRDefault="00137F75" w:rsidP="00137F75">
      <w:pPr>
        <w:pStyle w:val="reference"/>
        <w:numPr>
          <w:ilvl w:val="0"/>
          <w:numId w:val="6"/>
        </w:numPr>
      </w:pPr>
      <w:r w:rsidRPr="007557E5">
        <w:t>Arora,</w:t>
      </w:r>
      <w:r>
        <w:t xml:space="preserve"> </w:t>
      </w:r>
      <w:r w:rsidRPr="007557E5">
        <w:t>T.,</w:t>
      </w:r>
      <w:r>
        <w:t xml:space="preserve"> </w:t>
      </w:r>
      <w:proofErr w:type="spellStart"/>
      <w:r w:rsidRPr="007557E5">
        <w:t>Chandna</w:t>
      </w:r>
      <w:proofErr w:type="spellEnd"/>
      <w:r w:rsidRPr="007557E5">
        <w:t>,</w:t>
      </w:r>
      <w:r>
        <w:t xml:space="preserve"> </w:t>
      </w:r>
      <w:r w:rsidRPr="007557E5">
        <w:t>R.,</w:t>
      </w:r>
      <w:r>
        <w:t xml:space="preserve"> </w:t>
      </w:r>
      <w:r w:rsidRPr="007557E5">
        <w:t>Conant,</w:t>
      </w:r>
      <w:r>
        <w:t xml:space="preserve"> </w:t>
      </w:r>
      <w:r w:rsidRPr="007557E5">
        <w:t>S.,</w:t>
      </w:r>
      <w:r>
        <w:t xml:space="preserve"> </w:t>
      </w:r>
      <w:r w:rsidRPr="007557E5">
        <w:t>Sadler,</w:t>
      </w:r>
      <w:r>
        <w:t xml:space="preserve"> </w:t>
      </w:r>
      <w:r w:rsidRPr="007557E5">
        <w:t>B.,</w:t>
      </w:r>
      <w:r>
        <w:t xml:space="preserve"> </w:t>
      </w:r>
      <w:r w:rsidRPr="007557E5">
        <w:t>&amp;</w:t>
      </w:r>
      <w:r>
        <w:t xml:space="preserve"> </w:t>
      </w:r>
      <w:r w:rsidRPr="007557E5">
        <w:t>Slater,</w:t>
      </w:r>
      <w:r>
        <w:t xml:space="preserve"> </w:t>
      </w:r>
      <w:r w:rsidRPr="007557E5">
        <w:t>R.</w:t>
      </w:r>
      <w:r w:rsidR="0022596F">
        <w:t xml:space="preserve"> (2020). </w:t>
      </w:r>
      <w:r w:rsidRPr="007557E5">
        <w:t>Demand</w:t>
      </w:r>
      <w:r>
        <w:t xml:space="preserve"> </w:t>
      </w:r>
      <w:r w:rsidRPr="007557E5">
        <w:t>forecasting</w:t>
      </w:r>
      <w:r>
        <w:t xml:space="preserve"> </w:t>
      </w:r>
      <w:r w:rsidRPr="007557E5">
        <w:t>in</w:t>
      </w:r>
      <w:r>
        <w:t xml:space="preserve"> </w:t>
      </w:r>
      <w:r w:rsidRPr="007557E5">
        <w:t>wholesale</w:t>
      </w:r>
      <w:r>
        <w:t xml:space="preserve"> </w:t>
      </w:r>
      <w:r w:rsidRPr="007557E5">
        <w:t>alcohol</w:t>
      </w:r>
      <w:r>
        <w:t xml:space="preserve"> </w:t>
      </w:r>
      <w:r w:rsidRPr="007557E5">
        <w:t>distribution:</w:t>
      </w:r>
      <w:r>
        <w:t xml:space="preserve"> </w:t>
      </w:r>
      <w:r w:rsidRPr="007557E5">
        <w:t>An</w:t>
      </w:r>
      <w:r>
        <w:t xml:space="preserve"> </w:t>
      </w:r>
      <w:r w:rsidRPr="007557E5">
        <w:t>ensemble</w:t>
      </w:r>
      <w:r>
        <w:t xml:space="preserve"> </w:t>
      </w:r>
      <w:r w:rsidRPr="007557E5">
        <w:t>approach</w:t>
      </w:r>
      <w:r w:rsidR="0022596F">
        <w:t>.</w:t>
      </w:r>
      <w:r>
        <w:t xml:space="preserve"> </w:t>
      </w:r>
      <w:r w:rsidRPr="0012272D">
        <w:rPr>
          <w:i/>
        </w:rPr>
        <w:t>SMU Scholar</w:t>
      </w:r>
      <w:r w:rsidRPr="007557E5">
        <w:t>.</w:t>
      </w:r>
    </w:p>
    <w:p w14:paraId="2D652889" w14:textId="77777777" w:rsidR="00137F75" w:rsidRDefault="00137F75" w:rsidP="00137F75">
      <w:pPr>
        <w:pStyle w:val="reference"/>
        <w:numPr>
          <w:ilvl w:val="0"/>
          <w:numId w:val="6"/>
        </w:numPr>
      </w:pPr>
      <w:r w:rsidRPr="007557E5">
        <w:t>Jiang,</w:t>
      </w:r>
      <w:r>
        <w:t xml:space="preserve"> </w:t>
      </w:r>
      <w:r w:rsidRPr="007557E5">
        <w:t>L.,</w:t>
      </w:r>
      <w:r>
        <w:t xml:space="preserve"> </w:t>
      </w:r>
      <w:r w:rsidRPr="007557E5">
        <w:t>Rollins,</w:t>
      </w:r>
      <w:r>
        <w:t xml:space="preserve"> </w:t>
      </w:r>
      <w:r w:rsidRPr="007557E5">
        <w:t>K.</w:t>
      </w:r>
      <w:r>
        <w:t xml:space="preserve"> </w:t>
      </w:r>
      <w:r w:rsidRPr="007557E5">
        <w:t>M.,</w:t>
      </w:r>
      <w:r>
        <w:t xml:space="preserve"> </w:t>
      </w:r>
      <w:r w:rsidRPr="007557E5">
        <w:t>Ludlow,</w:t>
      </w:r>
      <w:r>
        <w:t xml:space="preserve"> </w:t>
      </w:r>
      <w:r w:rsidRPr="007557E5">
        <w:t>M.,</w:t>
      </w:r>
      <w:r>
        <w:t xml:space="preserve"> </w:t>
      </w:r>
      <w:r w:rsidRPr="007557E5">
        <w:t>&amp;</w:t>
      </w:r>
      <w:r>
        <w:t xml:space="preserve"> </w:t>
      </w:r>
      <w:r w:rsidRPr="007557E5">
        <w:t>Sadler,</w:t>
      </w:r>
      <w:r>
        <w:t xml:space="preserve"> </w:t>
      </w:r>
      <w:r w:rsidRPr="007557E5">
        <w:t>B.</w:t>
      </w:r>
      <w:r w:rsidR="0022596F">
        <w:t xml:space="preserve"> (2020). </w:t>
      </w:r>
      <w:r w:rsidRPr="007557E5">
        <w:t>Demand</w:t>
      </w:r>
      <w:r>
        <w:t xml:space="preserve"> </w:t>
      </w:r>
      <w:r w:rsidRPr="007557E5">
        <w:t>forecasting</w:t>
      </w:r>
      <w:r>
        <w:t xml:space="preserve"> </w:t>
      </w:r>
      <w:r w:rsidRPr="007557E5">
        <w:t>for</w:t>
      </w:r>
      <w:r>
        <w:t xml:space="preserve"> </w:t>
      </w:r>
      <w:r w:rsidRPr="007557E5">
        <w:t>alcoholic</w:t>
      </w:r>
      <w:r>
        <w:t xml:space="preserve"> </w:t>
      </w:r>
      <w:r w:rsidRPr="007557E5">
        <w:t>beverage</w:t>
      </w:r>
      <w:r>
        <w:t xml:space="preserve"> </w:t>
      </w:r>
      <w:r w:rsidRPr="007557E5">
        <w:t>distribution</w:t>
      </w:r>
      <w:r w:rsidR="0022596F">
        <w:t>.</w:t>
      </w:r>
      <w:r>
        <w:t xml:space="preserve"> </w:t>
      </w:r>
      <w:r w:rsidRPr="0012272D">
        <w:rPr>
          <w:i/>
        </w:rPr>
        <w:t>SMU Scholar</w:t>
      </w:r>
      <w:r w:rsidRPr="007557E5">
        <w:t>.</w:t>
      </w:r>
    </w:p>
    <w:p w14:paraId="1CD0E018" w14:textId="77777777" w:rsidR="00973F96" w:rsidRDefault="00973F96" w:rsidP="00973F96">
      <w:pPr>
        <w:pStyle w:val="reference"/>
        <w:numPr>
          <w:ilvl w:val="0"/>
          <w:numId w:val="6"/>
        </w:numPr>
      </w:pPr>
      <w:proofErr w:type="spellStart"/>
      <w:r w:rsidRPr="007557E5">
        <w:t>Budjač</w:t>
      </w:r>
      <w:proofErr w:type="spellEnd"/>
      <w:r>
        <w:t xml:space="preserve"> </w:t>
      </w:r>
      <w:r w:rsidRPr="007557E5">
        <w:t>Roman,</w:t>
      </w:r>
      <w:r>
        <w:t xml:space="preserve"> </w:t>
      </w:r>
      <w:r w:rsidRPr="007557E5">
        <w:t>Marcel,</w:t>
      </w:r>
      <w:r>
        <w:t xml:space="preserve"> </w:t>
      </w:r>
      <w:r w:rsidRPr="007557E5">
        <w:t>N.,</w:t>
      </w:r>
      <w:r>
        <w:t xml:space="preserve"> </w:t>
      </w:r>
      <w:r w:rsidRPr="007557E5">
        <w:t>Peter,</w:t>
      </w:r>
      <w:r>
        <w:t xml:space="preserve"> </w:t>
      </w:r>
      <w:r w:rsidRPr="007557E5">
        <w:t>S.,</w:t>
      </w:r>
      <w:r>
        <w:t xml:space="preserve"> </w:t>
      </w:r>
      <w:proofErr w:type="spellStart"/>
      <w:r w:rsidRPr="007557E5">
        <w:t>Zahradníková</w:t>
      </w:r>
      <w:proofErr w:type="spellEnd"/>
      <w:r>
        <w:t xml:space="preserve"> </w:t>
      </w:r>
      <w:proofErr w:type="spellStart"/>
      <w:r w:rsidRPr="007557E5">
        <w:t>Barbora</w:t>
      </w:r>
      <w:proofErr w:type="spellEnd"/>
      <w:r w:rsidRPr="007557E5">
        <w:t>,</w:t>
      </w:r>
      <w:r>
        <w:t xml:space="preserve"> </w:t>
      </w:r>
      <w:r w:rsidRPr="007557E5">
        <w:t>&amp;</w:t>
      </w:r>
      <w:r>
        <w:t xml:space="preserve"> </w:t>
      </w:r>
      <w:proofErr w:type="spellStart"/>
      <w:r w:rsidRPr="007557E5">
        <w:t>Janáčová</w:t>
      </w:r>
      <w:proofErr w:type="spellEnd"/>
      <w:r>
        <w:t xml:space="preserve"> </w:t>
      </w:r>
      <w:r w:rsidRPr="007557E5">
        <w:t>Dagmar.</w:t>
      </w:r>
      <w:r>
        <w:t xml:space="preserve"> </w:t>
      </w:r>
      <w:r w:rsidRPr="007557E5">
        <w:t>(2019).</w:t>
      </w:r>
      <w:r>
        <w:t xml:space="preserve"> </w:t>
      </w:r>
      <w:r w:rsidRPr="007557E5">
        <w:t>Automated</w:t>
      </w:r>
      <w:r>
        <w:t xml:space="preserve"> </w:t>
      </w:r>
      <w:r w:rsidRPr="007557E5">
        <w:t>machine</w:t>
      </w:r>
      <w:r>
        <w:t xml:space="preserve"> </w:t>
      </w:r>
      <w:r w:rsidRPr="007557E5">
        <w:t>learning</w:t>
      </w:r>
      <w:r>
        <w:t xml:space="preserve"> </w:t>
      </w:r>
      <w:r w:rsidRPr="007557E5">
        <w:t>overview.</w:t>
      </w:r>
      <w:r>
        <w:t xml:space="preserve"> </w:t>
      </w:r>
      <w:r w:rsidRPr="007557E5">
        <w:t>Research</w:t>
      </w:r>
      <w:r>
        <w:t xml:space="preserve"> </w:t>
      </w:r>
      <w:proofErr w:type="spellStart"/>
      <w:r w:rsidRPr="007557E5">
        <w:t>Papers.Faculty</w:t>
      </w:r>
      <w:proofErr w:type="spellEnd"/>
      <w:r>
        <w:t xml:space="preserve"> </w:t>
      </w:r>
      <w:r w:rsidRPr="007557E5">
        <w:t>of</w:t>
      </w:r>
      <w:r>
        <w:t xml:space="preserve"> </w:t>
      </w:r>
      <w:r w:rsidRPr="007557E5">
        <w:t>Materials</w:t>
      </w:r>
      <w:r>
        <w:t xml:space="preserve"> </w:t>
      </w:r>
      <w:r w:rsidRPr="007557E5">
        <w:t>Science</w:t>
      </w:r>
      <w:r>
        <w:t xml:space="preserve"> </w:t>
      </w:r>
      <w:r w:rsidRPr="007557E5">
        <w:t>and</w:t>
      </w:r>
      <w:r>
        <w:t xml:space="preserve"> </w:t>
      </w:r>
      <w:proofErr w:type="spellStart"/>
      <w:r w:rsidRPr="007557E5">
        <w:t>Technology.Slovak</w:t>
      </w:r>
      <w:proofErr w:type="spellEnd"/>
      <w:r>
        <w:t xml:space="preserve"> </w:t>
      </w:r>
      <w:r w:rsidRPr="007557E5">
        <w:t>University</w:t>
      </w:r>
      <w:r>
        <w:t xml:space="preserve"> </w:t>
      </w:r>
      <w:r w:rsidRPr="007557E5">
        <w:t>of</w:t>
      </w:r>
      <w:r>
        <w:t xml:space="preserve"> </w:t>
      </w:r>
      <w:r w:rsidRPr="007557E5">
        <w:t>Technology</w:t>
      </w:r>
      <w:r>
        <w:t xml:space="preserve"> </w:t>
      </w:r>
      <w:r w:rsidRPr="007557E5">
        <w:t>in</w:t>
      </w:r>
      <w:r>
        <w:t xml:space="preserve"> </w:t>
      </w:r>
      <w:proofErr w:type="spellStart"/>
      <w:r w:rsidRPr="007557E5">
        <w:t>Trnava</w:t>
      </w:r>
      <w:proofErr w:type="spellEnd"/>
      <w:r w:rsidRPr="007557E5">
        <w:t>,</w:t>
      </w:r>
      <w:r>
        <w:t xml:space="preserve"> </w:t>
      </w:r>
      <w:r w:rsidRPr="007557E5">
        <w:t>27(45),</w:t>
      </w:r>
      <w:r>
        <w:t xml:space="preserve"> </w:t>
      </w:r>
      <w:r w:rsidRPr="007557E5">
        <w:t>107-112.</w:t>
      </w:r>
      <w:r>
        <w:t xml:space="preserve"> </w:t>
      </w:r>
      <w:r w:rsidRPr="007557E5">
        <w:t>doi:10.2478/rput-2019-0033</w:t>
      </w:r>
      <w:r>
        <w:t>.</w:t>
      </w:r>
    </w:p>
    <w:p w14:paraId="1431C7C5" w14:textId="77777777" w:rsidR="00973F96" w:rsidRDefault="00973F96" w:rsidP="00973F96">
      <w:pPr>
        <w:pStyle w:val="reference"/>
        <w:numPr>
          <w:ilvl w:val="0"/>
          <w:numId w:val="6"/>
        </w:numPr>
      </w:pPr>
      <w:r w:rsidRPr="007557E5">
        <w:t>Mohr,</w:t>
      </w:r>
      <w:r>
        <w:t xml:space="preserve"> </w:t>
      </w:r>
      <w:r w:rsidRPr="007557E5">
        <w:t>F.,</w:t>
      </w:r>
      <w:r>
        <w:t xml:space="preserve"> </w:t>
      </w:r>
      <w:proofErr w:type="spellStart"/>
      <w:r w:rsidRPr="007557E5">
        <w:t>Wever</w:t>
      </w:r>
      <w:proofErr w:type="spellEnd"/>
      <w:r w:rsidRPr="007557E5">
        <w:t>,</w:t>
      </w:r>
      <w:r>
        <w:t xml:space="preserve"> </w:t>
      </w:r>
      <w:r w:rsidRPr="007557E5">
        <w:t>M.,</w:t>
      </w:r>
      <w:r>
        <w:t xml:space="preserve"> </w:t>
      </w:r>
      <w:r w:rsidRPr="007557E5">
        <w:t>&amp;</w:t>
      </w:r>
      <w:r>
        <w:t xml:space="preserve"> </w:t>
      </w:r>
      <w:proofErr w:type="spellStart"/>
      <w:r w:rsidRPr="007557E5">
        <w:t>Hüllermeier</w:t>
      </w:r>
      <w:proofErr w:type="spellEnd"/>
      <w:r w:rsidRPr="007557E5">
        <w:t>,</w:t>
      </w:r>
      <w:r>
        <w:t xml:space="preserve"> </w:t>
      </w:r>
      <w:r w:rsidRPr="007557E5">
        <w:t>E.</w:t>
      </w:r>
      <w:r>
        <w:t xml:space="preserve"> </w:t>
      </w:r>
      <w:r w:rsidRPr="007557E5">
        <w:t>(2018).</w:t>
      </w:r>
      <w:r>
        <w:t xml:space="preserve"> </w:t>
      </w:r>
      <w:r w:rsidRPr="007557E5">
        <w:t>ML-plan:</w:t>
      </w:r>
      <w:r>
        <w:t xml:space="preserve"> </w:t>
      </w:r>
      <w:r w:rsidRPr="007557E5">
        <w:t>Automated</w:t>
      </w:r>
      <w:r>
        <w:t xml:space="preserve"> </w:t>
      </w:r>
      <w:r w:rsidRPr="007557E5">
        <w:t>machine</w:t>
      </w:r>
      <w:r>
        <w:t xml:space="preserve"> </w:t>
      </w:r>
      <w:r w:rsidRPr="007557E5">
        <w:t>learning</w:t>
      </w:r>
      <w:r>
        <w:t xml:space="preserve"> </w:t>
      </w:r>
      <w:r w:rsidRPr="007557E5">
        <w:t>via</w:t>
      </w:r>
      <w:r>
        <w:t xml:space="preserve"> </w:t>
      </w:r>
      <w:r w:rsidRPr="007557E5">
        <w:t>hierarchical</w:t>
      </w:r>
      <w:r>
        <w:t xml:space="preserve"> </w:t>
      </w:r>
      <w:r w:rsidRPr="007557E5">
        <w:t>planning.</w:t>
      </w:r>
      <w:r>
        <w:t xml:space="preserve"> </w:t>
      </w:r>
      <w:r w:rsidRPr="007557E5">
        <w:t>Machine</w:t>
      </w:r>
      <w:r>
        <w:t xml:space="preserve"> </w:t>
      </w:r>
      <w:r w:rsidRPr="007557E5">
        <w:t>Learning,</w:t>
      </w:r>
      <w:r>
        <w:t xml:space="preserve"> </w:t>
      </w:r>
      <w:r w:rsidRPr="007557E5">
        <w:t>107(8-10),</w:t>
      </w:r>
      <w:r>
        <w:t xml:space="preserve"> </w:t>
      </w:r>
      <w:r w:rsidRPr="007557E5">
        <w:t>1495-1515.</w:t>
      </w:r>
      <w:r>
        <w:t xml:space="preserve"> </w:t>
      </w:r>
      <w:r w:rsidRPr="007557E5">
        <w:t>doi:10.1007/s10994-018-5735-z</w:t>
      </w:r>
      <w:r>
        <w:t>.</w:t>
      </w:r>
    </w:p>
    <w:p w14:paraId="54C99C3E" w14:textId="562580C9" w:rsidR="00973F96" w:rsidRPr="00AD1301" w:rsidRDefault="00973F96" w:rsidP="00973F96">
      <w:pPr>
        <w:pStyle w:val="reference"/>
        <w:numPr>
          <w:ilvl w:val="0"/>
          <w:numId w:val="6"/>
        </w:numPr>
      </w:pPr>
      <w:r w:rsidRPr="00AD1301">
        <w:lastRenderedPageBreak/>
        <w:t>Yan, W. (2012). Toward automatic time-series forecasting using neural networks. </w:t>
      </w:r>
      <w:r w:rsidRPr="00947A1E">
        <w:rPr>
          <w:i/>
        </w:rPr>
        <w:t>IEEE Transactions on Neural Networks and Learning Systems</w:t>
      </w:r>
      <w:r w:rsidRPr="00AD1301">
        <w:t>, 23(7), 1028-1039. doi:10.1109/TNNLS.2012.2198074</w:t>
      </w:r>
      <w:r w:rsidR="005527C7">
        <w:t>.</w:t>
      </w:r>
    </w:p>
    <w:p w14:paraId="557BE1E5" w14:textId="77777777" w:rsidR="00973F96" w:rsidRDefault="00973F96" w:rsidP="00973F96">
      <w:pPr>
        <w:pStyle w:val="reference"/>
        <w:numPr>
          <w:ilvl w:val="0"/>
          <w:numId w:val="6"/>
        </w:numPr>
      </w:pPr>
      <w:r>
        <w:t xml:space="preserve">Widodo, A., Budi, I., &amp; </w:t>
      </w:r>
      <w:proofErr w:type="spellStart"/>
      <w:r>
        <w:t>Widjaja</w:t>
      </w:r>
      <w:proofErr w:type="spellEnd"/>
      <w:r>
        <w:t xml:space="preserve">, B. (2016). Automatic lag selection in time series forecasting using multiple kernel learning. </w:t>
      </w:r>
      <w:r w:rsidRPr="00947A1E">
        <w:rPr>
          <w:i/>
        </w:rPr>
        <w:t>International Journal of Machine Learning and Cybernetics</w:t>
      </w:r>
      <w:r>
        <w:t xml:space="preserve">, 7(1), 95–110. </w:t>
      </w:r>
      <w:r w:rsidR="00C92890" w:rsidRPr="00C92890">
        <w:t>https://doi.org/10.1007/s13042-015-0409-7</w:t>
      </w:r>
      <w:r>
        <w:t>.</w:t>
      </w:r>
    </w:p>
    <w:p w14:paraId="0C95F333" w14:textId="77CA7FF9" w:rsidR="00C92890" w:rsidRDefault="00C92890" w:rsidP="00C92890">
      <w:pPr>
        <w:pStyle w:val="reference"/>
        <w:numPr>
          <w:ilvl w:val="0"/>
          <w:numId w:val="6"/>
        </w:numPr>
      </w:pPr>
      <w:r>
        <w:t xml:space="preserve">Allen, A., Balaji, A. (2018). Benchmarking Automatic Machine Learning Frameworks. arXiv.org. </w:t>
      </w:r>
      <w:r w:rsidR="00D26D1F" w:rsidRPr="005527C7">
        <w:t>http://search.proquest.com/docview/2092781703/</w:t>
      </w:r>
      <w:r w:rsidR="005527C7">
        <w:t>.</w:t>
      </w:r>
    </w:p>
    <w:p w14:paraId="6F9F994E" w14:textId="77777777" w:rsidR="00D26D1F" w:rsidRDefault="00D26D1F" w:rsidP="00C92890">
      <w:pPr>
        <w:pStyle w:val="reference"/>
        <w:numPr>
          <w:ilvl w:val="0"/>
          <w:numId w:val="6"/>
        </w:numPr>
      </w:pPr>
      <w:r w:rsidRPr="00D26D1F">
        <w:t xml:space="preserve">Waring, J., </w:t>
      </w:r>
      <w:proofErr w:type="spellStart"/>
      <w:r w:rsidRPr="00D26D1F">
        <w:t>Lindvall</w:t>
      </w:r>
      <w:proofErr w:type="spellEnd"/>
      <w:r w:rsidRPr="00D26D1F">
        <w:t xml:space="preserve">, C., &amp; </w:t>
      </w:r>
      <w:proofErr w:type="spellStart"/>
      <w:r w:rsidRPr="00D26D1F">
        <w:t>Umeton</w:t>
      </w:r>
      <w:proofErr w:type="spellEnd"/>
      <w:r w:rsidRPr="00D26D1F">
        <w:t>, R. (2020). Automated machine learning: Review of the state-of-the-art and opportunities for healthcare.</w:t>
      </w:r>
      <w:r w:rsidRPr="00D26D1F">
        <w:rPr>
          <w:i/>
          <w:iCs/>
        </w:rPr>
        <w:t> Artificial Intelligence in Medicine, 104</w:t>
      </w:r>
      <w:r>
        <w:rPr>
          <w:i/>
          <w:iCs/>
        </w:rPr>
        <w:t>.</w:t>
      </w:r>
      <w:r w:rsidRPr="00D26D1F">
        <w:t> </w:t>
      </w:r>
      <w:proofErr w:type="gramStart"/>
      <w:r w:rsidRPr="00D26D1F">
        <w:t>doi:10.1016/j.artmed</w:t>
      </w:r>
      <w:proofErr w:type="gramEnd"/>
      <w:r w:rsidRPr="00D26D1F">
        <w:t>.2020.101822</w:t>
      </w:r>
      <w:r>
        <w:t>.</w:t>
      </w:r>
    </w:p>
    <w:p w14:paraId="58C944DD" w14:textId="77777777" w:rsidR="00973F96" w:rsidRPr="00BF6C09" w:rsidRDefault="00973F96" w:rsidP="00973F96">
      <w:pPr>
        <w:pStyle w:val="reference"/>
        <w:numPr>
          <w:ilvl w:val="0"/>
          <w:numId w:val="6"/>
        </w:numPr>
      </w:pPr>
      <w:r w:rsidRPr="00BF6C09">
        <w:t xml:space="preserve">Ahmed, N. K., </w:t>
      </w:r>
      <w:proofErr w:type="spellStart"/>
      <w:r w:rsidRPr="00BF6C09">
        <w:t>Atiya</w:t>
      </w:r>
      <w:proofErr w:type="spellEnd"/>
      <w:r w:rsidRPr="00BF6C09">
        <w:t xml:space="preserve">, A. F., </w:t>
      </w:r>
      <w:proofErr w:type="spellStart"/>
      <w:r w:rsidRPr="00BF6C09">
        <w:t>Gayar</w:t>
      </w:r>
      <w:proofErr w:type="spellEnd"/>
      <w:r w:rsidRPr="00BF6C09">
        <w:t>, N. E., &amp; El-</w:t>
      </w:r>
      <w:proofErr w:type="spellStart"/>
      <w:r w:rsidRPr="00BF6C09">
        <w:t>Shishiny</w:t>
      </w:r>
      <w:proofErr w:type="spellEnd"/>
      <w:r w:rsidRPr="00BF6C09">
        <w:t>, H. (2010). An empirical comparison of machine learning models for time series forecasting. Econometric Reviews: The Link between Statistical Learning Theory and Econometrics: Applications in Econometrics, Finance, and Marketing, 29(5-6), 594-621. doi:10.1080/07474938.2010.481556</w:t>
      </w:r>
      <w:r>
        <w:t>.</w:t>
      </w:r>
    </w:p>
    <w:p w14:paraId="3C63B21E" w14:textId="77777777" w:rsidR="00973F96" w:rsidRPr="00BF6C09" w:rsidRDefault="00973F96" w:rsidP="00973F96">
      <w:pPr>
        <w:pStyle w:val="reference"/>
        <w:numPr>
          <w:ilvl w:val="0"/>
          <w:numId w:val="6"/>
        </w:numPr>
      </w:pPr>
      <w:r w:rsidRPr="00BF6C09">
        <w:t xml:space="preserve">Huber, J., &amp; </w:t>
      </w:r>
      <w:proofErr w:type="spellStart"/>
      <w:r w:rsidRPr="00BF6C09">
        <w:t>Stuckenschmidt</w:t>
      </w:r>
      <w:proofErr w:type="spellEnd"/>
      <w:r w:rsidRPr="00BF6C09">
        <w:t>, H. (2020). Daily retail demand forecasting using machine learning with emphasis on calendric special days. </w:t>
      </w:r>
      <w:r w:rsidRPr="00947A1E">
        <w:rPr>
          <w:i/>
        </w:rPr>
        <w:t>International Journal of Forecasting</w:t>
      </w:r>
      <w:r w:rsidRPr="00BF6C09">
        <w:t>, 36(2)</w:t>
      </w:r>
      <w:r w:rsidR="00C92890">
        <w:t>.</w:t>
      </w:r>
      <w:r w:rsidRPr="00BF6C09">
        <w:t xml:space="preserve"> </w:t>
      </w:r>
      <w:proofErr w:type="gramStart"/>
      <w:r w:rsidRPr="00BF6C09">
        <w:t>doi:10.1016/j.ijforecast</w:t>
      </w:r>
      <w:proofErr w:type="gramEnd"/>
      <w:r w:rsidRPr="00BF6C09">
        <w:t>.2020.02.005</w:t>
      </w:r>
      <w:r>
        <w:t>.</w:t>
      </w:r>
    </w:p>
    <w:p w14:paraId="57B50EF3" w14:textId="55A4EAA2" w:rsidR="00973F96" w:rsidRDefault="00973F96" w:rsidP="00973F96">
      <w:pPr>
        <w:pStyle w:val="reference"/>
        <w:numPr>
          <w:ilvl w:val="0"/>
          <w:numId w:val="6"/>
        </w:numPr>
      </w:pPr>
      <w:proofErr w:type="spellStart"/>
      <w:r w:rsidRPr="00337165">
        <w:t>Elsayed</w:t>
      </w:r>
      <w:proofErr w:type="spellEnd"/>
      <w:r w:rsidRPr="00337165">
        <w:t xml:space="preserve">, N., Maida, A. S., &amp; </w:t>
      </w:r>
      <w:proofErr w:type="spellStart"/>
      <w:r w:rsidRPr="00337165">
        <w:t>Bayoumi</w:t>
      </w:r>
      <w:proofErr w:type="spellEnd"/>
      <w:r w:rsidRPr="00337165">
        <w:t>, M. (2019). Gated recurrent neural networks empirical utilization for time series classification</w:t>
      </w:r>
      <w:r w:rsidR="00947A1E">
        <w:t xml:space="preserve">. </w:t>
      </w:r>
      <w:r w:rsidRPr="00337165">
        <w:t> </w:t>
      </w:r>
      <w:r w:rsidRPr="00947A1E">
        <w:rPr>
          <w:i/>
        </w:rPr>
        <w:t>IEEE</w:t>
      </w:r>
      <w:r w:rsidRPr="00337165">
        <w:t>. doi:10.1109/</w:t>
      </w:r>
      <w:proofErr w:type="spellStart"/>
      <w:r w:rsidRPr="00337165">
        <w:t>iThings</w:t>
      </w:r>
      <w:proofErr w:type="spellEnd"/>
      <w:r w:rsidRPr="00337165">
        <w:t>/</w:t>
      </w:r>
      <w:proofErr w:type="spellStart"/>
      <w:r w:rsidRPr="00337165">
        <w:t>GreenCom</w:t>
      </w:r>
      <w:proofErr w:type="spellEnd"/>
      <w:r w:rsidRPr="00337165">
        <w:t>/</w:t>
      </w:r>
      <w:proofErr w:type="spellStart"/>
      <w:r w:rsidRPr="00337165">
        <w:t>CPSCom</w:t>
      </w:r>
      <w:proofErr w:type="spellEnd"/>
      <w:r w:rsidRPr="00337165">
        <w:t>/SmartData.2019.00202</w:t>
      </w:r>
      <w:r>
        <w:t>.</w:t>
      </w:r>
    </w:p>
    <w:p w14:paraId="580B6940" w14:textId="2E9C754F" w:rsidR="000A21DC" w:rsidRDefault="000A21DC" w:rsidP="000A21DC">
      <w:pPr>
        <w:pStyle w:val="reference"/>
        <w:numPr>
          <w:ilvl w:val="0"/>
          <w:numId w:val="6"/>
        </w:numPr>
      </w:pPr>
      <w:proofErr w:type="spellStart"/>
      <w:r>
        <w:t>Jiseong</w:t>
      </w:r>
      <w:proofErr w:type="spellEnd"/>
      <w:r>
        <w:t xml:space="preserve"> Noh, Hyun-Ji Park, Jong Soo Kim, &amp; </w:t>
      </w:r>
      <w:proofErr w:type="spellStart"/>
      <w:r>
        <w:t>Seung</w:t>
      </w:r>
      <w:proofErr w:type="spellEnd"/>
      <w:r>
        <w:t xml:space="preserve">-June Hwang. (2020). Gated Recurrent Unit with Genetic Algorithm for Product Demand Forecasting in Supply Chain Management. </w:t>
      </w:r>
      <w:r w:rsidRPr="00947A1E">
        <w:rPr>
          <w:i/>
        </w:rPr>
        <w:t>Mathematics</w:t>
      </w:r>
      <w:r>
        <w:t xml:space="preserve"> (Basel), 8(565). https://doi.org/10.3390/math8040565</w:t>
      </w:r>
      <w:r w:rsidR="005527C7">
        <w:t>.</w:t>
      </w:r>
    </w:p>
    <w:p w14:paraId="48D1A872" w14:textId="70B7D440" w:rsidR="00AB4F4D" w:rsidRDefault="00AB4F4D" w:rsidP="00AB4F4D">
      <w:pPr>
        <w:pStyle w:val="reference"/>
        <w:numPr>
          <w:ilvl w:val="0"/>
          <w:numId w:val="6"/>
        </w:numPr>
      </w:pPr>
      <w:proofErr w:type="spellStart"/>
      <w:r>
        <w:t>Weng</w:t>
      </w:r>
      <w:proofErr w:type="spellEnd"/>
      <w:r>
        <w:t xml:space="preserve">, T., Liu, W., &amp; Xiao, J. (2019). Supply chain sales forecasting based on </w:t>
      </w:r>
      <w:proofErr w:type="spellStart"/>
      <w:r>
        <w:t>lightGBM</w:t>
      </w:r>
      <w:proofErr w:type="spellEnd"/>
      <w:r>
        <w:t xml:space="preserve"> and LSTM combination model. </w:t>
      </w:r>
      <w:r w:rsidRPr="00947A1E">
        <w:rPr>
          <w:i/>
        </w:rPr>
        <w:t>Industrial Management &amp; Data Systems</w:t>
      </w:r>
      <w:r>
        <w:t xml:space="preserve">, 120(2), 265–279. </w:t>
      </w:r>
      <w:r w:rsidRPr="005527C7">
        <w:t>https://doi.org/10.1108/IMDS-03-2019-0170</w:t>
      </w:r>
      <w:r w:rsidR="005527C7">
        <w:t>.</w:t>
      </w:r>
    </w:p>
    <w:p w14:paraId="2E380258" w14:textId="57568CFE" w:rsidR="00941AE5" w:rsidRDefault="00941AE5" w:rsidP="00941AE5">
      <w:pPr>
        <w:pStyle w:val="reference"/>
        <w:numPr>
          <w:ilvl w:val="0"/>
          <w:numId w:val="6"/>
        </w:numPr>
      </w:pPr>
      <w:proofErr w:type="spellStart"/>
      <w:r>
        <w:t>Helmini</w:t>
      </w:r>
      <w:proofErr w:type="spellEnd"/>
      <w:r>
        <w:t xml:space="preserve">, S., </w:t>
      </w:r>
      <w:proofErr w:type="spellStart"/>
      <w:r>
        <w:t>Jayasinghe</w:t>
      </w:r>
      <w:proofErr w:type="spellEnd"/>
      <w:r>
        <w:t xml:space="preserve">, M., &amp; </w:t>
      </w:r>
      <w:proofErr w:type="spellStart"/>
      <w:r>
        <w:t>Perera</w:t>
      </w:r>
      <w:proofErr w:type="spellEnd"/>
      <w:r>
        <w:t xml:space="preserve">, S. (2019). Sales forecasting using multivariate long short term memory network models. </w:t>
      </w:r>
      <w:proofErr w:type="spellStart"/>
      <w:r>
        <w:t>PeerJ</w:t>
      </w:r>
      <w:proofErr w:type="spellEnd"/>
      <w:r>
        <w:t xml:space="preserve"> </w:t>
      </w:r>
      <w:proofErr w:type="spellStart"/>
      <w:r>
        <w:t>PrePrints</w:t>
      </w:r>
      <w:proofErr w:type="spellEnd"/>
      <w:r>
        <w:t>. https://doi.org/10.7287/peerj.preprints.27712v1</w:t>
      </w:r>
      <w:r w:rsidR="005527C7">
        <w:t>.</w:t>
      </w:r>
    </w:p>
    <w:p w14:paraId="35BEB725" w14:textId="751BD40E" w:rsidR="00CB0DD1" w:rsidRDefault="00CB0DD1" w:rsidP="00CB0DD1">
      <w:pPr>
        <w:pStyle w:val="reference"/>
        <w:numPr>
          <w:ilvl w:val="0"/>
          <w:numId w:val="6"/>
        </w:numPr>
      </w:pPr>
      <w:proofErr w:type="spellStart"/>
      <w:r>
        <w:t>Weytjens</w:t>
      </w:r>
      <w:proofErr w:type="spellEnd"/>
      <w:r>
        <w:t xml:space="preserve">, H., Lohmann, E., &amp; </w:t>
      </w:r>
      <w:proofErr w:type="spellStart"/>
      <w:r>
        <w:t>Kleinsteuber</w:t>
      </w:r>
      <w:proofErr w:type="spellEnd"/>
      <w:r>
        <w:t xml:space="preserve">, M. (2019). Cash flow prediction: MLP and LSTM compared to ARIMA and Prophet. </w:t>
      </w:r>
      <w:r w:rsidRPr="00947A1E">
        <w:rPr>
          <w:i/>
        </w:rPr>
        <w:t>Electronic Commerce Research</w:t>
      </w:r>
      <w:r>
        <w:t xml:space="preserve">, 1–21. </w:t>
      </w:r>
      <w:r w:rsidRPr="005527C7">
        <w:t>https://doi.org/10.1007/s10660-019-09362-7</w:t>
      </w:r>
      <w:r w:rsidR="005527C7">
        <w:t>.</w:t>
      </w:r>
    </w:p>
    <w:p w14:paraId="561CD460" w14:textId="224C985A" w:rsidR="00336C2F" w:rsidRDefault="00336C2F" w:rsidP="00414F98">
      <w:pPr>
        <w:pStyle w:val="reference"/>
        <w:numPr>
          <w:ilvl w:val="0"/>
          <w:numId w:val="6"/>
        </w:numPr>
      </w:pPr>
      <w:proofErr w:type="spellStart"/>
      <w:r>
        <w:t>Tuggener</w:t>
      </w:r>
      <w:proofErr w:type="spellEnd"/>
      <w:r>
        <w:t xml:space="preserve">, L., Amirian, M., Rombach, K., </w:t>
      </w:r>
      <w:proofErr w:type="spellStart"/>
      <w:r>
        <w:t>Lorwald</w:t>
      </w:r>
      <w:proofErr w:type="spellEnd"/>
      <w:r>
        <w:t xml:space="preserve">, S., Varlet, A., </w:t>
      </w:r>
      <w:proofErr w:type="spellStart"/>
      <w:r>
        <w:t>Westermann</w:t>
      </w:r>
      <w:proofErr w:type="spellEnd"/>
      <w:r>
        <w:t xml:space="preserve">, C., &amp; </w:t>
      </w:r>
      <w:proofErr w:type="spellStart"/>
      <w:r>
        <w:t>Stadelmann</w:t>
      </w:r>
      <w:proofErr w:type="spellEnd"/>
      <w:r>
        <w:t xml:space="preserve">, T. (2019). Automated Machine Learning in Practice: State of the Art and Recent Results. </w:t>
      </w:r>
      <w:r w:rsidRPr="00947A1E">
        <w:rPr>
          <w:i/>
        </w:rPr>
        <w:t>2019 6th Swiss Conference on Data Science (SDS)</w:t>
      </w:r>
      <w:r>
        <w:t xml:space="preserve">, 31–36. </w:t>
      </w:r>
      <w:r w:rsidR="005902E5" w:rsidRPr="005902E5">
        <w:t>https://doi.org/10.1109/SDS.2019.00-11</w:t>
      </w:r>
      <w:r w:rsidR="005527C7">
        <w:t>.</w:t>
      </w:r>
    </w:p>
    <w:p w14:paraId="67446CA1" w14:textId="77777777" w:rsidR="005902E5" w:rsidRPr="007557E5" w:rsidRDefault="005902E5" w:rsidP="005902E5">
      <w:pPr>
        <w:pStyle w:val="reference"/>
        <w:numPr>
          <w:ilvl w:val="0"/>
          <w:numId w:val="6"/>
        </w:numPr>
      </w:pPr>
      <w:r>
        <w:t xml:space="preserve">Woodward, W., Gray, H., &amp; Elliott, A. (2017). </w:t>
      </w:r>
      <w:r w:rsidRPr="0012272D">
        <w:rPr>
          <w:i/>
        </w:rPr>
        <w:t>Applied Time Series Analysis with R</w:t>
      </w:r>
      <w:r>
        <w:t xml:space="preserve"> (2</w:t>
      </w:r>
      <w:r w:rsidRPr="0012272D">
        <w:rPr>
          <w:vertAlign w:val="superscript"/>
        </w:rPr>
        <w:t>nd</w:t>
      </w:r>
      <w:r>
        <w:t xml:space="preserve"> edition). Boca Raton: Taylor &amp; Francis.</w:t>
      </w:r>
    </w:p>
    <w:p w14:paraId="15BC3E4D" w14:textId="77777777" w:rsidR="00F0455A" w:rsidRPr="005527C7" w:rsidRDefault="00F0455A" w:rsidP="00F0455A">
      <w:pPr>
        <w:pStyle w:val="reference"/>
        <w:numPr>
          <w:ilvl w:val="0"/>
          <w:numId w:val="6"/>
        </w:numPr>
      </w:pPr>
      <w:proofErr w:type="spellStart"/>
      <w:r w:rsidRPr="005527C7">
        <w:t>Gimeno</w:t>
      </w:r>
      <w:proofErr w:type="spellEnd"/>
      <w:r w:rsidRPr="005527C7">
        <w:t xml:space="preserve">, R., </w:t>
      </w:r>
      <w:proofErr w:type="spellStart"/>
      <w:r w:rsidRPr="005527C7">
        <w:t>Manchado</w:t>
      </w:r>
      <w:proofErr w:type="spellEnd"/>
      <w:r w:rsidRPr="005527C7">
        <w:t xml:space="preserve">, B., &amp; </w:t>
      </w:r>
      <w:proofErr w:type="spellStart"/>
      <w:r w:rsidRPr="005527C7">
        <w:t>Mı́nguez</w:t>
      </w:r>
      <w:proofErr w:type="spellEnd"/>
      <w:r w:rsidRPr="005527C7">
        <w:t>, R. (1999). Stationarity tests for financial time series. </w:t>
      </w:r>
      <w:proofErr w:type="spellStart"/>
      <w:r w:rsidRPr="00947A1E">
        <w:rPr>
          <w:i/>
        </w:rPr>
        <w:t>Physica</w:t>
      </w:r>
      <w:proofErr w:type="spellEnd"/>
      <w:r w:rsidRPr="00947A1E">
        <w:rPr>
          <w:i/>
        </w:rPr>
        <w:t xml:space="preserve"> A: Statistical Mechanics and its Applications</w:t>
      </w:r>
      <w:r w:rsidRPr="005527C7">
        <w:t>, 269(1), 72-78. doi:</w:t>
      </w:r>
      <w:hyperlink r:id="rId18" w:tgtFrame="_blank" w:history="1">
        <w:r w:rsidRPr="005527C7">
          <w:t>https://doi-org.proxy.libraries.smu.edu/10.1016/S0378-4371(99)00081-3</w:t>
        </w:r>
      </w:hyperlink>
      <w:r>
        <w:t>.</w:t>
      </w:r>
    </w:p>
    <w:p w14:paraId="02EF4AD3" w14:textId="77777777" w:rsidR="00CD33DB" w:rsidRDefault="00CD33DB" w:rsidP="00CD33DB">
      <w:pPr>
        <w:pStyle w:val="reference"/>
        <w:numPr>
          <w:ilvl w:val="0"/>
          <w:numId w:val="6"/>
        </w:numPr>
      </w:pPr>
      <w:r w:rsidRPr="005527C7">
        <w:t xml:space="preserve">Robert Taylor, </w:t>
      </w:r>
      <w:proofErr w:type="gramStart"/>
      <w:r w:rsidRPr="005527C7">
        <w:t>A.,M.</w:t>
      </w:r>
      <w:proofErr w:type="gramEnd"/>
      <w:r w:rsidRPr="005527C7">
        <w:t xml:space="preserve"> (2003). Robust stationarity tests in seasonal time series processes</w:t>
      </w:r>
      <w:r w:rsidRPr="00947A1E">
        <w:rPr>
          <w:i/>
        </w:rPr>
        <w:t>. Journal of Business &amp; Economic Statistics</w:t>
      </w:r>
      <w:r w:rsidRPr="005527C7">
        <w:t>, 21(1), 156-163. doi:10.1198/073500102288618856</w:t>
      </w:r>
      <w:r>
        <w:t>.</w:t>
      </w:r>
    </w:p>
    <w:p w14:paraId="7540CE5D" w14:textId="77777777" w:rsidR="00281634" w:rsidRPr="005527C7" w:rsidRDefault="00281634" w:rsidP="00281634">
      <w:pPr>
        <w:pStyle w:val="reference"/>
        <w:numPr>
          <w:ilvl w:val="0"/>
          <w:numId w:val="6"/>
        </w:numPr>
      </w:pPr>
      <w:r w:rsidRPr="005527C7">
        <w:t>van Delft</w:t>
      </w:r>
      <w:r>
        <w:t>, A.</w:t>
      </w:r>
      <w:r w:rsidRPr="005527C7">
        <w:t xml:space="preserve">, </w:t>
      </w:r>
      <w:proofErr w:type="spellStart"/>
      <w:r w:rsidRPr="005527C7">
        <w:t>Characiejus</w:t>
      </w:r>
      <w:proofErr w:type="spellEnd"/>
      <w:r w:rsidRPr="005527C7">
        <w:t xml:space="preserve">, V., &amp; </w:t>
      </w:r>
      <w:proofErr w:type="spellStart"/>
      <w:r w:rsidRPr="005527C7">
        <w:t>Dette</w:t>
      </w:r>
      <w:proofErr w:type="spellEnd"/>
      <w:r w:rsidRPr="005527C7">
        <w:t>, H. (2018). A nonparametric test for stationarity in functional time series. Ithaca, United States Ithaca, Ithaca: Cornell University Library, arXiv.org. doi:</w:t>
      </w:r>
      <w:hyperlink r:id="rId19" w:tgtFrame="_blank" w:history="1">
        <w:r w:rsidRPr="005527C7">
          <w:t>http://dx.doi.org.proxy.libraries.smu.edu/10.5705/ss.202018.0320</w:t>
        </w:r>
      </w:hyperlink>
      <w:r>
        <w:t>.</w:t>
      </w:r>
    </w:p>
    <w:p w14:paraId="517C6B61" w14:textId="003FFA2D" w:rsidR="005902E5" w:rsidRDefault="007A2674" w:rsidP="006940C2">
      <w:pPr>
        <w:pStyle w:val="reference"/>
        <w:numPr>
          <w:ilvl w:val="0"/>
          <w:numId w:val="6"/>
        </w:numPr>
      </w:pPr>
      <w:proofErr w:type="spellStart"/>
      <w:r w:rsidRPr="005527C7">
        <w:t>Jin</w:t>
      </w:r>
      <w:proofErr w:type="spellEnd"/>
      <w:r w:rsidRPr="005527C7">
        <w:t>, L., Wang, S., &amp; Wang, H. (2015). A new non-parametric stationarity test of time series in the time domain. </w:t>
      </w:r>
      <w:r w:rsidRPr="00947A1E">
        <w:rPr>
          <w:i/>
        </w:rPr>
        <w:t>Journal of the Royal Statistical Society: Series B (Statistical Methodology)</w:t>
      </w:r>
      <w:r w:rsidRPr="005527C7">
        <w:t>, 77(5), 893-922. doi:10.1111/rssb.12091</w:t>
      </w:r>
      <w:r>
        <w:t>.</w:t>
      </w:r>
    </w:p>
    <w:sectPr w:rsidR="005902E5">
      <w:pgSz w:w="11907" w:h="16840" w:code="9"/>
      <w:pgMar w:top="2948" w:right="2495" w:bottom="2948" w:left="2495" w:header="2381" w:footer="1389" w:gutter="0"/>
      <w:cols w:space="720"/>
      <w:noEndnote/>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Ford, Jenna A" w:date="2020-08-06T20:27:00Z" w:initials="FJA">
    <w:p w14:paraId="4591FEA4" w14:textId="0C2CCA17" w:rsidR="00444D7D" w:rsidRDefault="00444D7D">
      <w:pPr>
        <w:pStyle w:val="CommentText"/>
      </w:pPr>
      <w:r>
        <w:rPr>
          <w:rStyle w:val="CommentReference"/>
        </w:rPr>
        <w:annotationRef/>
      </w:r>
      <w:r>
        <w:t xml:space="preserve">With the </w:t>
      </w:r>
      <w:proofErr w:type="spellStart"/>
      <w:r>
        <w:t>AutoML</w:t>
      </w:r>
      <w:proofErr w:type="spellEnd"/>
      <w:r>
        <w:t xml:space="preserve"> framework now complete, our last main task is to add in more models. This will be our focus for Draft 3.</w:t>
      </w:r>
    </w:p>
  </w:comment>
  <w:comment w:id="4" w:author="Ford, Jenna A" w:date="2020-08-07T14:04:00Z" w:initials="FJA">
    <w:p w14:paraId="22A5676E" w14:textId="24874198" w:rsidR="004D3F2D" w:rsidRDefault="004D3F2D">
      <w:pPr>
        <w:pStyle w:val="CommentText"/>
      </w:pPr>
      <w:r>
        <w:rPr>
          <w:rStyle w:val="CommentReference"/>
        </w:rPr>
        <w:annotationRef/>
      </w:r>
      <w:r>
        <w:t>Still need to incorporate F-</w:t>
      </w:r>
      <w:proofErr w:type="spellStart"/>
      <w:r>
        <w:t>statistic</w:t>
      </w:r>
      <w:proofErr w:type="spellEnd"/>
      <w:r>
        <w:t xml:space="preserve"> analysis</w:t>
      </w:r>
    </w:p>
  </w:comment>
  <w:comment w:id="5" w:author="Ford, Jenna A" w:date="2020-08-06T19:51:00Z" w:initials="FJA">
    <w:p w14:paraId="4070E6CA" w14:textId="3DA0BE16" w:rsidR="00AD5395" w:rsidRDefault="00AD5395">
      <w:pPr>
        <w:pStyle w:val="CommentText"/>
      </w:pPr>
      <w:r>
        <w:rPr>
          <w:rStyle w:val="CommentReference"/>
        </w:rPr>
        <w:annotationRef/>
      </w:r>
      <w:r>
        <w:t>Once we finish adding models we can list a few possibilities.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91FEA4" w15:done="0"/>
  <w15:commentEx w15:paraId="22A5676E" w15:done="0"/>
  <w15:commentEx w15:paraId="4070E6C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61DCF" w16cex:dateUtc="2020-07-13T04:39:00Z"/>
  <w16cex:commentExtensible w16cex:durableId="22B61E48" w16cex:dateUtc="2020-07-13T04:42:00Z"/>
  <w16cex:commentExtensible w16cex:durableId="22B69F83" w16cex:dateUtc="2020-07-13T13:53:00Z"/>
  <w16cex:commentExtensible w16cex:durableId="22B6AC76" w16cex:dateUtc="2020-07-13T14: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BC701B9" w16cid:durableId="22B61DCF"/>
  <w16cid:commentId w16cid:paraId="5DC76B13" w16cid:durableId="22B61DA5"/>
  <w16cid:commentId w16cid:paraId="5AE124F8" w16cid:durableId="22B61E48"/>
  <w16cid:commentId w16cid:paraId="2A913201" w16cid:durableId="22B69F83"/>
  <w16cid:commentId w16cid:paraId="321E23FE" w16cid:durableId="22B61DA6"/>
  <w16cid:commentId w16cid:paraId="36EA5DD4" w16cid:durableId="22B61DA7"/>
  <w16cid:commentId w16cid:paraId="117C3D58" w16cid:durableId="22B61DA8"/>
  <w16cid:commentId w16cid:paraId="1B8F55B8" w16cid:durableId="22B61DA9"/>
  <w16cid:commentId w16cid:paraId="618B41B2" w16cid:durableId="22B61DAA"/>
  <w16cid:commentId w16cid:paraId="0258EBDF" w16cid:durableId="22B61DAB"/>
  <w16cid:commentId w16cid:paraId="4C2F56A9" w16cid:durableId="22B6AC76"/>
  <w16cid:commentId w16cid:paraId="5C792B44" w16cid:durableId="22B61DAC"/>
  <w16cid:commentId w16cid:paraId="1227DB4A" w16cid:durableId="22B61DA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F130D6" w14:textId="77777777" w:rsidR="0077779F" w:rsidRDefault="0077779F">
      <w:r>
        <w:separator/>
      </w:r>
    </w:p>
  </w:endnote>
  <w:endnote w:type="continuationSeparator" w:id="0">
    <w:p w14:paraId="6F73AADB" w14:textId="77777777" w:rsidR="0077779F" w:rsidRDefault="007777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ms Rmn">
    <w:panose1 w:val="02020603040505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PMingLiU">
    <w:altName w:val="新細明體"/>
    <w:panose1 w:val="02010601000101010101"/>
    <w:charset w:val="88"/>
    <w:family w:val="roman"/>
    <w:pitch w:val="variable"/>
    <w:sig w:usb0="A00002FF" w:usb1="2A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5CE6A8" w14:textId="77777777" w:rsidR="0077779F" w:rsidRDefault="0077779F">
      <w:r>
        <w:separator/>
      </w:r>
    </w:p>
  </w:footnote>
  <w:footnote w:type="continuationSeparator" w:id="0">
    <w:p w14:paraId="63026557" w14:textId="77777777" w:rsidR="0077779F" w:rsidRDefault="0077779F">
      <w:r>
        <w:continuationSeparator/>
      </w:r>
    </w:p>
  </w:footnote>
  <w:footnote w:id="1">
    <w:p w14:paraId="2E565B45" w14:textId="5D07C571" w:rsidR="00AD5395" w:rsidRDefault="00AD5395">
      <w:pPr>
        <w:pStyle w:val="FootnoteText"/>
      </w:pPr>
      <w:r>
        <w:rPr>
          <w:rStyle w:val="FootnoteReference"/>
        </w:rPr>
        <w:footnoteRef/>
      </w:r>
      <w:r>
        <w:t xml:space="preserve"> Gruben, M. (2017, August). </w:t>
      </w:r>
      <w:r w:rsidRPr="00351C96">
        <w:rPr>
          <w:i/>
        </w:rPr>
        <w:t>Austin Weather</w:t>
      </w:r>
      <w:r>
        <w:t xml:space="preserve"> (Version 3) [Data set]. Retrieved July 10, 2020 from </w:t>
      </w:r>
      <w:r w:rsidRPr="00B52911">
        <w:t>https://www.kaggle.com/grubenm/austin-weather/data#</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27256EE9"/>
    <w:multiLevelType w:val="hybridMultilevel"/>
    <w:tmpl w:val="50B6E1FC"/>
    <w:lvl w:ilvl="0" w:tplc="DAD0DBDE">
      <w:start w:val="1"/>
      <w:numFmt w:val="decimal"/>
      <w:lvlText w:val="%1."/>
      <w:lvlJc w:val="right"/>
      <w:pPr>
        <w:ind w:left="288" w:hanging="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3"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15:restartNumberingAfterBreak="0">
    <w:nsid w:val="42335E19"/>
    <w:multiLevelType w:val="hybridMultilevel"/>
    <w:tmpl w:val="CC14D5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6B37680"/>
    <w:multiLevelType w:val="hybridMultilevel"/>
    <w:tmpl w:val="50B6E1FC"/>
    <w:lvl w:ilvl="0" w:tplc="DAD0DBDE">
      <w:start w:val="1"/>
      <w:numFmt w:val="decimal"/>
      <w:lvlText w:val="%1."/>
      <w:lvlJc w:val="right"/>
      <w:pPr>
        <w:ind w:left="288" w:hanging="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A01AD9"/>
    <w:multiLevelType w:val="hybridMultilevel"/>
    <w:tmpl w:val="5C664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6"/>
  </w:num>
  <w:num w:numId="5">
    <w:abstractNumId w:val="4"/>
  </w:num>
  <w:num w:numId="6">
    <w:abstractNumId w:val="5"/>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ord, Jenna A">
    <w15:presenceInfo w15:providerId="AD" w15:userId="S-1-5-21-869016910-166078940-621696214-7260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2DC"/>
    <w:rsid w:val="00004898"/>
    <w:rsid w:val="00024C5C"/>
    <w:rsid w:val="000327E6"/>
    <w:rsid w:val="000339FB"/>
    <w:rsid w:val="00040D46"/>
    <w:rsid w:val="0004109D"/>
    <w:rsid w:val="000451EA"/>
    <w:rsid w:val="00047110"/>
    <w:rsid w:val="0005077E"/>
    <w:rsid w:val="00050DFE"/>
    <w:rsid w:val="00052DE7"/>
    <w:rsid w:val="000730EC"/>
    <w:rsid w:val="00094440"/>
    <w:rsid w:val="00094F1F"/>
    <w:rsid w:val="0009784C"/>
    <w:rsid w:val="000A21DC"/>
    <w:rsid w:val="000A28C7"/>
    <w:rsid w:val="000B5838"/>
    <w:rsid w:val="000D1867"/>
    <w:rsid w:val="000E40A3"/>
    <w:rsid w:val="001008CA"/>
    <w:rsid w:val="001024D1"/>
    <w:rsid w:val="00106B04"/>
    <w:rsid w:val="0012272D"/>
    <w:rsid w:val="00134983"/>
    <w:rsid w:val="00135B3A"/>
    <w:rsid w:val="00137F75"/>
    <w:rsid w:val="00165C6D"/>
    <w:rsid w:val="00165FD6"/>
    <w:rsid w:val="00177AC2"/>
    <w:rsid w:val="00182E58"/>
    <w:rsid w:val="00183C96"/>
    <w:rsid w:val="0018711D"/>
    <w:rsid w:val="00194C42"/>
    <w:rsid w:val="00194DD3"/>
    <w:rsid w:val="001A13DF"/>
    <w:rsid w:val="001D3036"/>
    <w:rsid w:val="001E2B8E"/>
    <w:rsid w:val="00203798"/>
    <w:rsid w:val="00204142"/>
    <w:rsid w:val="00211985"/>
    <w:rsid w:val="00212862"/>
    <w:rsid w:val="00213466"/>
    <w:rsid w:val="002204E0"/>
    <w:rsid w:val="0022165D"/>
    <w:rsid w:val="0022596F"/>
    <w:rsid w:val="002468B2"/>
    <w:rsid w:val="00252BAB"/>
    <w:rsid w:val="00262263"/>
    <w:rsid w:val="00273323"/>
    <w:rsid w:val="002755AE"/>
    <w:rsid w:val="0028007B"/>
    <w:rsid w:val="00281634"/>
    <w:rsid w:val="002A3EE9"/>
    <w:rsid w:val="002B4F02"/>
    <w:rsid w:val="002C483D"/>
    <w:rsid w:val="002D1DA6"/>
    <w:rsid w:val="002D3785"/>
    <w:rsid w:val="002D4807"/>
    <w:rsid w:val="002E1CBD"/>
    <w:rsid w:val="002F71C6"/>
    <w:rsid w:val="00336C2F"/>
    <w:rsid w:val="00350D78"/>
    <w:rsid w:val="00351C96"/>
    <w:rsid w:val="003535E7"/>
    <w:rsid w:val="003629F5"/>
    <w:rsid w:val="00365BD0"/>
    <w:rsid w:val="00371779"/>
    <w:rsid w:val="00374425"/>
    <w:rsid w:val="003813FF"/>
    <w:rsid w:val="003B2B31"/>
    <w:rsid w:val="003C5FA0"/>
    <w:rsid w:val="003D3C40"/>
    <w:rsid w:val="003D6B50"/>
    <w:rsid w:val="003E2300"/>
    <w:rsid w:val="003E2CA3"/>
    <w:rsid w:val="003F3EBE"/>
    <w:rsid w:val="003F787C"/>
    <w:rsid w:val="00405132"/>
    <w:rsid w:val="00410BDD"/>
    <w:rsid w:val="00414F98"/>
    <w:rsid w:val="00444D7D"/>
    <w:rsid w:val="00446E38"/>
    <w:rsid w:val="00451789"/>
    <w:rsid w:val="0045271B"/>
    <w:rsid w:val="00454A59"/>
    <w:rsid w:val="004658C8"/>
    <w:rsid w:val="00466FF9"/>
    <w:rsid w:val="004673AC"/>
    <w:rsid w:val="00470C24"/>
    <w:rsid w:val="00484970"/>
    <w:rsid w:val="004D2580"/>
    <w:rsid w:val="004D3F2D"/>
    <w:rsid w:val="004D46C4"/>
    <w:rsid w:val="004D52FD"/>
    <w:rsid w:val="004E040A"/>
    <w:rsid w:val="004F3BDA"/>
    <w:rsid w:val="00503C5C"/>
    <w:rsid w:val="00513F48"/>
    <w:rsid w:val="00531744"/>
    <w:rsid w:val="00545587"/>
    <w:rsid w:val="005527C7"/>
    <w:rsid w:val="00571508"/>
    <w:rsid w:val="00573CFF"/>
    <w:rsid w:val="005805FC"/>
    <w:rsid w:val="00585EAF"/>
    <w:rsid w:val="00586CFF"/>
    <w:rsid w:val="005902E5"/>
    <w:rsid w:val="00590FD1"/>
    <w:rsid w:val="00593AF4"/>
    <w:rsid w:val="005B1817"/>
    <w:rsid w:val="005B5E35"/>
    <w:rsid w:val="005C276B"/>
    <w:rsid w:val="005F0735"/>
    <w:rsid w:val="005F36F5"/>
    <w:rsid w:val="005F3E24"/>
    <w:rsid w:val="0060068C"/>
    <w:rsid w:val="00606150"/>
    <w:rsid w:val="00617499"/>
    <w:rsid w:val="006225EA"/>
    <w:rsid w:val="0062311B"/>
    <w:rsid w:val="00625C51"/>
    <w:rsid w:val="0063744D"/>
    <w:rsid w:val="00652234"/>
    <w:rsid w:val="00653024"/>
    <w:rsid w:val="00657488"/>
    <w:rsid w:val="00661BEF"/>
    <w:rsid w:val="00663895"/>
    <w:rsid w:val="0067477F"/>
    <w:rsid w:val="00676D32"/>
    <w:rsid w:val="006827CC"/>
    <w:rsid w:val="006940C2"/>
    <w:rsid w:val="006A1BD8"/>
    <w:rsid w:val="006D4BD4"/>
    <w:rsid w:val="00700B0F"/>
    <w:rsid w:val="007131A7"/>
    <w:rsid w:val="00716900"/>
    <w:rsid w:val="00727F81"/>
    <w:rsid w:val="007309D0"/>
    <w:rsid w:val="00731F6A"/>
    <w:rsid w:val="00745CFB"/>
    <w:rsid w:val="007557E5"/>
    <w:rsid w:val="007576C2"/>
    <w:rsid w:val="0076102F"/>
    <w:rsid w:val="0077779F"/>
    <w:rsid w:val="00782CFC"/>
    <w:rsid w:val="00790F3B"/>
    <w:rsid w:val="00797B36"/>
    <w:rsid w:val="007A188B"/>
    <w:rsid w:val="007A2674"/>
    <w:rsid w:val="007A4C01"/>
    <w:rsid w:val="007B61CB"/>
    <w:rsid w:val="007D2FBA"/>
    <w:rsid w:val="007D7C1E"/>
    <w:rsid w:val="007D7E58"/>
    <w:rsid w:val="007D7E6D"/>
    <w:rsid w:val="007F1223"/>
    <w:rsid w:val="00806EF5"/>
    <w:rsid w:val="00823C1B"/>
    <w:rsid w:val="0082618E"/>
    <w:rsid w:val="00834821"/>
    <w:rsid w:val="0083662E"/>
    <w:rsid w:val="008377F0"/>
    <w:rsid w:val="00837F62"/>
    <w:rsid w:val="00846C60"/>
    <w:rsid w:val="0087224C"/>
    <w:rsid w:val="00873F65"/>
    <w:rsid w:val="0088589C"/>
    <w:rsid w:val="0088639B"/>
    <w:rsid w:val="00892564"/>
    <w:rsid w:val="00892DCC"/>
    <w:rsid w:val="008A0799"/>
    <w:rsid w:val="008A63C7"/>
    <w:rsid w:val="008D31BC"/>
    <w:rsid w:val="008D3CC2"/>
    <w:rsid w:val="009057F8"/>
    <w:rsid w:val="00914605"/>
    <w:rsid w:val="00930EEA"/>
    <w:rsid w:val="0093246A"/>
    <w:rsid w:val="00941AE5"/>
    <w:rsid w:val="00943F8F"/>
    <w:rsid w:val="00947A1E"/>
    <w:rsid w:val="009622B5"/>
    <w:rsid w:val="00973F96"/>
    <w:rsid w:val="00974760"/>
    <w:rsid w:val="009942DC"/>
    <w:rsid w:val="00996480"/>
    <w:rsid w:val="009B1D59"/>
    <w:rsid w:val="009B26F3"/>
    <w:rsid w:val="009B5026"/>
    <w:rsid w:val="009B53A2"/>
    <w:rsid w:val="009B5E2A"/>
    <w:rsid w:val="009D739B"/>
    <w:rsid w:val="009D7521"/>
    <w:rsid w:val="009F4136"/>
    <w:rsid w:val="009F5D04"/>
    <w:rsid w:val="00A02F42"/>
    <w:rsid w:val="00A213BE"/>
    <w:rsid w:val="00A40D4D"/>
    <w:rsid w:val="00A47B1C"/>
    <w:rsid w:val="00A61B46"/>
    <w:rsid w:val="00A759B4"/>
    <w:rsid w:val="00A75D4C"/>
    <w:rsid w:val="00A8085E"/>
    <w:rsid w:val="00A80D03"/>
    <w:rsid w:val="00A8258F"/>
    <w:rsid w:val="00A82AC2"/>
    <w:rsid w:val="00A90A34"/>
    <w:rsid w:val="00AA07AA"/>
    <w:rsid w:val="00AB4F4D"/>
    <w:rsid w:val="00AC7605"/>
    <w:rsid w:val="00AD342B"/>
    <w:rsid w:val="00AD39E8"/>
    <w:rsid w:val="00AD5395"/>
    <w:rsid w:val="00AD6D77"/>
    <w:rsid w:val="00B02623"/>
    <w:rsid w:val="00B069EE"/>
    <w:rsid w:val="00B16361"/>
    <w:rsid w:val="00B3786F"/>
    <w:rsid w:val="00B52911"/>
    <w:rsid w:val="00BB1D26"/>
    <w:rsid w:val="00BB1F91"/>
    <w:rsid w:val="00BC665A"/>
    <w:rsid w:val="00BD4ADC"/>
    <w:rsid w:val="00BE38D8"/>
    <w:rsid w:val="00C06C6C"/>
    <w:rsid w:val="00C21DCE"/>
    <w:rsid w:val="00C44DE6"/>
    <w:rsid w:val="00C532D1"/>
    <w:rsid w:val="00C87F7E"/>
    <w:rsid w:val="00C92890"/>
    <w:rsid w:val="00C951AE"/>
    <w:rsid w:val="00CB0DD1"/>
    <w:rsid w:val="00CC3ACA"/>
    <w:rsid w:val="00CD33DB"/>
    <w:rsid w:val="00CE4841"/>
    <w:rsid w:val="00CF0521"/>
    <w:rsid w:val="00D15D54"/>
    <w:rsid w:val="00D20278"/>
    <w:rsid w:val="00D24935"/>
    <w:rsid w:val="00D25733"/>
    <w:rsid w:val="00D26D1F"/>
    <w:rsid w:val="00D30E5E"/>
    <w:rsid w:val="00D32997"/>
    <w:rsid w:val="00D332F2"/>
    <w:rsid w:val="00D3362B"/>
    <w:rsid w:val="00D46E59"/>
    <w:rsid w:val="00D505F8"/>
    <w:rsid w:val="00D7568D"/>
    <w:rsid w:val="00D84728"/>
    <w:rsid w:val="00DA4BCE"/>
    <w:rsid w:val="00DA4D63"/>
    <w:rsid w:val="00DB464A"/>
    <w:rsid w:val="00DC2926"/>
    <w:rsid w:val="00DC7A2F"/>
    <w:rsid w:val="00DE10BD"/>
    <w:rsid w:val="00DF1165"/>
    <w:rsid w:val="00DF1FF8"/>
    <w:rsid w:val="00DF40C6"/>
    <w:rsid w:val="00E0382B"/>
    <w:rsid w:val="00E04A1F"/>
    <w:rsid w:val="00E05C08"/>
    <w:rsid w:val="00E06A26"/>
    <w:rsid w:val="00E31807"/>
    <w:rsid w:val="00E3194C"/>
    <w:rsid w:val="00E3380D"/>
    <w:rsid w:val="00E440AE"/>
    <w:rsid w:val="00E57976"/>
    <w:rsid w:val="00E71AE2"/>
    <w:rsid w:val="00E73CB4"/>
    <w:rsid w:val="00E8033A"/>
    <w:rsid w:val="00E8495F"/>
    <w:rsid w:val="00E915B6"/>
    <w:rsid w:val="00E91CDA"/>
    <w:rsid w:val="00EA1D86"/>
    <w:rsid w:val="00EA3C57"/>
    <w:rsid w:val="00EA465D"/>
    <w:rsid w:val="00EA534F"/>
    <w:rsid w:val="00EB64CC"/>
    <w:rsid w:val="00EB75A1"/>
    <w:rsid w:val="00ED25A1"/>
    <w:rsid w:val="00EE1863"/>
    <w:rsid w:val="00EF4D89"/>
    <w:rsid w:val="00EF6646"/>
    <w:rsid w:val="00F02542"/>
    <w:rsid w:val="00F0455A"/>
    <w:rsid w:val="00F04D05"/>
    <w:rsid w:val="00F10ECF"/>
    <w:rsid w:val="00F247E5"/>
    <w:rsid w:val="00F325C1"/>
    <w:rsid w:val="00F35037"/>
    <w:rsid w:val="00F53809"/>
    <w:rsid w:val="00F55C62"/>
    <w:rsid w:val="00F709E8"/>
    <w:rsid w:val="00FA6C42"/>
    <w:rsid w:val="00FB1646"/>
    <w:rsid w:val="00FF5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5420AF"/>
  <w15:chartTrackingRefBased/>
  <w15:docId w15:val="{D8298020-BC41-4332-A53B-E8E58AD8E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character" w:customStyle="1" w:styleId="UnresolvedMention1">
    <w:name w:val="Unresolved Mention1"/>
    <w:uiPriority w:val="47"/>
    <w:rsid w:val="009B5E2A"/>
    <w:rPr>
      <w:color w:val="808080"/>
      <w:shd w:val="clear" w:color="auto" w:fill="E6E6E6"/>
    </w:rPr>
  </w:style>
  <w:style w:type="paragraph" w:styleId="NormalWeb">
    <w:name w:val="Normal (Web)"/>
    <w:basedOn w:val="Normal"/>
    <w:uiPriority w:val="99"/>
    <w:semiHidden/>
    <w:unhideWhenUsed/>
    <w:rsid w:val="007557E5"/>
    <w:pPr>
      <w:spacing w:before="100" w:beforeAutospacing="1" w:after="100" w:afterAutospacing="1"/>
      <w:ind w:firstLine="0"/>
      <w:jc w:val="left"/>
    </w:pPr>
    <w:rPr>
      <w:rFonts w:ascii="Times New Roman" w:eastAsia="Times New Roman" w:hAnsi="Times New Roman"/>
      <w:sz w:val="24"/>
      <w:szCs w:val="24"/>
      <w:lang w:eastAsia="en-US"/>
    </w:rPr>
  </w:style>
  <w:style w:type="paragraph" w:styleId="BalloonText">
    <w:name w:val="Balloon Text"/>
    <w:basedOn w:val="Normal"/>
    <w:link w:val="BalloonTextChar"/>
    <w:uiPriority w:val="99"/>
    <w:semiHidden/>
    <w:unhideWhenUsed/>
    <w:rsid w:val="00EA465D"/>
    <w:rPr>
      <w:rFonts w:ascii="Segoe UI" w:hAnsi="Segoe UI" w:cs="Segoe UI"/>
      <w:sz w:val="18"/>
      <w:szCs w:val="18"/>
    </w:rPr>
  </w:style>
  <w:style w:type="character" w:customStyle="1" w:styleId="BalloonTextChar">
    <w:name w:val="Balloon Text Char"/>
    <w:link w:val="BalloonText"/>
    <w:uiPriority w:val="99"/>
    <w:semiHidden/>
    <w:rsid w:val="00EA465D"/>
    <w:rPr>
      <w:rFonts w:ascii="Segoe UI" w:hAnsi="Segoe UI" w:cs="Segoe UI"/>
      <w:sz w:val="18"/>
      <w:szCs w:val="18"/>
      <w:lang w:eastAsia="de-DE"/>
    </w:rPr>
  </w:style>
  <w:style w:type="character" w:styleId="FollowedHyperlink">
    <w:name w:val="FollowedHyperlink"/>
    <w:uiPriority w:val="99"/>
    <w:semiHidden/>
    <w:unhideWhenUsed/>
    <w:rsid w:val="00C92890"/>
    <w:rPr>
      <w:color w:val="954F72"/>
      <w:u w:val="single"/>
    </w:rPr>
  </w:style>
  <w:style w:type="character" w:styleId="CommentReference">
    <w:name w:val="annotation reference"/>
    <w:uiPriority w:val="99"/>
    <w:semiHidden/>
    <w:unhideWhenUsed/>
    <w:rsid w:val="00892564"/>
    <w:rPr>
      <w:sz w:val="16"/>
      <w:szCs w:val="16"/>
    </w:rPr>
  </w:style>
  <w:style w:type="paragraph" w:styleId="CommentText">
    <w:name w:val="annotation text"/>
    <w:basedOn w:val="Normal"/>
    <w:link w:val="CommentTextChar"/>
    <w:uiPriority w:val="99"/>
    <w:semiHidden/>
    <w:unhideWhenUsed/>
    <w:rsid w:val="00892564"/>
  </w:style>
  <w:style w:type="character" w:customStyle="1" w:styleId="CommentTextChar">
    <w:name w:val="Comment Text Char"/>
    <w:link w:val="CommentText"/>
    <w:uiPriority w:val="99"/>
    <w:semiHidden/>
    <w:rsid w:val="00892564"/>
    <w:rPr>
      <w:rFonts w:ascii="Times" w:hAnsi="Times"/>
      <w:lang w:eastAsia="de-DE"/>
    </w:rPr>
  </w:style>
  <w:style w:type="paragraph" w:styleId="CommentSubject">
    <w:name w:val="annotation subject"/>
    <w:basedOn w:val="CommentText"/>
    <w:next w:val="CommentText"/>
    <w:link w:val="CommentSubjectChar"/>
    <w:uiPriority w:val="99"/>
    <w:semiHidden/>
    <w:unhideWhenUsed/>
    <w:rsid w:val="00892564"/>
    <w:rPr>
      <w:b/>
      <w:bCs/>
    </w:rPr>
  </w:style>
  <w:style w:type="character" w:customStyle="1" w:styleId="CommentSubjectChar">
    <w:name w:val="Comment Subject Char"/>
    <w:link w:val="CommentSubject"/>
    <w:uiPriority w:val="99"/>
    <w:semiHidden/>
    <w:rsid w:val="00892564"/>
    <w:rPr>
      <w:rFonts w:ascii="Times" w:hAnsi="Times"/>
      <w:b/>
      <w:bCs/>
      <w:lang w:eastAsia="de-DE"/>
    </w:rPr>
  </w:style>
  <w:style w:type="character" w:styleId="PlaceholderText">
    <w:name w:val="Placeholder Text"/>
    <w:basedOn w:val="DefaultParagraphFont"/>
    <w:uiPriority w:val="99"/>
    <w:unhideWhenUsed/>
    <w:rsid w:val="00E05C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475289">
      <w:bodyDiv w:val="1"/>
      <w:marLeft w:val="0"/>
      <w:marRight w:val="0"/>
      <w:marTop w:val="0"/>
      <w:marBottom w:val="0"/>
      <w:divBdr>
        <w:top w:val="none" w:sz="0" w:space="0" w:color="auto"/>
        <w:left w:val="none" w:sz="0" w:space="0" w:color="auto"/>
        <w:bottom w:val="none" w:sz="0" w:space="0" w:color="auto"/>
        <w:right w:val="none" w:sz="0" w:space="0" w:color="auto"/>
      </w:divBdr>
      <w:divsChild>
        <w:div w:id="1294942873">
          <w:marLeft w:val="0"/>
          <w:marRight w:val="0"/>
          <w:marTop w:val="240"/>
          <w:marBottom w:val="240"/>
          <w:divBdr>
            <w:top w:val="none" w:sz="0" w:space="0" w:color="auto"/>
            <w:left w:val="none" w:sz="0" w:space="0" w:color="auto"/>
            <w:bottom w:val="none" w:sz="0" w:space="0" w:color="auto"/>
            <w:right w:val="none" w:sz="0" w:space="0" w:color="auto"/>
          </w:divBdr>
        </w:div>
      </w:divsChild>
    </w:div>
    <w:div w:id="404453976">
      <w:bodyDiv w:val="1"/>
      <w:marLeft w:val="0"/>
      <w:marRight w:val="0"/>
      <w:marTop w:val="0"/>
      <w:marBottom w:val="0"/>
      <w:divBdr>
        <w:top w:val="none" w:sz="0" w:space="0" w:color="auto"/>
        <w:left w:val="none" w:sz="0" w:space="0" w:color="auto"/>
        <w:bottom w:val="none" w:sz="0" w:space="0" w:color="auto"/>
        <w:right w:val="none" w:sz="0" w:space="0" w:color="auto"/>
      </w:divBdr>
    </w:div>
    <w:div w:id="643702061">
      <w:bodyDiv w:val="1"/>
      <w:marLeft w:val="0"/>
      <w:marRight w:val="0"/>
      <w:marTop w:val="0"/>
      <w:marBottom w:val="0"/>
      <w:divBdr>
        <w:top w:val="none" w:sz="0" w:space="0" w:color="auto"/>
        <w:left w:val="none" w:sz="0" w:space="0" w:color="auto"/>
        <w:bottom w:val="none" w:sz="0" w:space="0" w:color="auto"/>
        <w:right w:val="none" w:sz="0" w:space="0" w:color="auto"/>
      </w:divBdr>
    </w:div>
    <w:div w:id="654069313">
      <w:bodyDiv w:val="1"/>
      <w:marLeft w:val="0"/>
      <w:marRight w:val="0"/>
      <w:marTop w:val="0"/>
      <w:marBottom w:val="0"/>
      <w:divBdr>
        <w:top w:val="none" w:sz="0" w:space="0" w:color="auto"/>
        <w:left w:val="none" w:sz="0" w:space="0" w:color="auto"/>
        <w:bottom w:val="none" w:sz="0" w:space="0" w:color="auto"/>
        <w:right w:val="none" w:sz="0" w:space="0" w:color="auto"/>
      </w:divBdr>
    </w:div>
    <w:div w:id="697700661">
      <w:bodyDiv w:val="1"/>
      <w:marLeft w:val="0"/>
      <w:marRight w:val="0"/>
      <w:marTop w:val="0"/>
      <w:marBottom w:val="0"/>
      <w:divBdr>
        <w:top w:val="none" w:sz="0" w:space="0" w:color="auto"/>
        <w:left w:val="none" w:sz="0" w:space="0" w:color="auto"/>
        <w:bottom w:val="none" w:sz="0" w:space="0" w:color="auto"/>
        <w:right w:val="none" w:sz="0" w:space="0" w:color="auto"/>
      </w:divBdr>
    </w:div>
    <w:div w:id="1068116977">
      <w:bodyDiv w:val="1"/>
      <w:marLeft w:val="0"/>
      <w:marRight w:val="0"/>
      <w:marTop w:val="0"/>
      <w:marBottom w:val="0"/>
      <w:divBdr>
        <w:top w:val="none" w:sz="0" w:space="0" w:color="auto"/>
        <w:left w:val="none" w:sz="0" w:space="0" w:color="auto"/>
        <w:bottom w:val="none" w:sz="0" w:space="0" w:color="auto"/>
        <w:right w:val="none" w:sz="0" w:space="0" w:color="auto"/>
      </w:divBdr>
      <w:divsChild>
        <w:div w:id="5498763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64317006">
              <w:marLeft w:val="0"/>
              <w:marRight w:val="0"/>
              <w:marTop w:val="0"/>
              <w:marBottom w:val="0"/>
              <w:divBdr>
                <w:top w:val="none" w:sz="0" w:space="0" w:color="auto"/>
                <w:left w:val="none" w:sz="0" w:space="0" w:color="auto"/>
                <w:bottom w:val="none" w:sz="0" w:space="0" w:color="auto"/>
                <w:right w:val="none" w:sz="0" w:space="0" w:color="auto"/>
              </w:divBdr>
              <w:divsChild>
                <w:div w:id="65343248">
                  <w:marLeft w:val="0"/>
                  <w:marRight w:val="0"/>
                  <w:marTop w:val="0"/>
                  <w:marBottom w:val="0"/>
                  <w:divBdr>
                    <w:top w:val="none" w:sz="0" w:space="0" w:color="auto"/>
                    <w:left w:val="none" w:sz="0" w:space="0" w:color="auto"/>
                    <w:bottom w:val="none" w:sz="0" w:space="0" w:color="auto"/>
                    <w:right w:val="none" w:sz="0" w:space="0" w:color="auto"/>
                  </w:divBdr>
                </w:div>
                <w:div w:id="347030355">
                  <w:marLeft w:val="0"/>
                  <w:marRight w:val="0"/>
                  <w:marTop w:val="0"/>
                  <w:marBottom w:val="0"/>
                  <w:divBdr>
                    <w:top w:val="none" w:sz="0" w:space="0" w:color="auto"/>
                    <w:left w:val="none" w:sz="0" w:space="0" w:color="auto"/>
                    <w:bottom w:val="none" w:sz="0" w:space="0" w:color="auto"/>
                    <w:right w:val="none" w:sz="0" w:space="0" w:color="auto"/>
                  </w:divBdr>
                </w:div>
                <w:div w:id="409082135">
                  <w:marLeft w:val="0"/>
                  <w:marRight w:val="0"/>
                  <w:marTop w:val="0"/>
                  <w:marBottom w:val="0"/>
                  <w:divBdr>
                    <w:top w:val="none" w:sz="0" w:space="0" w:color="auto"/>
                    <w:left w:val="none" w:sz="0" w:space="0" w:color="auto"/>
                    <w:bottom w:val="none" w:sz="0" w:space="0" w:color="auto"/>
                    <w:right w:val="none" w:sz="0" w:space="0" w:color="auto"/>
                  </w:divBdr>
                </w:div>
                <w:div w:id="990718120">
                  <w:marLeft w:val="0"/>
                  <w:marRight w:val="0"/>
                  <w:marTop w:val="0"/>
                  <w:marBottom w:val="0"/>
                  <w:divBdr>
                    <w:top w:val="none" w:sz="0" w:space="0" w:color="auto"/>
                    <w:left w:val="none" w:sz="0" w:space="0" w:color="auto"/>
                    <w:bottom w:val="none" w:sz="0" w:space="0" w:color="auto"/>
                    <w:right w:val="none" w:sz="0" w:space="0" w:color="auto"/>
                  </w:divBdr>
                </w:div>
                <w:div w:id="1283076596">
                  <w:marLeft w:val="0"/>
                  <w:marRight w:val="0"/>
                  <w:marTop w:val="0"/>
                  <w:marBottom w:val="0"/>
                  <w:divBdr>
                    <w:top w:val="none" w:sz="0" w:space="0" w:color="auto"/>
                    <w:left w:val="none" w:sz="0" w:space="0" w:color="auto"/>
                    <w:bottom w:val="none" w:sz="0" w:space="0" w:color="auto"/>
                    <w:right w:val="none" w:sz="0" w:space="0" w:color="auto"/>
                  </w:divBdr>
                </w:div>
                <w:div w:id="1389304093">
                  <w:marLeft w:val="0"/>
                  <w:marRight w:val="0"/>
                  <w:marTop w:val="0"/>
                  <w:marBottom w:val="0"/>
                  <w:divBdr>
                    <w:top w:val="none" w:sz="0" w:space="0" w:color="auto"/>
                    <w:left w:val="none" w:sz="0" w:space="0" w:color="auto"/>
                    <w:bottom w:val="none" w:sz="0" w:space="0" w:color="auto"/>
                    <w:right w:val="none" w:sz="0" w:space="0" w:color="auto"/>
                  </w:divBdr>
                </w:div>
                <w:div w:id="1459959237">
                  <w:marLeft w:val="0"/>
                  <w:marRight w:val="0"/>
                  <w:marTop w:val="0"/>
                  <w:marBottom w:val="0"/>
                  <w:divBdr>
                    <w:top w:val="none" w:sz="0" w:space="0" w:color="auto"/>
                    <w:left w:val="none" w:sz="0" w:space="0" w:color="auto"/>
                    <w:bottom w:val="none" w:sz="0" w:space="0" w:color="auto"/>
                    <w:right w:val="none" w:sz="0" w:space="0" w:color="auto"/>
                  </w:divBdr>
                </w:div>
                <w:div w:id="1479148320">
                  <w:marLeft w:val="0"/>
                  <w:marRight w:val="0"/>
                  <w:marTop w:val="0"/>
                  <w:marBottom w:val="0"/>
                  <w:divBdr>
                    <w:top w:val="none" w:sz="0" w:space="0" w:color="auto"/>
                    <w:left w:val="none" w:sz="0" w:space="0" w:color="auto"/>
                    <w:bottom w:val="none" w:sz="0" w:space="0" w:color="auto"/>
                    <w:right w:val="none" w:sz="0" w:space="0" w:color="auto"/>
                  </w:divBdr>
                </w:div>
                <w:div w:id="1527908954">
                  <w:marLeft w:val="0"/>
                  <w:marRight w:val="0"/>
                  <w:marTop w:val="0"/>
                  <w:marBottom w:val="0"/>
                  <w:divBdr>
                    <w:top w:val="none" w:sz="0" w:space="0" w:color="auto"/>
                    <w:left w:val="none" w:sz="0" w:space="0" w:color="auto"/>
                    <w:bottom w:val="none" w:sz="0" w:space="0" w:color="auto"/>
                    <w:right w:val="none" w:sz="0" w:space="0" w:color="auto"/>
                  </w:divBdr>
                </w:div>
                <w:div w:id="1554655924">
                  <w:marLeft w:val="0"/>
                  <w:marRight w:val="0"/>
                  <w:marTop w:val="0"/>
                  <w:marBottom w:val="0"/>
                  <w:divBdr>
                    <w:top w:val="none" w:sz="0" w:space="0" w:color="auto"/>
                    <w:left w:val="none" w:sz="0" w:space="0" w:color="auto"/>
                    <w:bottom w:val="none" w:sz="0" w:space="0" w:color="auto"/>
                    <w:right w:val="none" w:sz="0" w:space="0" w:color="auto"/>
                  </w:divBdr>
                </w:div>
                <w:div w:id="1604264288">
                  <w:marLeft w:val="0"/>
                  <w:marRight w:val="0"/>
                  <w:marTop w:val="0"/>
                  <w:marBottom w:val="0"/>
                  <w:divBdr>
                    <w:top w:val="none" w:sz="0" w:space="0" w:color="auto"/>
                    <w:left w:val="none" w:sz="0" w:space="0" w:color="auto"/>
                    <w:bottom w:val="none" w:sz="0" w:space="0" w:color="auto"/>
                    <w:right w:val="none" w:sz="0" w:space="0" w:color="auto"/>
                  </w:divBdr>
                </w:div>
                <w:div w:id="1980331655">
                  <w:marLeft w:val="0"/>
                  <w:marRight w:val="0"/>
                  <w:marTop w:val="0"/>
                  <w:marBottom w:val="0"/>
                  <w:divBdr>
                    <w:top w:val="none" w:sz="0" w:space="0" w:color="auto"/>
                    <w:left w:val="none" w:sz="0" w:space="0" w:color="auto"/>
                    <w:bottom w:val="none" w:sz="0" w:space="0" w:color="auto"/>
                    <w:right w:val="none" w:sz="0" w:space="0" w:color="auto"/>
                  </w:divBdr>
                </w:div>
                <w:div w:id="198766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578628">
      <w:bodyDiv w:val="1"/>
      <w:marLeft w:val="0"/>
      <w:marRight w:val="0"/>
      <w:marTop w:val="0"/>
      <w:marBottom w:val="0"/>
      <w:divBdr>
        <w:top w:val="none" w:sz="0" w:space="0" w:color="auto"/>
        <w:left w:val="none" w:sz="0" w:space="0" w:color="auto"/>
        <w:bottom w:val="none" w:sz="0" w:space="0" w:color="auto"/>
        <w:right w:val="none" w:sz="0" w:space="0" w:color="auto"/>
      </w:divBdr>
    </w:div>
    <w:div w:id="1249924072">
      <w:bodyDiv w:val="1"/>
      <w:marLeft w:val="0"/>
      <w:marRight w:val="0"/>
      <w:marTop w:val="0"/>
      <w:marBottom w:val="0"/>
      <w:divBdr>
        <w:top w:val="none" w:sz="0" w:space="0" w:color="auto"/>
        <w:left w:val="none" w:sz="0" w:space="0" w:color="auto"/>
        <w:bottom w:val="none" w:sz="0" w:space="0" w:color="auto"/>
        <w:right w:val="none" w:sz="0" w:space="0" w:color="auto"/>
      </w:divBdr>
    </w:div>
    <w:div w:id="1327972831">
      <w:bodyDiv w:val="1"/>
      <w:marLeft w:val="0"/>
      <w:marRight w:val="0"/>
      <w:marTop w:val="0"/>
      <w:marBottom w:val="0"/>
      <w:divBdr>
        <w:top w:val="none" w:sz="0" w:space="0" w:color="auto"/>
        <w:left w:val="none" w:sz="0" w:space="0" w:color="auto"/>
        <w:bottom w:val="none" w:sz="0" w:space="0" w:color="auto"/>
        <w:right w:val="none" w:sz="0" w:space="0" w:color="auto"/>
      </w:divBdr>
    </w:div>
    <w:div w:id="1329988592">
      <w:bodyDiv w:val="1"/>
      <w:marLeft w:val="0"/>
      <w:marRight w:val="0"/>
      <w:marTop w:val="0"/>
      <w:marBottom w:val="0"/>
      <w:divBdr>
        <w:top w:val="none" w:sz="0" w:space="0" w:color="auto"/>
        <w:left w:val="none" w:sz="0" w:space="0" w:color="auto"/>
        <w:bottom w:val="none" w:sz="0" w:space="0" w:color="auto"/>
        <w:right w:val="none" w:sz="0" w:space="0" w:color="auto"/>
      </w:divBdr>
    </w:div>
    <w:div w:id="1394158070">
      <w:bodyDiv w:val="1"/>
      <w:marLeft w:val="0"/>
      <w:marRight w:val="0"/>
      <w:marTop w:val="0"/>
      <w:marBottom w:val="0"/>
      <w:divBdr>
        <w:top w:val="none" w:sz="0" w:space="0" w:color="auto"/>
        <w:left w:val="none" w:sz="0" w:space="0" w:color="auto"/>
        <w:bottom w:val="none" w:sz="0" w:space="0" w:color="auto"/>
        <w:right w:val="none" w:sz="0" w:space="0" w:color="auto"/>
      </w:divBdr>
    </w:div>
    <w:div w:id="1402748677">
      <w:bodyDiv w:val="1"/>
      <w:marLeft w:val="0"/>
      <w:marRight w:val="0"/>
      <w:marTop w:val="0"/>
      <w:marBottom w:val="0"/>
      <w:divBdr>
        <w:top w:val="none" w:sz="0" w:space="0" w:color="auto"/>
        <w:left w:val="none" w:sz="0" w:space="0" w:color="auto"/>
        <w:bottom w:val="none" w:sz="0" w:space="0" w:color="auto"/>
        <w:right w:val="none" w:sz="0" w:space="0" w:color="auto"/>
      </w:divBdr>
    </w:div>
    <w:div w:id="1408920035">
      <w:bodyDiv w:val="1"/>
      <w:marLeft w:val="0"/>
      <w:marRight w:val="0"/>
      <w:marTop w:val="0"/>
      <w:marBottom w:val="0"/>
      <w:divBdr>
        <w:top w:val="none" w:sz="0" w:space="0" w:color="auto"/>
        <w:left w:val="none" w:sz="0" w:space="0" w:color="auto"/>
        <w:bottom w:val="none" w:sz="0" w:space="0" w:color="auto"/>
        <w:right w:val="none" w:sz="0" w:space="0" w:color="auto"/>
      </w:divBdr>
    </w:div>
    <w:div w:id="1454787494">
      <w:bodyDiv w:val="1"/>
      <w:marLeft w:val="0"/>
      <w:marRight w:val="0"/>
      <w:marTop w:val="0"/>
      <w:marBottom w:val="0"/>
      <w:divBdr>
        <w:top w:val="none" w:sz="0" w:space="0" w:color="auto"/>
        <w:left w:val="none" w:sz="0" w:space="0" w:color="auto"/>
        <w:bottom w:val="none" w:sz="0" w:space="0" w:color="auto"/>
        <w:right w:val="none" w:sz="0" w:space="0" w:color="auto"/>
      </w:divBdr>
    </w:div>
    <w:div w:id="1581940527">
      <w:bodyDiv w:val="1"/>
      <w:marLeft w:val="0"/>
      <w:marRight w:val="0"/>
      <w:marTop w:val="0"/>
      <w:marBottom w:val="0"/>
      <w:divBdr>
        <w:top w:val="none" w:sz="0" w:space="0" w:color="auto"/>
        <w:left w:val="none" w:sz="0" w:space="0" w:color="auto"/>
        <w:bottom w:val="none" w:sz="0" w:space="0" w:color="auto"/>
        <w:right w:val="none" w:sz="0" w:space="0" w:color="auto"/>
      </w:divBdr>
    </w:div>
    <w:div w:id="1608846700">
      <w:bodyDiv w:val="1"/>
      <w:marLeft w:val="0"/>
      <w:marRight w:val="0"/>
      <w:marTop w:val="0"/>
      <w:marBottom w:val="0"/>
      <w:divBdr>
        <w:top w:val="none" w:sz="0" w:space="0" w:color="auto"/>
        <w:left w:val="none" w:sz="0" w:space="0" w:color="auto"/>
        <w:bottom w:val="none" w:sz="0" w:space="0" w:color="auto"/>
        <w:right w:val="none" w:sz="0" w:space="0" w:color="auto"/>
      </w:divBdr>
    </w:div>
    <w:div w:id="1633638077">
      <w:bodyDiv w:val="1"/>
      <w:marLeft w:val="0"/>
      <w:marRight w:val="0"/>
      <w:marTop w:val="0"/>
      <w:marBottom w:val="0"/>
      <w:divBdr>
        <w:top w:val="none" w:sz="0" w:space="0" w:color="auto"/>
        <w:left w:val="none" w:sz="0" w:space="0" w:color="auto"/>
        <w:bottom w:val="none" w:sz="0" w:space="0" w:color="auto"/>
        <w:right w:val="none" w:sz="0" w:space="0" w:color="auto"/>
      </w:divBdr>
    </w:div>
    <w:div w:id="1660304128">
      <w:bodyDiv w:val="1"/>
      <w:marLeft w:val="0"/>
      <w:marRight w:val="0"/>
      <w:marTop w:val="0"/>
      <w:marBottom w:val="0"/>
      <w:divBdr>
        <w:top w:val="none" w:sz="0" w:space="0" w:color="auto"/>
        <w:left w:val="none" w:sz="0" w:space="0" w:color="auto"/>
        <w:bottom w:val="none" w:sz="0" w:space="0" w:color="auto"/>
        <w:right w:val="none" w:sz="0" w:space="0" w:color="auto"/>
      </w:divBdr>
    </w:div>
    <w:div w:id="1669795920">
      <w:bodyDiv w:val="1"/>
      <w:marLeft w:val="0"/>
      <w:marRight w:val="0"/>
      <w:marTop w:val="0"/>
      <w:marBottom w:val="0"/>
      <w:divBdr>
        <w:top w:val="none" w:sz="0" w:space="0" w:color="auto"/>
        <w:left w:val="none" w:sz="0" w:space="0" w:color="auto"/>
        <w:bottom w:val="none" w:sz="0" w:space="0" w:color="auto"/>
        <w:right w:val="none" w:sz="0" w:space="0" w:color="auto"/>
      </w:divBdr>
    </w:div>
    <w:div w:id="1678456502">
      <w:bodyDiv w:val="1"/>
      <w:marLeft w:val="0"/>
      <w:marRight w:val="0"/>
      <w:marTop w:val="0"/>
      <w:marBottom w:val="0"/>
      <w:divBdr>
        <w:top w:val="none" w:sz="0" w:space="0" w:color="auto"/>
        <w:left w:val="none" w:sz="0" w:space="0" w:color="auto"/>
        <w:bottom w:val="none" w:sz="0" w:space="0" w:color="auto"/>
        <w:right w:val="none" w:sz="0" w:space="0" w:color="auto"/>
      </w:divBdr>
    </w:div>
    <w:div w:id="1684740190">
      <w:bodyDiv w:val="1"/>
      <w:marLeft w:val="0"/>
      <w:marRight w:val="0"/>
      <w:marTop w:val="0"/>
      <w:marBottom w:val="0"/>
      <w:divBdr>
        <w:top w:val="none" w:sz="0" w:space="0" w:color="auto"/>
        <w:left w:val="none" w:sz="0" w:space="0" w:color="auto"/>
        <w:bottom w:val="none" w:sz="0" w:space="0" w:color="auto"/>
        <w:right w:val="none" w:sz="0" w:space="0" w:color="auto"/>
      </w:divBdr>
      <w:divsChild>
        <w:div w:id="1651321948">
          <w:marLeft w:val="0"/>
          <w:marRight w:val="0"/>
          <w:marTop w:val="0"/>
          <w:marBottom w:val="0"/>
          <w:divBdr>
            <w:top w:val="none" w:sz="0" w:space="0" w:color="auto"/>
            <w:left w:val="none" w:sz="0" w:space="0" w:color="auto"/>
            <w:bottom w:val="none" w:sz="0" w:space="0" w:color="auto"/>
            <w:right w:val="none" w:sz="0" w:space="0" w:color="auto"/>
          </w:divBdr>
          <w:divsChild>
            <w:div w:id="2068217043">
              <w:marLeft w:val="0"/>
              <w:marRight w:val="0"/>
              <w:marTop w:val="0"/>
              <w:marBottom w:val="0"/>
              <w:divBdr>
                <w:top w:val="none" w:sz="0" w:space="0" w:color="auto"/>
                <w:left w:val="none" w:sz="0" w:space="0" w:color="auto"/>
                <w:bottom w:val="none" w:sz="0" w:space="0" w:color="auto"/>
                <w:right w:val="none" w:sz="0" w:space="0" w:color="auto"/>
              </w:divBdr>
              <w:divsChild>
                <w:div w:id="58288218">
                  <w:marLeft w:val="480"/>
                  <w:marRight w:val="0"/>
                  <w:marTop w:val="0"/>
                  <w:marBottom w:val="0"/>
                  <w:divBdr>
                    <w:top w:val="none" w:sz="0" w:space="0" w:color="auto"/>
                    <w:left w:val="none" w:sz="0" w:space="0" w:color="auto"/>
                    <w:bottom w:val="none" w:sz="0" w:space="0" w:color="auto"/>
                    <w:right w:val="none" w:sz="0" w:space="0" w:color="auto"/>
                  </w:divBdr>
                  <w:divsChild>
                    <w:div w:id="10422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703037">
      <w:bodyDiv w:val="1"/>
      <w:marLeft w:val="0"/>
      <w:marRight w:val="0"/>
      <w:marTop w:val="0"/>
      <w:marBottom w:val="0"/>
      <w:divBdr>
        <w:top w:val="none" w:sz="0" w:space="0" w:color="auto"/>
        <w:left w:val="none" w:sz="0" w:space="0" w:color="auto"/>
        <w:bottom w:val="none" w:sz="0" w:space="0" w:color="auto"/>
        <w:right w:val="none" w:sz="0" w:space="0" w:color="auto"/>
      </w:divBdr>
    </w:div>
    <w:div w:id="1754163567">
      <w:bodyDiv w:val="1"/>
      <w:marLeft w:val="0"/>
      <w:marRight w:val="0"/>
      <w:marTop w:val="0"/>
      <w:marBottom w:val="0"/>
      <w:divBdr>
        <w:top w:val="none" w:sz="0" w:space="0" w:color="auto"/>
        <w:left w:val="none" w:sz="0" w:space="0" w:color="auto"/>
        <w:bottom w:val="none" w:sz="0" w:space="0" w:color="auto"/>
        <w:right w:val="none" w:sz="0" w:space="0" w:color="auto"/>
      </w:divBdr>
      <w:divsChild>
        <w:div w:id="6062787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7800561">
              <w:marLeft w:val="0"/>
              <w:marRight w:val="0"/>
              <w:marTop w:val="0"/>
              <w:marBottom w:val="0"/>
              <w:divBdr>
                <w:top w:val="none" w:sz="0" w:space="0" w:color="auto"/>
                <w:left w:val="none" w:sz="0" w:space="0" w:color="auto"/>
                <w:bottom w:val="none" w:sz="0" w:space="0" w:color="auto"/>
                <w:right w:val="none" w:sz="0" w:space="0" w:color="auto"/>
              </w:divBdr>
              <w:divsChild>
                <w:div w:id="4596622">
                  <w:marLeft w:val="0"/>
                  <w:marRight w:val="0"/>
                  <w:marTop w:val="0"/>
                  <w:marBottom w:val="0"/>
                  <w:divBdr>
                    <w:top w:val="none" w:sz="0" w:space="0" w:color="auto"/>
                    <w:left w:val="none" w:sz="0" w:space="0" w:color="auto"/>
                    <w:bottom w:val="none" w:sz="0" w:space="0" w:color="auto"/>
                    <w:right w:val="none" w:sz="0" w:space="0" w:color="auto"/>
                  </w:divBdr>
                </w:div>
                <w:div w:id="115486704">
                  <w:marLeft w:val="0"/>
                  <w:marRight w:val="0"/>
                  <w:marTop w:val="0"/>
                  <w:marBottom w:val="0"/>
                  <w:divBdr>
                    <w:top w:val="none" w:sz="0" w:space="0" w:color="auto"/>
                    <w:left w:val="none" w:sz="0" w:space="0" w:color="auto"/>
                    <w:bottom w:val="none" w:sz="0" w:space="0" w:color="auto"/>
                    <w:right w:val="none" w:sz="0" w:space="0" w:color="auto"/>
                  </w:divBdr>
                </w:div>
                <w:div w:id="179272628">
                  <w:marLeft w:val="0"/>
                  <w:marRight w:val="0"/>
                  <w:marTop w:val="0"/>
                  <w:marBottom w:val="0"/>
                  <w:divBdr>
                    <w:top w:val="none" w:sz="0" w:space="0" w:color="auto"/>
                    <w:left w:val="none" w:sz="0" w:space="0" w:color="auto"/>
                    <w:bottom w:val="none" w:sz="0" w:space="0" w:color="auto"/>
                    <w:right w:val="none" w:sz="0" w:space="0" w:color="auto"/>
                  </w:divBdr>
                </w:div>
                <w:div w:id="260534795">
                  <w:marLeft w:val="0"/>
                  <w:marRight w:val="0"/>
                  <w:marTop w:val="0"/>
                  <w:marBottom w:val="0"/>
                  <w:divBdr>
                    <w:top w:val="none" w:sz="0" w:space="0" w:color="auto"/>
                    <w:left w:val="none" w:sz="0" w:space="0" w:color="auto"/>
                    <w:bottom w:val="none" w:sz="0" w:space="0" w:color="auto"/>
                    <w:right w:val="none" w:sz="0" w:space="0" w:color="auto"/>
                  </w:divBdr>
                </w:div>
                <w:div w:id="433743739">
                  <w:marLeft w:val="0"/>
                  <w:marRight w:val="0"/>
                  <w:marTop w:val="0"/>
                  <w:marBottom w:val="0"/>
                  <w:divBdr>
                    <w:top w:val="none" w:sz="0" w:space="0" w:color="auto"/>
                    <w:left w:val="none" w:sz="0" w:space="0" w:color="auto"/>
                    <w:bottom w:val="none" w:sz="0" w:space="0" w:color="auto"/>
                    <w:right w:val="none" w:sz="0" w:space="0" w:color="auto"/>
                  </w:divBdr>
                </w:div>
                <w:div w:id="479928161">
                  <w:marLeft w:val="0"/>
                  <w:marRight w:val="0"/>
                  <w:marTop w:val="0"/>
                  <w:marBottom w:val="0"/>
                  <w:divBdr>
                    <w:top w:val="none" w:sz="0" w:space="0" w:color="auto"/>
                    <w:left w:val="none" w:sz="0" w:space="0" w:color="auto"/>
                    <w:bottom w:val="none" w:sz="0" w:space="0" w:color="auto"/>
                    <w:right w:val="none" w:sz="0" w:space="0" w:color="auto"/>
                  </w:divBdr>
                </w:div>
                <w:div w:id="700934935">
                  <w:marLeft w:val="0"/>
                  <w:marRight w:val="0"/>
                  <w:marTop w:val="0"/>
                  <w:marBottom w:val="0"/>
                  <w:divBdr>
                    <w:top w:val="none" w:sz="0" w:space="0" w:color="auto"/>
                    <w:left w:val="none" w:sz="0" w:space="0" w:color="auto"/>
                    <w:bottom w:val="none" w:sz="0" w:space="0" w:color="auto"/>
                    <w:right w:val="none" w:sz="0" w:space="0" w:color="auto"/>
                  </w:divBdr>
                </w:div>
                <w:div w:id="1190800413">
                  <w:marLeft w:val="0"/>
                  <w:marRight w:val="0"/>
                  <w:marTop w:val="0"/>
                  <w:marBottom w:val="0"/>
                  <w:divBdr>
                    <w:top w:val="none" w:sz="0" w:space="0" w:color="auto"/>
                    <w:left w:val="none" w:sz="0" w:space="0" w:color="auto"/>
                    <w:bottom w:val="none" w:sz="0" w:space="0" w:color="auto"/>
                    <w:right w:val="none" w:sz="0" w:space="0" w:color="auto"/>
                  </w:divBdr>
                </w:div>
                <w:div w:id="1196893100">
                  <w:marLeft w:val="0"/>
                  <w:marRight w:val="0"/>
                  <w:marTop w:val="0"/>
                  <w:marBottom w:val="0"/>
                  <w:divBdr>
                    <w:top w:val="none" w:sz="0" w:space="0" w:color="auto"/>
                    <w:left w:val="none" w:sz="0" w:space="0" w:color="auto"/>
                    <w:bottom w:val="none" w:sz="0" w:space="0" w:color="auto"/>
                    <w:right w:val="none" w:sz="0" w:space="0" w:color="auto"/>
                  </w:divBdr>
                </w:div>
                <w:div w:id="1531453317">
                  <w:marLeft w:val="0"/>
                  <w:marRight w:val="0"/>
                  <w:marTop w:val="0"/>
                  <w:marBottom w:val="0"/>
                  <w:divBdr>
                    <w:top w:val="none" w:sz="0" w:space="0" w:color="auto"/>
                    <w:left w:val="none" w:sz="0" w:space="0" w:color="auto"/>
                    <w:bottom w:val="none" w:sz="0" w:space="0" w:color="auto"/>
                    <w:right w:val="none" w:sz="0" w:space="0" w:color="auto"/>
                  </w:divBdr>
                </w:div>
                <w:div w:id="1542480663">
                  <w:marLeft w:val="0"/>
                  <w:marRight w:val="0"/>
                  <w:marTop w:val="0"/>
                  <w:marBottom w:val="0"/>
                  <w:divBdr>
                    <w:top w:val="none" w:sz="0" w:space="0" w:color="auto"/>
                    <w:left w:val="none" w:sz="0" w:space="0" w:color="auto"/>
                    <w:bottom w:val="none" w:sz="0" w:space="0" w:color="auto"/>
                    <w:right w:val="none" w:sz="0" w:space="0" w:color="auto"/>
                  </w:divBdr>
                </w:div>
                <w:div w:id="1808743395">
                  <w:marLeft w:val="0"/>
                  <w:marRight w:val="0"/>
                  <w:marTop w:val="0"/>
                  <w:marBottom w:val="0"/>
                  <w:divBdr>
                    <w:top w:val="none" w:sz="0" w:space="0" w:color="auto"/>
                    <w:left w:val="none" w:sz="0" w:space="0" w:color="auto"/>
                    <w:bottom w:val="none" w:sz="0" w:space="0" w:color="auto"/>
                    <w:right w:val="none" w:sz="0" w:space="0" w:color="auto"/>
                  </w:divBdr>
                </w:div>
                <w:div w:id="188220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157477">
      <w:bodyDiv w:val="1"/>
      <w:marLeft w:val="0"/>
      <w:marRight w:val="0"/>
      <w:marTop w:val="0"/>
      <w:marBottom w:val="0"/>
      <w:divBdr>
        <w:top w:val="none" w:sz="0" w:space="0" w:color="auto"/>
        <w:left w:val="none" w:sz="0" w:space="0" w:color="auto"/>
        <w:bottom w:val="none" w:sz="0" w:space="0" w:color="auto"/>
        <w:right w:val="none" w:sz="0" w:space="0" w:color="auto"/>
      </w:divBdr>
    </w:div>
    <w:div w:id="1797527192">
      <w:bodyDiv w:val="1"/>
      <w:marLeft w:val="0"/>
      <w:marRight w:val="0"/>
      <w:marTop w:val="0"/>
      <w:marBottom w:val="0"/>
      <w:divBdr>
        <w:top w:val="none" w:sz="0" w:space="0" w:color="auto"/>
        <w:left w:val="none" w:sz="0" w:space="0" w:color="auto"/>
        <w:bottom w:val="none" w:sz="0" w:space="0" w:color="auto"/>
        <w:right w:val="none" w:sz="0" w:space="0" w:color="auto"/>
      </w:divBdr>
    </w:div>
    <w:div w:id="1841771301">
      <w:bodyDiv w:val="1"/>
      <w:marLeft w:val="0"/>
      <w:marRight w:val="0"/>
      <w:marTop w:val="0"/>
      <w:marBottom w:val="0"/>
      <w:divBdr>
        <w:top w:val="none" w:sz="0" w:space="0" w:color="auto"/>
        <w:left w:val="none" w:sz="0" w:space="0" w:color="auto"/>
        <w:bottom w:val="none" w:sz="0" w:space="0" w:color="auto"/>
        <w:right w:val="none" w:sz="0" w:space="0" w:color="auto"/>
      </w:divBdr>
    </w:div>
    <w:div w:id="1855460305">
      <w:bodyDiv w:val="1"/>
      <w:marLeft w:val="0"/>
      <w:marRight w:val="0"/>
      <w:marTop w:val="0"/>
      <w:marBottom w:val="0"/>
      <w:divBdr>
        <w:top w:val="none" w:sz="0" w:space="0" w:color="auto"/>
        <w:left w:val="none" w:sz="0" w:space="0" w:color="auto"/>
        <w:bottom w:val="none" w:sz="0" w:space="0" w:color="auto"/>
        <w:right w:val="none" w:sz="0" w:space="0" w:color="auto"/>
      </w:divBdr>
    </w:div>
    <w:div w:id="1870220873">
      <w:bodyDiv w:val="1"/>
      <w:marLeft w:val="0"/>
      <w:marRight w:val="0"/>
      <w:marTop w:val="0"/>
      <w:marBottom w:val="0"/>
      <w:divBdr>
        <w:top w:val="none" w:sz="0" w:space="0" w:color="auto"/>
        <w:left w:val="none" w:sz="0" w:space="0" w:color="auto"/>
        <w:bottom w:val="none" w:sz="0" w:space="0" w:color="auto"/>
        <w:right w:val="none" w:sz="0" w:space="0" w:color="auto"/>
      </w:divBdr>
    </w:div>
    <w:div w:id="207153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doi-org.proxy.libraries.smu.edu/10.1016/S0378-4371(99)00081-3"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chart" Target="charts/chart2.xml"/><Relationship Id="rId25"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comments" Target="comments.xml"/><Relationship Id="rId19" Type="http://schemas.openxmlformats.org/officeDocument/2006/relationships/hyperlink" Target="http://dx.doi.org.proxy.libraries.smu.edu/10.5705/ss.202018.0320"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b007224\Documents\masters_in_data_science\capstone\data\datasets_1923_3359_austin_weather.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007224\Documents\masters_in_data_science\capstone\data\figure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0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sz="1000">
                <a:solidFill>
                  <a:sysClr val="windowText" lastClr="000000"/>
                </a:solidFill>
                <a:latin typeface="Times New Roman" panose="02020603050405020304" pitchFamily="18" charset="0"/>
                <a:cs typeface="Times New Roman" panose="02020603050405020304" pitchFamily="18" charset="0"/>
              </a:rPr>
              <a:t>Daily Temperature Difference in Austin, TX by Day of the Year</a:t>
            </a:r>
          </a:p>
        </c:rich>
      </c:tx>
      <c:layout>
        <c:manualLayout>
          <c:xMode val="edge"/>
          <c:yMode val="edge"/>
          <c:x val="0.14050000000000001"/>
          <c:y val="2.7777777777777776E-2"/>
        </c:manualLayout>
      </c:layout>
      <c:overlay val="0"/>
      <c:spPr>
        <a:noFill/>
        <a:ln>
          <a:noFill/>
        </a:ln>
        <a:effectLst/>
      </c:spPr>
      <c:txPr>
        <a:bodyPr rot="0" spcFirstLastPara="1" vertOverflow="ellipsis" vert="horz" wrap="square" anchor="ctr" anchorCtr="1"/>
        <a:lstStyle/>
        <a:p>
          <a:pPr algn="ctr">
            <a:defRPr sz="10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1"/>
          <c:order val="0"/>
          <c:tx>
            <c:v>2014</c:v>
          </c:tx>
          <c:spPr>
            <a:ln w="19050" cap="rnd">
              <a:solidFill>
                <a:schemeClr val="accent3"/>
              </a:solidFill>
              <a:round/>
            </a:ln>
            <a:effectLst/>
          </c:spPr>
          <c:marker>
            <c:symbol val="none"/>
          </c:marker>
          <c:cat>
            <c:numRef>
              <c:f>datasets_1923_3359_austin_weath!$A$2:$A$361</c:f>
              <c:numCache>
                <c:formatCode>General</c:formatCode>
                <c:ptCount val="36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100</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200</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300</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numCache>
            </c:numRef>
          </c:cat>
          <c:val>
            <c:numRef>
              <c:f>datasets_1923_3359_austin_weath!$B$2:$B$361</c:f>
              <c:numCache>
                <c:formatCode>General</c:formatCode>
                <c:ptCount val="360"/>
                <c:pt idx="0">
                  <c:v>30</c:v>
                </c:pt>
                <c:pt idx="1">
                  <c:v>22</c:v>
                </c:pt>
                <c:pt idx="2">
                  <c:v>30</c:v>
                </c:pt>
                <c:pt idx="3">
                  <c:v>29</c:v>
                </c:pt>
                <c:pt idx="4">
                  <c:v>25</c:v>
                </c:pt>
                <c:pt idx="5">
                  <c:v>14</c:v>
                </c:pt>
                <c:pt idx="6">
                  <c:v>26</c:v>
                </c:pt>
                <c:pt idx="7">
                  <c:v>13</c:v>
                </c:pt>
                <c:pt idx="8">
                  <c:v>17</c:v>
                </c:pt>
                <c:pt idx="9">
                  <c:v>15</c:v>
                </c:pt>
                <c:pt idx="10">
                  <c:v>27</c:v>
                </c:pt>
                <c:pt idx="11">
                  <c:v>21</c:v>
                </c:pt>
                <c:pt idx="12">
                  <c:v>28</c:v>
                </c:pt>
                <c:pt idx="13">
                  <c:v>39</c:v>
                </c:pt>
                <c:pt idx="14">
                  <c:v>24</c:v>
                </c:pt>
                <c:pt idx="15">
                  <c:v>32</c:v>
                </c:pt>
                <c:pt idx="16">
                  <c:v>21</c:v>
                </c:pt>
                <c:pt idx="17">
                  <c:v>33</c:v>
                </c:pt>
                <c:pt idx="18">
                  <c:v>27</c:v>
                </c:pt>
                <c:pt idx="19">
                  <c:v>36</c:v>
                </c:pt>
                <c:pt idx="20">
                  <c:v>25</c:v>
                </c:pt>
                <c:pt idx="21">
                  <c:v>33</c:v>
                </c:pt>
                <c:pt idx="22">
                  <c:v>29</c:v>
                </c:pt>
                <c:pt idx="23">
                  <c:v>14</c:v>
                </c:pt>
                <c:pt idx="24">
                  <c:v>44</c:v>
                </c:pt>
                <c:pt idx="25">
                  <c:v>33</c:v>
                </c:pt>
                <c:pt idx="26">
                  <c:v>26</c:v>
                </c:pt>
                <c:pt idx="27">
                  <c:v>12</c:v>
                </c:pt>
                <c:pt idx="28">
                  <c:v>22</c:v>
                </c:pt>
                <c:pt idx="29">
                  <c:v>34</c:v>
                </c:pt>
                <c:pt idx="30">
                  <c:v>23</c:v>
                </c:pt>
                <c:pt idx="31">
                  <c:v>20</c:v>
                </c:pt>
                <c:pt idx="32">
                  <c:v>12</c:v>
                </c:pt>
                <c:pt idx="33">
                  <c:v>22</c:v>
                </c:pt>
                <c:pt idx="34">
                  <c:v>17</c:v>
                </c:pt>
                <c:pt idx="35">
                  <c:v>6</c:v>
                </c:pt>
                <c:pt idx="36">
                  <c:v>9</c:v>
                </c:pt>
                <c:pt idx="37">
                  <c:v>28</c:v>
                </c:pt>
                <c:pt idx="38">
                  <c:v>35</c:v>
                </c:pt>
                <c:pt idx="39">
                  <c:v>25</c:v>
                </c:pt>
                <c:pt idx="40">
                  <c:v>3</c:v>
                </c:pt>
                <c:pt idx="41">
                  <c:v>24</c:v>
                </c:pt>
                <c:pt idx="42">
                  <c:v>37</c:v>
                </c:pt>
                <c:pt idx="43">
                  <c:v>39</c:v>
                </c:pt>
                <c:pt idx="44">
                  <c:v>34</c:v>
                </c:pt>
                <c:pt idx="45">
                  <c:v>17</c:v>
                </c:pt>
                <c:pt idx="46">
                  <c:v>23</c:v>
                </c:pt>
                <c:pt idx="47">
                  <c:v>27</c:v>
                </c:pt>
                <c:pt idx="48">
                  <c:v>19</c:v>
                </c:pt>
                <c:pt idx="49">
                  <c:v>26</c:v>
                </c:pt>
                <c:pt idx="50">
                  <c:v>31</c:v>
                </c:pt>
                <c:pt idx="51">
                  <c:v>29</c:v>
                </c:pt>
                <c:pt idx="52">
                  <c:v>24</c:v>
                </c:pt>
                <c:pt idx="53">
                  <c:v>21</c:v>
                </c:pt>
                <c:pt idx="54">
                  <c:v>19</c:v>
                </c:pt>
                <c:pt idx="55">
                  <c:v>16</c:v>
                </c:pt>
                <c:pt idx="56">
                  <c:v>28</c:v>
                </c:pt>
                <c:pt idx="57">
                  <c:v>36</c:v>
                </c:pt>
                <c:pt idx="59">
                  <c:v>29</c:v>
                </c:pt>
                <c:pt idx="60">
                  <c:v>45</c:v>
                </c:pt>
                <c:pt idx="61">
                  <c:v>23</c:v>
                </c:pt>
                <c:pt idx="62">
                  <c:v>20</c:v>
                </c:pt>
                <c:pt idx="63">
                  <c:v>15</c:v>
                </c:pt>
                <c:pt idx="64">
                  <c:v>22</c:v>
                </c:pt>
                <c:pt idx="65">
                  <c:v>28</c:v>
                </c:pt>
                <c:pt idx="66">
                  <c:v>15</c:v>
                </c:pt>
                <c:pt idx="67">
                  <c:v>19</c:v>
                </c:pt>
                <c:pt idx="68">
                  <c:v>21</c:v>
                </c:pt>
                <c:pt idx="69">
                  <c:v>27</c:v>
                </c:pt>
                <c:pt idx="70">
                  <c:v>21</c:v>
                </c:pt>
                <c:pt idx="71">
                  <c:v>31</c:v>
                </c:pt>
                <c:pt idx="72">
                  <c:v>26</c:v>
                </c:pt>
                <c:pt idx="73">
                  <c:v>12</c:v>
                </c:pt>
                <c:pt idx="74">
                  <c:v>16</c:v>
                </c:pt>
                <c:pt idx="75">
                  <c:v>27</c:v>
                </c:pt>
                <c:pt idx="76">
                  <c:v>36</c:v>
                </c:pt>
                <c:pt idx="77">
                  <c:v>21</c:v>
                </c:pt>
                <c:pt idx="78">
                  <c:v>34</c:v>
                </c:pt>
                <c:pt idx="79">
                  <c:v>26</c:v>
                </c:pt>
                <c:pt idx="80">
                  <c:v>16</c:v>
                </c:pt>
                <c:pt idx="81">
                  <c:v>14</c:v>
                </c:pt>
                <c:pt idx="82">
                  <c:v>16</c:v>
                </c:pt>
                <c:pt idx="83">
                  <c:v>25</c:v>
                </c:pt>
                <c:pt idx="84">
                  <c:v>12</c:v>
                </c:pt>
                <c:pt idx="85">
                  <c:v>21</c:v>
                </c:pt>
                <c:pt idx="86">
                  <c:v>26</c:v>
                </c:pt>
                <c:pt idx="87">
                  <c:v>26</c:v>
                </c:pt>
                <c:pt idx="88">
                  <c:v>34</c:v>
                </c:pt>
                <c:pt idx="89">
                  <c:v>22.5</c:v>
                </c:pt>
                <c:pt idx="90">
                  <c:v>12</c:v>
                </c:pt>
                <c:pt idx="91">
                  <c:v>11</c:v>
                </c:pt>
                <c:pt idx="92">
                  <c:v>20</c:v>
                </c:pt>
                <c:pt idx="93">
                  <c:v>11</c:v>
                </c:pt>
                <c:pt idx="94">
                  <c:v>9</c:v>
                </c:pt>
                <c:pt idx="95">
                  <c:v>20</c:v>
                </c:pt>
                <c:pt idx="96">
                  <c:v>27</c:v>
                </c:pt>
                <c:pt idx="97">
                  <c:v>39</c:v>
                </c:pt>
                <c:pt idx="98">
                  <c:v>30</c:v>
                </c:pt>
                <c:pt idx="99">
                  <c:v>24</c:v>
                </c:pt>
                <c:pt idx="100">
                  <c:v>20</c:v>
                </c:pt>
                <c:pt idx="101">
                  <c:v>10</c:v>
                </c:pt>
                <c:pt idx="102">
                  <c:v>30</c:v>
                </c:pt>
                <c:pt idx="103">
                  <c:v>26</c:v>
                </c:pt>
                <c:pt idx="104">
                  <c:v>33</c:v>
                </c:pt>
                <c:pt idx="105">
                  <c:v>11</c:v>
                </c:pt>
                <c:pt idx="106">
                  <c:v>19</c:v>
                </c:pt>
                <c:pt idx="107">
                  <c:v>24</c:v>
                </c:pt>
                <c:pt idx="108">
                  <c:v>14</c:v>
                </c:pt>
                <c:pt idx="109">
                  <c:v>20</c:v>
                </c:pt>
                <c:pt idx="110">
                  <c:v>24</c:v>
                </c:pt>
                <c:pt idx="111">
                  <c:v>28</c:v>
                </c:pt>
                <c:pt idx="112">
                  <c:v>21</c:v>
                </c:pt>
                <c:pt idx="113">
                  <c:v>25</c:v>
                </c:pt>
                <c:pt idx="114">
                  <c:v>18</c:v>
                </c:pt>
                <c:pt idx="115">
                  <c:v>23</c:v>
                </c:pt>
                <c:pt idx="116">
                  <c:v>27</c:v>
                </c:pt>
                <c:pt idx="117">
                  <c:v>24</c:v>
                </c:pt>
                <c:pt idx="118">
                  <c:v>18</c:v>
                </c:pt>
                <c:pt idx="119">
                  <c:v>25</c:v>
                </c:pt>
                <c:pt idx="120">
                  <c:v>27</c:v>
                </c:pt>
                <c:pt idx="121">
                  <c:v>36</c:v>
                </c:pt>
                <c:pt idx="122">
                  <c:v>30</c:v>
                </c:pt>
                <c:pt idx="123">
                  <c:v>32</c:v>
                </c:pt>
                <c:pt idx="124">
                  <c:v>22</c:v>
                </c:pt>
                <c:pt idx="125">
                  <c:v>18</c:v>
                </c:pt>
                <c:pt idx="126">
                  <c:v>11</c:v>
                </c:pt>
                <c:pt idx="127">
                  <c:v>20</c:v>
                </c:pt>
                <c:pt idx="128">
                  <c:v>31</c:v>
                </c:pt>
                <c:pt idx="129">
                  <c:v>21</c:v>
                </c:pt>
                <c:pt idx="130">
                  <c:v>20</c:v>
                </c:pt>
                <c:pt idx="131">
                  <c:v>12</c:v>
                </c:pt>
                <c:pt idx="132">
                  <c:v>25</c:v>
                </c:pt>
                <c:pt idx="133">
                  <c:v>38</c:v>
                </c:pt>
                <c:pt idx="134">
                  <c:v>25</c:v>
                </c:pt>
                <c:pt idx="135">
                  <c:v>26</c:v>
                </c:pt>
                <c:pt idx="136">
                  <c:v>23</c:v>
                </c:pt>
                <c:pt idx="137">
                  <c:v>20</c:v>
                </c:pt>
                <c:pt idx="138">
                  <c:v>22</c:v>
                </c:pt>
                <c:pt idx="139">
                  <c:v>19</c:v>
                </c:pt>
                <c:pt idx="140">
                  <c:v>17</c:v>
                </c:pt>
                <c:pt idx="141">
                  <c:v>13</c:v>
                </c:pt>
                <c:pt idx="142">
                  <c:v>16</c:v>
                </c:pt>
                <c:pt idx="143">
                  <c:v>15</c:v>
                </c:pt>
                <c:pt idx="144">
                  <c:v>11</c:v>
                </c:pt>
                <c:pt idx="145">
                  <c:v>10</c:v>
                </c:pt>
                <c:pt idx="146">
                  <c:v>16</c:v>
                </c:pt>
                <c:pt idx="147">
                  <c:v>23</c:v>
                </c:pt>
                <c:pt idx="148">
                  <c:v>26</c:v>
                </c:pt>
                <c:pt idx="149">
                  <c:v>20</c:v>
                </c:pt>
                <c:pt idx="150">
                  <c:v>17</c:v>
                </c:pt>
                <c:pt idx="151">
                  <c:v>15</c:v>
                </c:pt>
                <c:pt idx="152">
                  <c:v>17</c:v>
                </c:pt>
                <c:pt idx="153">
                  <c:v>17</c:v>
                </c:pt>
                <c:pt idx="154">
                  <c:v>19</c:v>
                </c:pt>
                <c:pt idx="155">
                  <c:v>18</c:v>
                </c:pt>
                <c:pt idx="156">
                  <c:v>14</c:v>
                </c:pt>
                <c:pt idx="157">
                  <c:v>18</c:v>
                </c:pt>
                <c:pt idx="158">
                  <c:v>28</c:v>
                </c:pt>
                <c:pt idx="159">
                  <c:v>28</c:v>
                </c:pt>
                <c:pt idx="160">
                  <c:v>24</c:v>
                </c:pt>
                <c:pt idx="161">
                  <c:v>21</c:v>
                </c:pt>
                <c:pt idx="162">
                  <c:v>14</c:v>
                </c:pt>
                <c:pt idx="163">
                  <c:v>17</c:v>
                </c:pt>
                <c:pt idx="164">
                  <c:v>17</c:v>
                </c:pt>
                <c:pt idx="165">
                  <c:v>17</c:v>
                </c:pt>
                <c:pt idx="166">
                  <c:v>15</c:v>
                </c:pt>
                <c:pt idx="167">
                  <c:v>15</c:v>
                </c:pt>
                <c:pt idx="168">
                  <c:v>16</c:v>
                </c:pt>
                <c:pt idx="169">
                  <c:v>17</c:v>
                </c:pt>
                <c:pt idx="170">
                  <c:v>14</c:v>
                </c:pt>
                <c:pt idx="171">
                  <c:v>20</c:v>
                </c:pt>
                <c:pt idx="172">
                  <c:v>19</c:v>
                </c:pt>
                <c:pt idx="173">
                  <c:v>18</c:v>
                </c:pt>
                <c:pt idx="174">
                  <c:v>17</c:v>
                </c:pt>
                <c:pt idx="175">
                  <c:v>16</c:v>
                </c:pt>
                <c:pt idx="176">
                  <c:v>15</c:v>
                </c:pt>
                <c:pt idx="177">
                  <c:v>18</c:v>
                </c:pt>
                <c:pt idx="178">
                  <c:v>19</c:v>
                </c:pt>
                <c:pt idx="179">
                  <c:v>21</c:v>
                </c:pt>
                <c:pt idx="180">
                  <c:v>24</c:v>
                </c:pt>
                <c:pt idx="181">
                  <c:v>24</c:v>
                </c:pt>
                <c:pt idx="182">
                  <c:v>22</c:v>
                </c:pt>
                <c:pt idx="183">
                  <c:v>25</c:v>
                </c:pt>
                <c:pt idx="184">
                  <c:v>23</c:v>
                </c:pt>
                <c:pt idx="185">
                  <c:v>23</c:v>
                </c:pt>
                <c:pt idx="186">
                  <c:v>24</c:v>
                </c:pt>
                <c:pt idx="187">
                  <c:v>26</c:v>
                </c:pt>
                <c:pt idx="188">
                  <c:v>24</c:v>
                </c:pt>
                <c:pt idx="189">
                  <c:v>24</c:v>
                </c:pt>
                <c:pt idx="190">
                  <c:v>27</c:v>
                </c:pt>
                <c:pt idx="191">
                  <c:v>26</c:v>
                </c:pt>
                <c:pt idx="192">
                  <c:v>26</c:v>
                </c:pt>
                <c:pt idx="193">
                  <c:v>19</c:v>
                </c:pt>
                <c:pt idx="194">
                  <c:v>22</c:v>
                </c:pt>
                <c:pt idx="195">
                  <c:v>15</c:v>
                </c:pt>
                <c:pt idx="196">
                  <c:v>6</c:v>
                </c:pt>
                <c:pt idx="197">
                  <c:v>16</c:v>
                </c:pt>
                <c:pt idx="198">
                  <c:v>20</c:v>
                </c:pt>
                <c:pt idx="199">
                  <c:v>19</c:v>
                </c:pt>
                <c:pt idx="200">
                  <c:v>20</c:v>
                </c:pt>
                <c:pt idx="201">
                  <c:v>22</c:v>
                </c:pt>
                <c:pt idx="202">
                  <c:v>20</c:v>
                </c:pt>
                <c:pt idx="203">
                  <c:v>21</c:v>
                </c:pt>
                <c:pt idx="204">
                  <c:v>22</c:v>
                </c:pt>
                <c:pt idx="205">
                  <c:v>23</c:v>
                </c:pt>
                <c:pt idx="206">
                  <c:v>25</c:v>
                </c:pt>
                <c:pt idx="207">
                  <c:v>21</c:v>
                </c:pt>
                <c:pt idx="208">
                  <c:v>20</c:v>
                </c:pt>
                <c:pt idx="209">
                  <c:v>19</c:v>
                </c:pt>
                <c:pt idx="210">
                  <c:v>22</c:v>
                </c:pt>
                <c:pt idx="211">
                  <c:v>23</c:v>
                </c:pt>
                <c:pt idx="212">
                  <c:v>22</c:v>
                </c:pt>
                <c:pt idx="213">
                  <c:v>24</c:v>
                </c:pt>
                <c:pt idx="214">
                  <c:v>23</c:v>
                </c:pt>
                <c:pt idx="215">
                  <c:v>25</c:v>
                </c:pt>
                <c:pt idx="216">
                  <c:v>26</c:v>
                </c:pt>
                <c:pt idx="217">
                  <c:v>23</c:v>
                </c:pt>
                <c:pt idx="218">
                  <c:v>24</c:v>
                </c:pt>
                <c:pt idx="219">
                  <c:v>26</c:v>
                </c:pt>
                <c:pt idx="220">
                  <c:v>27</c:v>
                </c:pt>
                <c:pt idx="221">
                  <c:v>28</c:v>
                </c:pt>
                <c:pt idx="222">
                  <c:v>28</c:v>
                </c:pt>
                <c:pt idx="223">
                  <c:v>26</c:v>
                </c:pt>
                <c:pt idx="224">
                  <c:v>27</c:v>
                </c:pt>
                <c:pt idx="225">
                  <c:v>22</c:v>
                </c:pt>
                <c:pt idx="226">
                  <c:v>24</c:v>
                </c:pt>
                <c:pt idx="227">
                  <c:v>19</c:v>
                </c:pt>
                <c:pt idx="228">
                  <c:v>24</c:v>
                </c:pt>
                <c:pt idx="229">
                  <c:v>23</c:v>
                </c:pt>
                <c:pt idx="230">
                  <c:v>24</c:v>
                </c:pt>
                <c:pt idx="231">
                  <c:v>26</c:v>
                </c:pt>
                <c:pt idx="232">
                  <c:v>24</c:v>
                </c:pt>
                <c:pt idx="233">
                  <c:v>25</c:v>
                </c:pt>
                <c:pt idx="234">
                  <c:v>24</c:v>
                </c:pt>
                <c:pt idx="235">
                  <c:v>22</c:v>
                </c:pt>
                <c:pt idx="236">
                  <c:v>23</c:v>
                </c:pt>
                <c:pt idx="237">
                  <c:v>19</c:v>
                </c:pt>
                <c:pt idx="238">
                  <c:v>21</c:v>
                </c:pt>
                <c:pt idx="239">
                  <c:v>24</c:v>
                </c:pt>
                <c:pt idx="240">
                  <c:v>20</c:v>
                </c:pt>
                <c:pt idx="241">
                  <c:v>24</c:v>
                </c:pt>
                <c:pt idx="242">
                  <c:v>26</c:v>
                </c:pt>
                <c:pt idx="243">
                  <c:v>20</c:v>
                </c:pt>
                <c:pt idx="244">
                  <c:v>23</c:v>
                </c:pt>
                <c:pt idx="245">
                  <c:v>15</c:v>
                </c:pt>
                <c:pt idx="246">
                  <c:v>24</c:v>
                </c:pt>
                <c:pt idx="247">
                  <c:v>23</c:v>
                </c:pt>
                <c:pt idx="248">
                  <c:v>22</c:v>
                </c:pt>
                <c:pt idx="249">
                  <c:v>21</c:v>
                </c:pt>
                <c:pt idx="250">
                  <c:v>30</c:v>
                </c:pt>
                <c:pt idx="251">
                  <c:v>6</c:v>
                </c:pt>
                <c:pt idx="252">
                  <c:v>13</c:v>
                </c:pt>
                <c:pt idx="253">
                  <c:v>19</c:v>
                </c:pt>
                <c:pt idx="254">
                  <c:v>20</c:v>
                </c:pt>
                <c:pt idx="255">
                  <c:v>16</c:v>
                </c:pt>
                <c:pt idx="256">
                  <c:v>18</c:v>
                </c:pt>
                <c:pt idx="257">
                  <c:v>12</c:v>
                </c:pt>
                <c:pt idx="258">
                  <c:v>16</c:v>
                </c:pt>
                <c:pt idx="259">
                  <c:v>18</c:v>
                </c:pt>
                <c:pt idx="260">
                  <c:v>21</c:v>
                </c:pt>
                <c:pt idx="261">
                  <c:v>18</c:v>
                </c:pt>
                <c:pt idx="262">
                  <c:v>24</c:v>
                </c:pt>
                <c:pt idx="263">
                  <c:v>21</c:v>
                </c:pt>
                <c:pt idx="264">
                  <c:v>19</c:v>
                </c:pt>
                <c:pt idx="265">
                  <c:v>12</c:v>
                </c:pt>
                <c:pt idx="266">
                  <c:v>22</c:v>
                </c:pt>
                <c:pt idx="267">
                  <c:v>22</c:v>
                </c:pt>
                <c:pt idx="268">
                  <c:v>25</c:v>
                </c:pt>
                <c:pt idx="269">
                  <c:v>16</c:v>
                </c:pt>
                <c:pt idx="270">
                  <c:v>16</c:v>
                </c:pt>
                <c:pt idx="271">
                  <c:v>20</c:v>
                </c:pt>
                <c:pt idx="272">
                  <c:v>21</c:v>
                </c:pt>
                <c:pt idx="273">
                  <c:v>25</c:v>
                </c:pt>
                <c:pt idx="274">
                  <c:v>17</c:v>
                </c:pt>
                <c:pt idx="275">
                  <c:v>22</c:v>
                </c:pt>
                <c:pt idx="276">
                  <c:v>16</c:v>
                </c:pt>
                <c:pt idx="277">
                  <c:v>17</c:v>
                </c:pt>
                <c:pt idx="278">
                  <c:v>17</c:v>
                </c:pt>
                <c:pt idx="279">
                  <c:v>19</c:v>
                </c:pt>
                <c:pt idx="280">
                  <c:v>16</c:v>
                </c:pt>
                <c:pt idx="281">
                  <c:v>15</c:v>
                </c:pt>
                <c:pt idx="282">
                  <c:v>29</c:v>
                </c:pt>
                <c:pt idx="283">
                  <c:v>32</c:v>
                </c:pt>
                <c:pt idx="284">
                  <c:v>29</c:v>
                </c:pt>
                <c:pt idx="285">
                  <c:v>26</c:v>
                </c:pt>
                <c:pt idx="286">
                  <c:v>20</c:v>
                </c:pt>
                <c:pt idx="287">
                  <c:v>17</c:v>
                </c:pt>
                <c:pt idx="288">
                  <c:v>19</c:v>
                </c:pt>
                <c:pt idx="289">
                  <c:v>25</c:v>
                </c:pt>
                <c:pt idx="290">
                  <c:v>22</c:v>
                </c:pt>
                <c:pt idx="291">
                  <c:v>17</c:v>
                </c:pt>
                <c:pt idx="292">
                  <c:v>25</c:v>
                </c:pt>
                <c:pt idx="293">
                  <c:v>26</c:v>
                </c:pt>
                <c:pt idx="294">
                  <c:v>25</c:v>
                </c:pt>
                <c:pt idx="295">
                  <c:v>24</c:v>
                </c:pt>
                <c:pt idx="296">
                  <c:v>19</c:v>
                </c:pt>
                <c:pt idx="297">
                  <c:v>16</c:v>
                </c:pt>
                <c:pt idx="298">
                  <c:v>19</c:v>
                </c:pt>
                <c:pt idx="299">
                  <c:v>20.5</c:v>
                </c:pt>
                <c:pt idx="300">
                  <c:v>27</c:v>
                </c:pt>
                <c:pt idx="301">
                  <c:v>17</c:v>
                </c:pt>
                <c:pt idx="302">
                  <c:v>17</c:v>
                </c:pt>
                <c:pt idx="303">
                  <c:v>4</c:v>
                </c:pt>
                <c:pt idx="304">
                  <c:v>8</c:v>
                </c:pt>
                <c:pt idx="305">
                  <c:v>23</c:v>
                </c:pt>
                <c:pt idx="306">
                  <c:v>27</c:v>
                </c:pt>
                <c:pt idx="307">
                  <c:v>27</c:v>
                </c:pt>
                <c:pt idx="308">
                  <c:v>27</c:v>
                </c:pt>
                <c:pt idx="309">
                  <c:v>23</c:v>
                </c:pt>
                <c:pt idx="310">
                  <c:v>15</c:v>
                </c:pt>
                <c:pt idx="311">
                  <c:v>10</c:v>
                </c:pt>
                <c:pt idx="312">
                  <c:v>15</c:v>
                </c:pt>
                <c:pt idx="313">
                  <c:v>8</c:v>
                </c:pt>
                <c:pt idx="314">
                  <c:v>16</c:v>
                </c:pt>
                <c:pt idx="315">
                  <c:v>23</c:v>
                </c:pt>
                <c:pt idx="316">
                  <c:v>26</c:v>
                </c:pt>
                <c:pt idx="317">
                  <c:v>36</c:v>
                </c:pt>
                <c:pt idx="318">
                  <c:v>26</c:v>
                </c:pt>
                <c:pt idx="319">
                  <c:v>12</c:v>
                </c:pt>
                <c:pt idx="320">
                  <c:v>9</c:v>
                </c:pt>
                <c:pt idx="321">
                  <c:v>28</c:v>
                </c:pt>
                <c:pt idx="322">
                  <c:v>26</c:v>
                </c:pt>
                <c:pt idx="323">
                  <c:v>29</c:v>
                </c:pt>
                <c:pt idx="324">
                  <c:v>35</c:v>
                </c:pt>
                <c:pt idx="325">
                  <c:v>22</c:v>
                </c:pt>
                <c:pt idx="326">
                  <c:v>30</c:v>
                </c:pt>
                <c:pt idx="327">
                  <c:v>17</c:v>
                </c:pt>
                <c:pt idx="328">
                  <c:v>15</c:v>
                </c:pt>
                <c:pt idx="329">
                  <c:v>25</c:v>
                </c:pt>
                <c:pt idx="330">
                  <c:v>11</c:v>
                </c:pt>
                <c:pt idx="331">
                  <c:v>11</c:v>
                </c:pt>
                <c:pt idx="332">
                  <c:v>8</c:v>
                </c:pt>
                <c:pt idx="333">
                  <c:v>12</c:v>
                </c:pt>
                <c:pt idx="334">
                  <c:v>14</c:v>
                </c:pt>
                <c:pt idx="335">
                  <c:v>4</c:v>
                </c:pt>
                <c:pt idx="336">
                  <c:v>18</c:v>
                </c:pt>
                <c:pt idx="337">
                  <c:v>26</c:v>
                </c:pt>
                <c:pt idx="338">
                  <c:v>19</c:v>
                </c:pt>
                <c:pt idx="339">
                  <c:v>10</c:v>
                </c:pt>
                <c:pt idx="340">
                  <c:v>12</c:v>
                </c:pt>
                <c:pt idx="341">
                  <c:v>19</c:v>
                </c:pt>
                <c:pt idx="342">
                  <c:v>13</c:v>
                </c:pt>
                <c:pt idx="343">
                  <c:v>22</c:v>
                </c:pt>
                <c:pt idx="344">
                  <c:v>17</c:v>
                </c:pt>
                <c:pt idx="345">
                  <c:v>5</c:v>
                </c:pt>
                <c:pt idx="346">
                  <c:v>11</c:v>
                </c:pt>
                <c:pt idx="347">
                  <c:v>9</c:v>
                </c:pt>
                <c:pt idx="348">
                  <c:v>5</c:v>
                </c:pt>
                <c:pt idx="349">
                  <c:v>6</c:v>
                </c:pt>
                <c:pt idx="350">
                  <c:v>21</c:v>
                </c:pt>
                <c:pt idx="351">
                  <c:v>16</c:v>
                </c:pt>
                <c:pt idx="352">
                  <c:v>22</c:v>
                </c:pt>
                <c:pt idx="353">
                  <c:v>32</c:v>
                </c:pt>
                <c:pt idx="354">
                  <c:v>21</c:v>
                </c:pt>
                <c:pt idx="355">
                  <c:v>25</c:v>
                </c:pt>
                <c:pt idx="356">
                  <c:v>15</c:v>
                </c:pt>
                <c:pt idx="357">
                  <c:v>37</c:v>
                </c:pt>
                <c:pt idx="358">
                  <c:v>7</c:v>
                </c:pt>
                <c:pt idx="359">
                  <c:v>6</c:v>
                </c:pt>
              </c:numCache>
            </c:numRef>
          </c:val>
          <c:smooth val="0"/>
          <c:extLst>
            <c:ext xmlns:c16="http://schemas.microsoft.com/office/drawing/2014/chart" uri="{C3380CC4-5D6E-409C-BE32-E72D297353CC}">
              <c16:uniqueId val="{00000000-EDDA-44C6-8691-5646E385D367}"/>
            </c:ext>
          </c:extLst>
        </c:ser>
        <c:ser>
          <c:idx val="2"/>
          <c:order val="1"/>
          <c:tx>
            <c:v>2015</c:v>
          </c:tx>
          <c:spPr>
            <a:ln w="19050" cap="rnd">
              <a:solidFill>
                <a:schemeClr val="accent1">
                  <a:lumMod val="60000"/>
                  <a:lumOff val="40000"/>
                </a:schemeClr>
              </a:solidFill>
              <a:round/>
            </a:ln>
            <a:effectLst/>
          </c:spPr>
          <c:marker>
            <c:symbol val="none"/>
          </c:marker>
          <c:cat>
            <c:numRef>
              <c:f>datasets_1923_3359_austin_weath!$A$2:$A$361</c:f>
              <c:numCache>
                <c:formatCode>General</c:formatCode>
                <c:ptCount val="36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100</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200</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300</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numCache>
            </c:numRef>
          </c:cat>
          <c:val>
            <c:numRef>
              <c:f>datasets_1923_3359_austin_weath!$C$2:$C$361</c:f>
              <c:numCache>
                <c:formatCode>General</c:formatCode>
                <c:ptCount val="360"/>
                <c:pt idx="0">
                  <c:v>6</c:v>
                </c:pt>
                <c:pt idx="1">
                  <c:v>5</c:v>
                </c:pt>
                <c:pt idx="2">
                  <c:v>23</c:v>
                </c:pt>
                <c:pt idx="3">
                  <c:v>16</c:v>
                </c:pt>
                <c:pt idx="4">
                  <c:v>23</c:v>
                </c:pt>
                <c:pt idx="5">
                  <c:v>35</c:v>
                </c:pt>
                <c:pt idx="6">
                  <c:v>21</c:v>
                </c:pt>
                <c:pt idx="7">
                  <c:v>13</c:v>
                </c:pt>
                <c:pt idx="8">
                  <c:v>4</c:v>
                </c:pt>
                <c:pt idx="9">
                  <c:v>4</c:v>
                </c:pt>
                <c:pt idx="10">
                  <c:v>15</c:v>
                </c:pt>
                <c:pt idx="11">
                  <c:v>6</c:v>
                </c:pt>
                <c:pt idx="12">
                  <c:v>7</c:v>
                </c:pt>
                <c:pt idx="13">
                  <c:v>2</c:v>
                </c:pt>
                <c:pt idx="14">
                  <c:v>21</c:v>
                </c:pt>
                <c:pt idx="15">
                  <c:v>26</c:v>
                </c:pt>
                <c:pt idx="16">
                  <c:v>30</c:v>
                </c:pt>
                <c:pt idx="17">
                  <c:v>26</c:v>
                </c:pt>
                <c:pt idx="18">
                  <c:v>38</c:v>
                </c:pt>
                <c:pt idx="19">
                  <c:v>39</c:v>
                </c:pt>
                <c:pt idx="20">
                  <c:v>6</c:v>
                </c:pt>
                <c:pt idx="21">
                  <c:v>11</c:v>
                </c:pt>
                <c:pt idx="22">
                  <c:v>13</c:v>
                </c:pt>
                <c:pt idx="23">
                  <c:v>27</c:v>
                </c:pt>
                <c:pt idx="24">
                  <c:v>33</c:v>
                </c:pt>
                <c:pt idx="25">
                  <c:v>28</c:v>
                </c:pt>
                <c:pt idx="26">
                  <c:v>32</c:v>
                </c:pt>
                <c:pt idx="27">
                  <c:v>39</c:v>
                </c:pt>
                <c:pt idx="28">
                  <c:v>27</c:v>
                </c:pt>
                <c:pt idx="29">
                  <c:v>10</c:v>
                </c:pt>
                <c:pt idx="30">
                  <c:v>21</c:v>
                </c:pt>
                <c:pt idx="31">
                  <c:v>16</c:v>
                </c:pt>
                <c:pt idx="32">
                  <c:v>3</c:v>
                </c:pt>
                <c:pt idx="33">
                  <c:v>13</c:v>
                </c:pt>
                <c:pt idx="34">
                  <c:v>14</c:v>
                </c:pt>
                <c:pt idx="35">
                  <c:v>23</c:v>
                </c:pt>
                <c:pt idx="36">
                  <c:v>29</c:v>
                </c:pt>
                <c:pt idx="37">
                  <c:v>20</c:v>
                </c:pt>
                <c:pt idx="38">
                  <c:v>31</c:v>
                </c:pt>
                <c:pt idx="39">
                  <c:v>35</c:v>
                </c:pt>
                <c:pt idx="40">
                  <c:v>27</c:v>
                </c:pt>
                <c:pt idx="41">
                  <c:v>18</c:v>
                </c:pt>
                <c:pt idx="42">
                  <c:v>31</c:v>
                </c:pt>
                <c:pt idx="43">
                  <c:v>30</c:v>
                </c:pt>
                <c:pt idx="44">
                  <c:v>11</c:v>
                </c:pt>
                <c:pt idx="45">
                  <c:v>30</c:v>
                </c:pt>
                <c:pt idx="46">
                  <c:v>21</c:v>
                </c:pt>
                <c:pt idx="47">
                  <c:v>34</c:v>
                </c:pt>
                <c:pt idx="48">
                  <c:v>32</c:v>
                </c:pt>
                <c:pt idx="49">
                  <c:v>21</c:v>
                </c:pt>
                <c:pt idx="50">
                  <c:v>23</c:v>
                </c:pt>
                <c:pt idx="51">
                  <c:v>19</c:v>
                </c:pt>
                <c:pt idx="52">
                  <c:v>7</c:v>
                </c:pt>
                <c:pt idx="53">
                  <c:v>7</c:v>
                </c:pt>
                <c:pt idx="54">
                  <c:v>28</c:v>
                </c:pt>
                <c:pt idx="55">
                  <c:v>19</c:v>
                </c:pt>
                <c:pt idx="56">
                  <c:v>5</c:v>
                </c:pt>
                <c:pt idx="57">
                  <c:v>5</c:v>
                </c:pt>
                <c:pt idx="59">
                  <c:v>8</c:v>
                </c:pt>
                <c:pt idx="60">
                  <c:v>7</c:v>
                </c:pt>
                <c:pt idx="61">
                  <c:v>22</c:v>
                </c:pt>
                <c:pt idx="62">
                  <c:v>36</c:v>
                </c:pt>
                <c:pt idx="63">
                  <c:v>16</c:v>
                </c:pt>
                <c:pt idx="64">
                  <c:v>31</c:v>
                </c:pt>
                <c:pt idx="65">
                  <c:v>22</c:v>
                </c:pt>
                <c:pt idx="66">
                  <c:v>7</c:v>
                </c:pt>
                <c:pt idx="67">
                  <c:v>6</c:v>
                </c:pt>
                <c:pt idx="68">
                  <c:v>13</c:v>
                </c:pt>
                <c:pt idx="69">
                  <c:v>5</c:v>
                </c:pt>
                <c:pt idx="70">
                  <c:v>21</c:v>
                </c:pt>
                <c:pt idx="71">
                  <c:v>25</c:v>
                </c:pt>
                <c:pt idx="72">
                  <c:v>25</c:v>
                </c:pt>
                <c:pt idx="73">
                  <c:v>18</c:v>
                </c:pt>
                <c:pt idx="74">
                  <c:v>25</c:v>
                </c:pt>
                <c:pt idx="75">
                  <c:v>14</c:v>
                </c:pt>
                <c:pt idx="76">
                  <c:v>21</c:v>
                </c:pt>
                <c:pt idx="77">
                  <c:v>20</c:v>
                </c:pt>
                <c:pt idx="78">
                  <c:v>14</c:v>
                </c:pt>
                <c:pt idx="79">
                  <c:v>6</c:v>
                </c:pt>
                <c:pt idx="80">
                  <c:v>21</c:v>
                </c:pt>
                <c:pt idx="81">
                  <c:v>28</c:v>
                </c:pt>
                <c:pt idx="82">
                  <c:v>24</c:v>
                </c:pt>
                <c:pt idx="83">
                  <c:v>22</c:v>
                </c:pt>
                <c:pt idx="84">
                  <c:v>16</c:v>
                </c:pt>
                <c:pt idx="85">
                  <c:v>36</c:v>
                </c:pt>
                <c:pt idx="86">
                  <c:v>36</c:v>
                </c:pt>
                <c:pt idx="87">
                  <c:v>27</c:v>
                </c:pt>
                <c:pt idx="88">
                  <c:v>16</c:v>
                </c:pt>
                <c:pt idx="89">
                  <c:v>15.5</c:v>
                </c:pt>
                <c:pt idx="90">
                  <c:v>16</c:v>
                </c:pt>
                <c:pt idx="91">
                  <c:v>20</c:v>
                </c:pt>
                <c:pt idx="92">
                  <c:v>13</c:v>
                </c:pt>
                <c:pt idx="93">
                  <c:v>10</c:v>
                </c:pt>
                <c:pt idx="94">
                  <c:v>20</c:v>
                </c:pt>
                <c:pt idx="95">
                  <c:v>19</c:v>
                </c:pt>
                <c:pt idx="96">
                  <c:v>10</c:v>
                </c:pt>
                <c:pt idx="97">
                  <c:v>17</c:v>
                </c:pt>
                <c:pt idx="98">
                  <c:v>18</c:v>
                </c:pt>
                <c:pt idx="99">
                  <c:v>11</c:v>
                </c:pt>
                <c:pt idx="100">
                  <c:v>15</c:v>
                </c:pt>
                <c:pt idx="101">
                  <c:v>23</c:v>
                </c:pt>
                <c:pt idx="102">
                  <c:v>20</c:v>
                </c:pt>
                <c:pt idx="103">
                  <c:v>29</c:v>
                </c:pt>
                <c:pt idx="104">
                  <c:v>14</c:v>
                </c:pt>
                <c:pt idx="105">
                  <c:v>9</c:v>
                </c:pt>
                <c:pt idx="106">
                  <c:v>23</c:v>
                </c:pt>
                <c:pt idx="107">
                  <c:v>32</c:v>
                </c:pt>
                <c:pt idx="108">
                  <c:v>19</c:v>
                </c:pt>
                <c:pt idx="109">
                  <c:v>30</c:v>
                </c:pt>
                <c:pt idx="110">
                  <c:v>14</c:v>
                </c:pt>
                <c:pt idx="111">
                  <c:v>17</c:v>
                </c:pt>
                <c:pt idx="112">
                  <c:v>16</c:v>
                </c:pt>
                <c:pt idx="113">
                  <c:v>23</c:v>
                </c:pt>
                <c:pt idx="114">
                  <c:v>17</c:v>
                </c:pt>
                <c:pt idx="115">
                  <c:v>22</c:v>
                </c:pt>
                <c:pt idx="116">
                  <c:v>12</c:v>
                </c:pt>
                <c:pt idx="117">
                  <c:v>28</c:v>
                </c:pt>
                <c:pt idx="118">
                  <c:v>33</c:v>
                </c:pt>
                <c:pt idx="119">
                  <c:v>29</c:v>
                </c:pt>
                <c:pt idx="120">
                  <c:v>25</c:v>
                </c:pt>
                <c:pt idx="121">
                  <c:v>26</c:v>
                </c:pt>
                <c:pt idx="122">
                  <c:v>18</c:v>
                </c:pt>
                <c:pt idx="123">
                  <c:v>17</c:v>
                </c:pt>
                <c:pt idx="124">
                  <c:v>16</c:v>
                </c:pt>
                <c:pt idx="125">
                  <c:v>10</c:v>
                </c:pt>
                <c:pt idx="126">
                  <c:v>6</c:v>
                </c:pt>
                <c:pt idx="127">
                  <c:v>13</c:v>
                </c:pt>
                <c:pt idx="128">
                  <c:v>11</c:v>
                </c:pt>
                <c:pt idx="129">
                  <c:v>11</c:v>
                </c:pt>
                <c:pt idx="130">
                  <c:v>4</c:v>
                </c:pt>
                <c:pt idx="131">
                  <c:v>6</c:v>
                </c:pt>
                <c:pt idx="132">
                  <c:v>19</c:v>
                </c:pt>
                <c:pt idx="133">
                  <c:v>10</c:v>
                </c:pt>
                <c:pt idx="134">
                  <c:v>20</c:v>
                </c:pt>
                <c:pt idx="135">
                  <c:v>18</c:v>
                </c:pt>
                <c:pt idx="136">
                  <c:v>15</c:v>
                </c:pt>
                <c:pt idx="137">
                  <c:v>15</c:v>
                </c:pt>
                <c:pt idx="138">
                  <c:v>17</c:v>
                </c:pt>
                <c:pt idx="139">
                  <c:v>14</c:v>
                </c:pt>
                <c:pt idx="140">
                  <c:v>15</c:v>
                </c:pt>
                <c:pt idx="141">
                  <c:v>21</c:v>
                </c:pt>
                <c:pt idx="142">
                  <c:v>18</c:v>
                </c:pt>
                <c:pt idx="143">
                  <c:v>16</c:v>
                </c:pt>
                <c:pt idx="144">
                  <c:v>23</c:v>
                </c:pt>
                <c:pt idx="145">
                  <c:v>18</c:v>
                </c:pt>
                <c:pt idx="146">
                  <c:v>18</c:v>
                </c:pt>
                <c:pt idx="147">
                  <c:v>25</c:v>
                </c:pt>
                <c:pt idx="148">
                  <c:v>18</c:v>
                </c:pt>
                <c:pt idx="149">
                  <c:v>21.5</c:v>
                </c:pt>
                <c:pt idx="150">
                  <c:v>23</c:v>
                </c:pt>
                <c:pt idx="151">
                  <c:v>22</c:v>
                </c:pt>
                <c:pt idx="152">
                  <c:v>20</c:v>
                </c:pt>
                <c:pt idx="153">
                  <c:v>21</c:v>
                </c:pt>
                <c:pt idx="154">
                  <c:v>20</c:v>
                </c:pt>
                <c:pt idx="155">
                  <c:v>21</c:v>
                </c:pt>
                <c:pt idx="156">
                  <c:v>22</c:v>
                </c:pt>
                <c:pt idx="157">
                  <c:v>23</c:v>
                </c:pt>
                <c:pt idx="158">
                  <c:v>21</c:v>
                </c:pt>
                <c:pt idx="159">
                  <c:v>21</c:v>
                </c:pt>
                <c:pt idx="160">
                  <c:v>18</c:v>
                </c:pt>
                <c:pt idx="161">
                  <c:v>20</c:v>
                </c:pt>
                <c:pt idx="162">
                  <c:v>14</c:v>
                </c:pt>
                <c:pt idx="163">
                  <c:v>15</c:v>
                </c:pt>
                <c:pt idx="164">
                  <c:v>10</c:v>
                </c:pt>
                <c:pt idx="165">
                  <c:v>17</c:v>
                </c:pt>
                <c:pt idx="166">
                  <c:v>17</c:v>
                </c:pt>
                <c:pt idx="167">
                  <c:v>13</c:v>
                </c:pt>
                <c:pt idx="168">
                  <c:v>11</c:v>
                </c:pt>
                <c:pt idx="169">
                  <c:v>14</c:v>
                </c:pt>
                <c:pt idx="170">
                  <c:v>17</c:v>
                </c:pt>
                <c:pt idx="171">
                  <c:v>17</c:v>
                </c:pt>
                <c:pt idx="172">
                  <c:v>18</c:v>
                </c:pt>
                <c:pt idx="173">
                  <c:v>20</c:v>
                </c:pt>
                <c:pt idx="174">
                  <c:v>17</c:v>
                </c:pt>
                <c:pt idx="175">
                  <c:v>17</c:v>
                </c:pt>
                <c:pt idx="176">
                  <c:v>18</c:v>
                </c:pt>
                <c:pt idx="177">
                  <c:v>19</c:v>
                </c:pt>
                <c:pt idx="178">
                  <c:v>21</c:v>
                </c:pt>
                <c:pt idx="179">
                  <c:v>20</c:v>
                </c:pt>
                <c:pt idx="180">
                  <c:v>21</c:v>
                </c:pt>
                <c:pt idx="181">
                  <c:v>15</c:v>
                </c:pt>
                <c:pt idx="182">
                  <c:v>16</c:v>
                </c:pt>
                <c:pt idx="183">
                  <c:v>15</c:v>
                </c:pt>
                <c:pt idx="184">
                  <c:v>14</c:v>
                </c:pt>
                <c:pt idx="185">
                  <c:v>13</c:v>
                </c:pt>
                <c:pt idx="186">
                  <c:v>13</c:v>
                </c:pt>
                <c:pt idx="187">
                  <c:v>17</c:v>
                </c:pt>
                <c:pt idx="188">
                  <c:v>20</c:v>
                </c:pt>
                <c:pt idx="189">
                  <c:v>20</c:v>
                </c:pt>
                <c:pt idx="190">
                  <c:v>20</c:v>
                </c:pt>
                <c:pt idx="191">
                  <c:v>21</c:v>
                </c:pt>
                <c:pt idx="192">
                  <c:v>23</c:v>
                </c:pt>
                <c:pt idx="193">
                  <c:v>20</c:v>
                </c:pt>
                <c:pt idx="194">
                  <c:v>21</c:v>
                </c:pt>
                <c:pt idx="195">
                  <c:v>20</c:v>
                </c:pt>
                <c:pt idx="196">
                  <c:v>21</c:v>
                </c:pt>
                <c:pt idx="197">
                  <c:v>21</c:v>
                </c:pt>
                <c:pt idx="198">
                  <c:v>23</c:v>
                </c:pt>
                <c:pt idx="199">
                  <c:v>22</c:v>
                </c:pt>
                <c:pt idx="200">
                  <c:v>20</c:v>
                </c:pt>
                <c:pt idx="201">
                  <c:v>22</c:v>
                </c:pt>
                <c:pt idx="202">
                  <c:v>22</c:v>
                </c:pt>
                <c:pt idx="203">
                  <c:v>23</c:v>
                </c:pt>
                <c:pt idx="204">
                  <c:v>22</c:v>
                </c:pt>
                <c:pt idx="205">
                  <c:v>23</c:v>
                </c:pt>
                <c:pt idx="206">
                  <c:v>23</c:v>
                </c:pt>
                <c:pt idx="207">
                  <c:v>25</c:v>
                </c:pt>
                <c:pt idx="208">
                  <c:v>26</c:v>
                </c:pt>
                <c:pt idx="209">
                  <c:v>25</c:v>
                </c:pt>
                <c:pt idx="210">
                  <c:v>25</c:v>
                </c:pt>
                <c:pt idx="211">
                  <c:v>24</c:v>
                </c:pt>
                <c:pt idx="212">
                  <c:v>23</c:v>
                </c:pt>
                <c:pt idx="213">
                  <c:v>23</c:v>
                </c:pt>
                <c:pt idx="214">
                  <c:v>25</c:v>
                </c:pt>
                <c:pt idx="215">
                  <c:v>25</c:v>
                </c:pt>
                <c:pt idx="216">
                  <c:v>27</c:v>
                </c:pt>
                <c:pt idx="217">
                  <c:v>29</c:v>
                </c:pt>
                <c:pt idx="218">
                  <c:v>31</c:v>
                </c:pt>
                <c:pt idx="219">
                  <c:v>30</c:v>
                </c:pt>
                <c:pt idx="220">
                  <c:v>26</c:v>
                </c:pt>
                <c:pt idx="221">
                  <c:v>26</c:v>
                </c:pt>
                <c:pt idx="222">
                  <c:v>23</c:v>
                </c:pt>
                <c:pt idx="223">
                  <c:v>19</c:v>
                </c:pt>
                <c:pt idx="224">
                  <c:v>23</c:v>
                </c:pt>
                <c:pt idx="225">
                  <c:v>24</c:v>
                </c:pt>
                <c:pt idx="226">
                  <c:v>23</c:v>
                </c:pt>
                <c:pt idx="227">
                  <c:v>21</c:v>
                </c:pt>
                <c:pt idx="228">
                  <c:v>11</c:v>
                </c:pt>
                <c:pt idx="229">
                  <c:v>20</c:v>
                </c:pt>
                <c:pt idx="230">
                  <c:v>24</c:v>
                </c:pt>
                <c:pt idx="231">
                  <c:v>25</c:v>
                </c:pt>
                <c:pt idx="232">
                  <c:v>25</c:v>
                </c:pt>
                <c:pt idx="233">
                  <c:v>24</c:v>
                </c:pt>
                <c:pt idx="234">
                  <c:v>25</c:v>
                </c:pt>
                <c:pt idx="235">
                  <c:v>24</c:v>
                </c:pt>
                <c:pt idx="236">
                  <c:v>26</c:v>
                </c:pt>
                <c:pt idx="237">
                  <c:v>24</c:v>
                </c:pt>
                <c:pt idx="238">
                  <c:v>21</c:v>
                </c:pt>
                <c:pt idx="239">
                  <c:v>21.5</c:v>
                </c:pt>
                <c:pt idx="240">
                  <c:v>24</c:v>
                </c:pt>
                <c:pt idx="241">
                  <c:v>21</c:v>
                </c:pt>
                <c:pt idx="242">
                  <c:v>25</c:v>
                </c:pt>
                <c:pt idx="243">
                  <c:v>22</c:v>
                </c:pt>
                <c:pt idx="244">
                  <c:v>24</c:v>
                </c:pt>
                <c:pt idx="245">
                  <c:v>24</c:v>
                </c:pt>
                <c:pt idx="246">
                  <c:v>23</c:v>
                </c:pt>
                <c:pt idx="247">
                  <c:v>19</c:v>
                </c:pt>
                <c:pt idx="248">
                  <c:v>24</c:v>
                </c:pt>
                <c:pt idx="249">
                  <c:v>18</c:v>
                </c:pt>
                <c:pt idx="250">
                  <c:v>22</c:v>
                </c:pt>
                <c:pt idx="251">
                  <c:v>28</c:v>
                </c:pt>
                <c:pt idx="252">
                  <c:v>26</c:v>
                </c:pt>
                <c:pt idx="253">
                  <c:v>22</c:v>
                </c:pt>
                <c:pt idx="254">
                  <c:v>18</c:v>
                </c:pt>
                <c:pt idx="255">
                  <c:v>21</c:v>
                </c:pt>
                <c:pt idx="256">
                  <c:v>21</c:v>
                </c:pt>
                <c:pt idx="257">
                  <c:v>22</c:v>
                </c:pt>
                <c:pt idx="258">
                  <c:v>26</c:v>
                </c:pt>
                <c:pt idx="259">
                  <c:v>22</c:v>
                </c:pt>
                <c:pt idx="260">
                  <c:v>27</c:v>
                </c:pt>
                <c:pt idx="261">
                  <c:v>26</c:v>
                </c:pt>
                <c:pt idx="262">
                  <c:v>26</c:v>
                </c:pt>
                <c:pt idx="263">
                  <c:v>24</c:v>
                </c:pt>
                <c:pt idx="264">
                  <c:v>27</c:v>
                </c:pt>
                <c:pt idx="265">
                  <c:v>28</c:v>
                </c:pt>
                <c:pt idx="266">
                  <c:v>20</c:v>
                </c:pt>
                <c:pt idx="267">
                  <c:v>27</c:v>
                </c:pt>
                <c:pt idx="268">
                  <c:v>25</c:v>
                </c:pt>
                <c:pt idx="269">
                  <c:v>25</c:v>
                </c:pt>
                <c:pt idx="270">
                  <c:v>22</c:v>
                </c:pt>
                <c:pt idx="271">
                  <c:v>31</c:v>
                </c:pt>
                <c:pt idx="272">
                  <c:v>28</c:v>
                </c:pt>
                <c:pt idx="273">
                  <c:v>18</c:v>
                </c:pt>
                <c:pt idx="274">
                  <c:v>27</c:v>
                </c:pt>
                <c:pt idx="275">
                  <c:v>29</c:v>
                </c:pt>
                <c:pt idx="276">
                  <c:v>23</c:v>
                </c:pt>
                <c:pt idx="277">
                  <c:v>16</c:v>
                </c:pt>
                <c:pt idx="278">
                  <c:v>23</c:v>
                </c:pt>
                <c:pt idx="279">
                  <c:v>31</c:v>
                </c:pt>
                <c:pt idx="280">
                  <c:v>27</c:v>
                </c:pt>
                <c:pt idx="281">
                  <c:v>30</c:v>
                </c:pt>
                <c:pt idx="282">
                  <c:v>36</c:v>
                </c:pt>
                <c:pt idx="283">
                  <c:v>32</c:v>
                </c:pt>
                <c:pt idx="284">
                  <c:v>28</c:v>
                </c:pt>
                <c:pt idx="285">
                  <c:v>26</c:v>
                </c:pt>
                <c:pt idx="286">
                  <c:v>27</c:v>
                </c:pt>
                <c:pt idx="287">
                  <c:v>32</c:v>
                </c:pt>
                <c:pt idx="288">
                  <c:v>29</c:v>
                </c:pt>
                <c:pt idx="289">
                  <c:v>14</c:v>
                </c:pt>
                <c:pt idx="290">
                  <c:v>12</c:v>
                </c:pt>
                <c:pt idx="291">
                  <c:v>9</c:v>
                </c:pt>
                <c:pt idx="292">
                  <c:v>16</c:v>
                </c:pt>
                <c:pt idx="293">
                  <c:v>7</c:v>
                </c:pt>
                <c:pt idx="294">
                  <c:v>21</c:v>
                </c:pt>
                <c:pt idx="295">
                  <c:v>26</c:v>
                </c:pt>
                <c:pt idx="296">
                  <c:v>24</c:v>
                </c:pt>
                <c:pt idx="297">
                  <c:v>30</c:v>
                </c:pt>
                <c:pt idx="298">
                  <c:v>8</c:v>
                </c:pt>
                <c:pt idx="299">
                  <c:v>14</c:v>
                </c:pt>
                <c:pt idx="300">
                  <c:v>22</c:v>
                </c:pt>
                <c:pt idx="301">
                  <c:v>23</c:v>
                </c:pt>
                <c:pt idx="302">
                  <c:v>17</c:v>
                </c:pt>
                <c:pt idx="303">
                  <c:v>13</c:v>
                </c:pt>
                <c:pt idx="304">
                  <c:v>17</c:v>
                </c:pt>
                <c:pt idx="305">
                  <c:v>7</c:v>
                </c:pt>
                <c:pt idx="306">
                  <c:v>18</c:v>
                </c:pt>
                <c:pt idx="307">
                  <c:v>21</c:v>
                </c:pt>
                <c:pt idx="308">
                  <c:v>14</c:v>
                </c:pt>
                <c:pt idx="309">
                  <c:v>16</c:v>
                </c:pt>
                <c:pt idx="310">
                  <c:v>15</c:v>
                </c:pt>
                <c:pt idx="311">
                  <c:v>9</c:v>
                </c:pt>
                <c:pt idx="312">
                  <c:v>11</c:v>
                </c:pt>
                <c:pt idx="313">
                  <c:v>16</c:v>
                </c:pt>
                <c:pt idx="314">
                  <c:v>10</c:v>
                </c:pt>
                <c:pt idx="315">
                  <c:v>28</c:v>
                </c:pt>
                <c:pt idx="316">
                  <c:v>29</c:v>
                </c:pt>
                <c:pt idx="317">
                  <c:v>33</c:v>
                </c:pt>
                <c:pt idx="318">
                  <c:v>25</c:v>
                </c:pt>
                <c:pt idx="319">
                  <c:v>25</c:v>
                </c:pt>
                <c:pt idx="320">
                  <c:v>25</c:v>
                </c:pt>
                <c:pt idx="321">
                  <c:v>31</c:v>
                </c:pt>
                <c:pt idx="322">
                  <c:v>17</c:v>
                </c:pt>
                <c:pt idx="323">
                  <c:v>12</c:v>
                </c:pt>
                <c:pt idx="324">
                  <c:v>6</c:v>
                </c:pt>
                <c:pt idx="325">
                  <c:v>33</c:v>
                </c:pt>
                <c:pt idx="326">
                  <c:v>5</c:v>
                </c:pt>
                <c:pt idx="327">
                  <c:v>5</c:v>
                </c:pt>
                <c:pt idx="328">
                  <c:v>10</c:v>
                </c:pt>
                <c:pt idx="329">
                  <c:v>13</c:v>
                </c:pt>
                <c:pt idx="330">
                  <c:v>26</c:v>
                </c:pt>
                <c:pt idx="331">
                  <c:v>23</c:v>
                </c:pt>
                <c:pt idx="332">
                  <c:v>26</c:v>
                </c:pt>
                <c:pt idx="333">
                  <c:v>28</c:v>
                </c:pt>
                <c:pt idx="334">
                  <c:v>26</c:v>
                </c:pt>
                <c:pt idx="335">
                  <c:v>25</c:v>
                </c:pt>
                <c:pt idx="336">
                  <c:v>33</c:v>
                </c:pt>
                <c:pt idx="337">
                  <c:v>29</c:v>
                </c:pt>
                <c:pt idx="338">
                  <c:v>27</c:v>
                </c:pt>
                <c:pt idx="339">
                  <c:v>27</c:v>
                </c:pt>
                <c:pt idx="340">
                  <c:v>5</c:v>
                </c:pt>
                <c:pt idx="341">
                  <c:v>28</c:v>
                </c:pt>
                <c:pt idx="342">
                  <c:v>33</c:v>
                </c:pt>
                <c:pt idx="343">
                  <c:v>22</c:v>
                </c:pt>
                <c:pt idx="344">
                  <c:v>17</c:v>
                </c:pt>
                <c:pt idx="345">
                  <c:v>29</c:v>
                </c:pt>
                <c:pt idx="346">
                  <c:v>24</c:v>
                </c:pt>
                <c:pt idx="347">
                  <c:v>30</c:v>
                </c:pt>
                <c:pt idx="348">
                  <c:v>16</c:v>
                </c:pt>
                <c:pt idx="349">
                  <c:v>22</c:v>
                </c:pt>
                <c:pt idx="350">
                  <c:v>30</c:v>
                </c:pt>
                <c:pt idx="351">
                  <c:v>28</c:v>
                </c:pt>
                <c:pt idx="352">
                  <c:v>22</c:v>
                </c:pt>
                <c:pt idx="353">
                  <c:v>19</c:v>
                </c:pt>
                <c:pt idx="354">
                  <c:v>8</c:v>
                </c:pt>
                <c:pt idx="355">
                  <c:v>37</c:v>
                </c:pt>
                <c:pt idx="356">
                  <c:v>10</c:v>
                </c:pt>
                <c:pt idx="357">
                  <c:v>12</c:v>
                </c:pt>
                <c:pt idx="358">
                  <c:v>16</c:v>
                </c:pt>
                <c:pt idx="359">
                  <c:v>14</c:v>
                </c:pt>
              </c:numCache>
            </c:numRef>
          </c:val>
          <c:smooth val="0"/>
          <c:extLst>
            <c:ext xmlns:c16="http://schemas.microsoft.com/office/drawing/2014/chart" uri="{C3380CC4-5D6E-409C-BE32-E72D297353CC}">
              <c16:uniqueId val="{00000001-EDDA-44C6-8691-5646E385D367}"/>
            </c:ext>
          </c:extLst>
        </c:ser>
        <c:ser>
          <c:idx val="3"/>
          <c:order val="2"/>
          <c:tx>
            <c:v>2016</c:v>
          </c:tx>
          <c:spPr>
            <a:ln w="12700" cap="rnd">
              <a:solidFill>
                <a:srgbClr val="0000E1"/>
              </a:solidFill>
              <a:round/>
            </a:ln>
            <a:effectLst/>
          </c:spPr>
          <c:marker>
            <c:symbol val="none"/>
          </c:marker>
          <c:cat>
            <c:numRef>
              <c:f>datasets_1923_3359_austin_weath!$A$2:$A$361</c:f>
              <c:numCache>
                <c:formatCode>General</c:formatCode>
                <c:ptCount val="36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100</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200</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300</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numCache>
            </c:numRef>
          </c:cat>
          <c:val>
            <c:numRef>
              <c:f>datasets_1923_3359_austin_weath!$D$2:$D$361</c:f>
              <c:numCache>
                <c:formatCode>General</c:formatCode>
                <c:ptCount val="360"/>
                <c:pt idx="0">
                  <c:v>4</c:v>
                </c:pt>
                <c:pt idx="1">
                  <c:v>5</c:v>
                </c:pt>
                <c:pt idx="2">
                  <c:v>21</c:v>
                </c:pt>
                <c:pt idx="3">
                  <c:v>21</c:v>
                </c:pt>
                <c:pt idx="4">
                  <c:v>20</c:v>
                </c:pt>
                <c:pt idx="5">
                  <c:v>7</c:v>
                </c:pt>
                <c:pt idx="6">
                  <c:v>24</c:v>
                </c:pt>
                <c:pt idx="7">
                  <c:v>22</c:v>
                </c:pt>
                <c:pt idx="8">
                  <c:v>20</c:v>
                </c:pt>
                <c:pt idx="9">
                  <c:v>17</c:v>
                </c:pt>
                <c:pt idx="10">
                  <c:v>22</c:v>
                </c:pt>
                <c:pt idx="11">
                  <c:v>32</c:v>
                </c:pt>
                <c:pt idx="12">
                  <c:v>28</c:v>
                </c:pt>
                <c:pt idx="13">
                  <c:v>23</c:v>
                </c:pt>
                <c:pt idx="14">
                  <c:v>22</c:v>
                </c:pt>
                <c:pt idx="15">
                  <c:v>21</c:v>
                </c:pt>
                <c:pt idx="16">
                  <c:v>25</c:v>
                </c:pt>
                <c:pt idx="17">
                  <c:v>23</c:v>
                </c:pt>
                <c:pt idx="18">
                  <c:v>26</c:v>
                </c:pt>
                <c:pt idx="19">
                  <c:v>12</c:v>
                </c:pt>
                <c:pt idx="20">
                  <c:v>21</c:v>
                </c:pt>
                <c:pt idx="21">
                  <c:v>17</c:v>
                </c:pt>
                <c:pt idx="22">
                  <c:v>26</c:v>
                </c:pt>
                <c:pt idx="23">
                  <c:v>35</c:v>
                </c:pt>
                <c:pt idx="24">
                  <c:v>19</c:v>
                </c:pt>
                <c:pt idx="25">
                  <c:v>15</c:v>
                </c:pt>
                <c:pt idx="26">
                  <c:v>23</c:v>
                </c:pt>
                <c:pt idx="27">
                  <c:v>39</c:v>
                </c:pt>
                <c:pt idx="28">
                  <c:v>38</c:v>
                </c:pt>
                <c:pt idx="29">
                  <c:v>31</c:v>
                </c:pt>
                <c:pt idx="30">
                  <c:v>25.5</c:v>
                </c:pt>
                <c:pt idx="31">
                  <c:v>21</c:v>
                </c:pt>
                <c:pt idx="32">
                  <c:v>19</c:v>
                </c:pt>
                <c:pt idx="33">
                  <c:v>25</c:v>
                </c:pt>
                <c:pt idx="34">
                  <c:v>29</c:v>
                </c:pt>
                <c:pt idx="35">
                  <c:v>21</c:v>
                </c:pt>
                <c:pt idx="36">
                  <c:v>36</c:v>
                </c:pt>
                <c:pt idx="37">
                  <c:v>19</c:v>
                </c:pt>
                <c:pt idx="38">
                  <c:v>35</c:v>
                </c:pt>
                <c:pt idx="39">
                  <c:v>36</c:v>
                </c:pt>
                <c:pt idx="40">
                  <c:v>31</c:v>
                </c:pt>
                <c:pt idx="41">
                  <c:v>32</c:v>
                </c:pt>
                <c:pt idx="42">
                  <c:v>23</c:v>
                </c:pt>
                <c:pt idx="43">
                  <c:v>18</c:v>
                </c:pt>
                <c:pt idx="44">
                  <c:v>24</c:v>
                </c:pt>
                <c:pt idx="45">
                  <c:v>39</c:v>
                </c:pt>
                <c:pt idx="46">
                  <c:v>25</c:v>
                </c:pt>
                <c:pt idx="47">
                  <c:v>25</c:v>
                </c:pt>
                <c:pt idx="48">
                  <c:v>17</c:v>
                </c:pt>
                <c:pt idx="49">
                  <c:v>10</c:v>
                </c:pt>
                <c:pt idx="50">
                  <c:v>6</c:v>
                </c:pt>
                <c:pt idx="51">
                  <c:v>15</c:v>
                </c:pt>
                <c:pt idx="52">
                  <c:v>14</c:v>
                </c:pt>
                <c:pt idx="53">
                  <c:v>23</c:v>
                </c:pt>
                <c:pt idx="54">
                  <c:v>31</c:v>
                </c:pt>
                <c:pt idx="55">
                  <c:v>23</c:v>
                </c:pt>
                <c:pt idx="56">
                  <c:v>31</c:v>
                </c:pt>
                <c:pt idx="57">
                  <c:v>23</c:v>
                </c:pt>
                <c:pt idx="58">
                  <c:v>15</c:v>
                </c:pt>
                <c:pt idx="59">
                  <c:v>22</c:v>
                </c:pt>
                <c:pt idx="60">
                  <c:v>29</c:v>
                </c:pt>
                <c:pt idx="61">
                  <c:v>21</c:v>
                </c:pt>
                <c:pt idx="62">
                  <c:v>31</c:v>
                </c:pt>
                <c:pt idx="63">
                  <c:v>22</c:v>
                </c:pt>
                <c:pt idx="64">
                  <c:v>19</c:v>
                </c:pt>
                <c:pt idx="65">
                  <c:v>12</c:v>
                </c:pt>
                <c:pt idx="66">
                  <c:v>15</c:v>
                </c:pt>
                <c:pt idx="67">
                  <c:v>12</c:v>
                </c:pt>
                <c:pt idx="68">
                  <c:v>6</c:v>
                </c:pt>
                <c:pt idx="69">
                  <c:v>12</c:v>
                </c:pt>
                <c:pt idx="70">
                  <c:v>17</c:v>
                </c:pt>
                <c:pt idx="71">
                  <c:v>29</c:v>
                </c:pt>
                <c:pt idx="72">
                  <c:v>38</c:v>
                </c:pt>
                <c:pt idx="73">
                  <c:v>25</c:v>
                </c:pt>
                <c:pt idx="74">
                  <c:v>20</c:v>
                </c:pt>
                <c:pt idx="75">
                  <c:v>12</c:v>
                </c:pt>
                <c:pt idx="76">
                  <c:v>23</c:v>
                </c:pt>
                <c:pt idx="77">
                  <c:v>15</c:v>
                </c:pt>
                <c:pt idx="78">
                  <c:v>22</c:v>
                </c:pt>
                <c:pt idx="79">
                  <c:v>33</c:v>
                </c:pt>
                <c:pt idx="80">
                  <c:v>33</c:v>
                </c:pt>
                <c:pt idx="81">
                  <c:v>17</c:v>
                </c:pt>
                <c:pt idx="82">
                  <c:v>22</c:v>
                </c:pt>
                <c:pt idx="83">
                  <c:v>32</c:v>
                </c:pt>
                <c:pt idx="84">
                  <c:v>26</c:v>
                </c:pt>
                <c:pt idx="85">
                  <c:v>18</c:v>
                </c:pt>
                <c:pt idx="86">
                  <c:v>27</c:v>
                </c:pt>
                <c:pt idx="87">
                  <c:v>11</c:v>
                </c:pt>
                <c:pt idx="88">
                  <c:v>9</c:v>
                </c:pt>
                <c:pt idx="89">
                  <c:v>17.5</c:v>
                </c:pt>
                <c:pt idx="90">
                  <c:v>29</c:v>
                </c:pt>
                <c:pt idx="91">
                  <c:v>35</c:v>
                </c:pt>
                <c:pt idx="92">
                  <c:v>30</c:v>
                </c:pt>
                <c:pt idx="93">
                  <c:v>29</c:v>
                </c:pt>
                <c:pt idx="94">
                  <c:v>27</c:v>
                </c:pt>
                <c:pt idx="95">
                  <c:v>37</c:v>
                </c:pt>
                <c:pt idx="96">
                  <c:v>25</c:v>
                </c:pt>
                <c:pt idx="97">
                  <c:v>19</c:v>
                </c:pt>
                <c:pt idx="98">
                  <c:v>14</c:v>
                </c:pt>
                <c:pt idx="99">
                  <c:v>19</c:v>
                </c:pt>
                <c:pt idx="100">
                  <c:v>11</c:v>
                </c:pt>
                <c:pt idx="101">
                  <c:v>14</c:v>
                </c:pt>
                <c:pt idx="102">
                  <c:v>23</c:v>
                </c:pt>
                <c:pt idx="103">
                  <c:v>25</c:v>
                </c:pt>
                <c:pt idx="104">
                  <c:v>11</c:v>
                </c:pt>
                <c:pt idx="105">
                  <c:v>14</c:v>
                </c:pt>
                <c:pt idx="106">
                  <c:v>12</c:v>
                </c:pt>
                <c:pt idx="107">
                  <c:v>19</c:v>
                </c:pt>
                <c:pt idx="108">
                  <c:v>21</c:v>
                </c:pt>
                <c:pt idx="109">
                  <c:v>23</c:v>
                </c:pt>
                <c:pt idx="110">
                  <c:v>24</c:v>
                </c:pt>
                <c:pt idx="111">
                  <c:v>28</c:v>
                </c:pt>
                <c:pt idx="112">
                  <c:v>16</c:v>
                </c:pt>
                <c:pt idx="113">
                  <c:v>18</c:v>
                </c:pt>
                <c:pt idx="114">
                  <c:v>14</c:v>
                </c:pt>
                <c:pt idx="115">
                  <c:v>28</c:v>
                </c:pt>
                <c:pt idx="116">
                  <c:v>24</c:v>
                </c:pt>
                <c:pt idx="117">
                  <c:v>9</c:v>
                </c:pt>
                <c:pt idx="118">
                  <c:v>20</c:v>
                </c:pt>
                <c:pt idx="119">
                  <c:v>12</c:v>
                </c:pt>
                <c:pt idx="120">
                  <c:v>13</c:v>
                </c:pt>
                <c:pt idx="121">
                  <c:v>23</c:v>
                </c:pt>
                <c:pt idx="122">
                  <c:v>33</c:v>
                </c:pt>
                <c:pt idx="123">
                  <c:v>30</c:v>
                </c:pt>
                <c:pt idx="124">
                  <c:v>30</c:v>
                </c:pt>
                <c:pt idx="125">
                  <c:v>25</c:v>
                </c:pt>
                <c:pt idx="126">
                  <c:v>6</c:v>
                </c:pt>
                <c:pt idx="127">
                  <c:v>20</c:v>
                </c:pt>
                <c:pt idx="128">
                  <c:v>25</c:v>
                </c:pt>
                <c:pt idx="129">
                  <c:v>22</c:v>
                </c:pt>
                <c:pt idx="130">
                  <c:v>16</c:v>
                </c:pt>
                <c:pt idx="131">
                  <c:v>16</c:v>
                </c:pt>
                <c:pt idx="132">
                  <c:v>18</c:v>
                </c:pt>
                <c:pt idx="133">
                  <c:v>10</c:v>
                </c:pt>
                <c:pt idx="134">
                  <c:v>13</c:v>
                </c:pt>
                <c:pt idx="135">
                  <c:v>17</c:v>
                </c:pt>
                <c:pt idx="136">
                  <c:v>14</c:v>
                </c:pt>
                <c:pt idx="137">
                  <c:v>15</c:v>
                </c:pt>
                <c:pt idx="138">
                  <c:v>21</c:v>
                </c:pt>
                <c:pt idx="139">
                  <c:v>13</c:v>
                </c:pt>
                <c:pt idx="140">
                  <c:v>15</c:v>
                </c:pt>
                <c:pt idx="141">
                  <c:v>14</c:v>
                </c:pt>
                <c:pt idx="142">
                  <c:v>13</c:v>
                </c:pt>
                <c:pt idx="143">
                  <c:v>9</c:v>
                </c:pt>
                <c:pt idx="144">
                  <c:v>22</c:v>
                </c:pt>
                <c:pt idx="145">
                  <c:v>12</c:v>
                </c:pt>
                <c:pt idx="146">
                  <c:v>26</c:v>
                </c:pt>
                <c:pt idx="147">
                  <c:v>18</c:v>
                </c:pt>
                <c:pt idx="148">
                  <c:v>23</c:v>
                </c:pt>
                <c:pt idx="149">
                  <c:v>17</c:v>
                </c:pt>
                <c:pt idx="150">
                  <c:v>16</c:v>
                </c:pt>
                <c:pt idx="151">
                  <c:v>20</c:v>
                </c:pt>
                <c:pt idx="152">
                  <c:v>19</c:v>
                </c:pt>
                <c:pt idx="153">
                  <c:v>20</c:v>
                </c:pt>
                <c:pt idx="154">
                  <c:v>20</c:v>
                </c:pt>
                <c:pt idx="155">
                  <c:v>23</c:v>
                </c:pt>
                <c:pt idx="156">
                  <c:v>22</c:v>
                </c:pt>
                <c:pt idx="157">
                  <c:v>21</c:v>
                </c:pt>
                <c:pt idx="158">
                  <c:v>22</c:v>
                </c:pt>
                <c:pt idx="159">
                  <c:v>17</c:v>
                </c:pt>
                <c:pt idx="160">
                  <c:v>17</c:v>
                </c:pt>
                <c:pt idx="161">
                  <c:v>18</c:v>
                </c:pt>
                <c:pt idx="162">
                  <c:v>16</c:v>
                </c:pt>
                <c:pt idx="163">
                  <c:v>18</c:v>
                </c:pt>
                <c:pt idx="164">
                  <c:v>21</c:v>
                </c:pt>
                <c:pt idx="165">
                  <c:v>21</c:v>
                </c:pt>
                <c:pt idx="166">
                  <c:v>20</c:v>
                </c:pt>
                <c:pt idx="167">
                  <c:v>17</c:v>
                </c:pt>
                <c:pt idx="168">
                  <c:v>20</c:v>
                </c:pt>
                <c:pt idx="169">
                  <c:v>21</c:v>
                </c:pt>
                <c:pt idx="170">
                  <c:v>20</c:v>
                </c:pt>
                <c:pt idx="171">
                  <c:v>20</c:v>
                </c:pt>
                <c:pt idx="172">
                  <c:v>18</c:v>
                </c:pt>
                <c:pt idx="173">
                  <c:v>11</c:v>
                </c:pt>
                <c:pt idx="174">
                  <c:v>19</c:v>
                </c:pt>
                <c:pt idx="175">
                  <c:v>21</c:v>
                </c:pt>
                <c:pt idx="176">
                  <c:v>29</c:v>
                </c:pt>
                <c:pt idx="177">
                  <c:v>25</c:v>
                </c:pt>
                <c:pt idx="178">
                  <c:v>18</c:v>
                </c:pt>
                <c:pt idx="179">
                  <c:v>22</c:v>
                </c:pt>
                <c:pt idx="180">
                  <c:v>22</c:v>
                </c:pt>
                <c:pt idx="181">
                  <c:v>20</c:v>
                </c:pt>
                <c:pt idx="182">
                  <c:v>19</c:v>
                </c:pt>
                <c:pt idx="183">
                  <c:v>20</c:v>
                </c:pt>
                <c:pt idx="184">
                  <c:v>21</c:v>
                </c:pt>
                <c:pt idx="185">
                  <c:v>20</c:v>
                </c:pt>
                <c:pt idx="186">
                  <c:v>21</c:v>
                </c:pt>
                <c:pt idx="187">
                  <c:v>21</c:v>
                </c:pt>
                <c:pt idx="188">
                  <c:v>20</c:v>
                </c:pt>
                <c:pt idx="189">
                  <c:v>21</c:v>
                </c:pt>
                <c:pt idx="190">
                  <c:v>23</c:v>
                </c:pt>
                <c:pt idx="191">
                  <c:v>21</c:v>
                </c:pt>
                <c:pt idx="192">
                  <c:v>24</c:v>
                </c:pt>
                <c:pt idx="193">
                  <c:v>23</c:v>
                </c:pt>
                <c:pt idx="194">
                  <c:v>24</c:v>
                </c:pt>
                <c:pt idx="195">
                  <c:v>23</c:v>
                </c:pt>
                <c:pt idx="196">
                  <c:v>21</c:v>
                </c:pt>
                <c:pt idx="197">
                  <c:v>23</c:v>
                </c:pt>
                <c:pt idx="198">
                  <c:v>24</c:v>
                </c:pt>
                <c:pt idx="199">
                  <c:v>25</c:v>
                </c:pt>
                <c:pt idx="200">
                  <c:v>26</c:v>
                </c:pt>
                <c:pt idx="201">
                  <c:v>23</c:v>
                </c:pt>
                <c:pt idx="202">
                  <c:v>23</c:v>
                </c:pt>
                <c:pt idx="203">
                  <c:v>26</c:v>
                </c:pt>
                <c:pt idx="204">
                  <c:v>18</c:v>
                </c:pt>
                <c:pt idx="205">
                  <c:v>18</c:v>
                </c:pt>
                <c:pt idx="206">
                  <c:v>22</c:v>
                </c:pt>
                <c:pt idx="207">
                  <c:v>22</c:v>
                </c:pt>
                <c:pt idx="208">
                  <c:v>21</c:v>
                </c:pt>
                <c:pt idx="209">
                  <c:v>22</c:v>
                </c:pt>
                <c:pt idx="210">
                  <c:v>23</c:v>
                </c:pt>
                <c:pt idx="211">
                  <c:v>23</c:v>
                </c:pt>
                <c:pt idx="212">
                  <c:v>23</c:v>
                </c:pt>
                <c:pt idx="213">
                  <c:v>23</c:v>
                </c:pt>
                <c:pt idx="214">
                  <c:v>23</c:v>
                </c:pt>
                <c:pt idx="215">
                  <c:v>23</c:v>
                </c:pt>
                <c:pt idx="216">
                  <c:v>22</c:v>
                </c:pt>
                <c:pt idx="217">
                  <c:v>23</c:v>
                </c:pt>
                <c:pt idx="218">
                  <c:v>21</c:v>
                </c:pt>
                <c:pt idx="219">
                  <c:v>24</c:v>
                </c:pt>
                <c:pt idx="220">
                  <c:v>26</c:v>
                </c:pt>
                <c:pt idx="221">
                  <c:v>19</c:v>
                </c:pt>
                <c:pt idx="222">
                  <c:v>13</c:v>
                </c:pt>
                <c:pt idx="223">
                  <c:v>5</c:v>
                </c:pt>
                <c:pt idx="224">
                  <c:v>12</c:v>
                </c:pt>
                <c:pt idx="225">
                  <c:v>9</c:v>
                </c:pt>
                <c:pt idx="226">
                  <c:v>14</c:v>
                </c:pt>
                <c:pt idx="227">
                  <c:v>18</c:v>
                </c:pt>
                <c:pt idx="228">
                  <c:v>10</c:v>
                </c:pt>
                <c:pt idx="229">
                  <c:v>9</c:v>
                </c:pt>
                <c:pt idx="230">
                  <c:v>16</c:v>
                </c:pt>
                <c:pt idx="231">
                  <c:v>17</c:v>
                </c:pt>
                <c:pt idx="232">
                  <c:v>17</c:v>
                </c:pt>
                <c:pt idx="233">
                  <c:v>20</c:v>
                </c:pt>
                <c:pt idx="234">
                  <c:v>18</c:v>
                </c:pt>
                <c:pt idx="235">
                  <c:v>20</c:v>
                </c:pt>
                <c:pt idx="236">
                  <c:v>19</c:v>
                </c:pt>
                <c:pt idx="237">
                  <c:v>18</c:v>
                </c:pt>
                <c:pt idx="238">
                  <c:v>19</c:v>
                </c:pt>
                <c:pt idx="239">
                  <c:v>20.5</c:v>
                </c:pt>
                <c:pt idx="240">
                  <c:v>17</c:v>
                </c:pt>
                <c:pt idx="241">
                  <c:v>19</c:v>
                </c:pt>
                <c:pt idx="242">
                  <c:v>18</c:v>
                </c:pt>
                <c:pt idx="243">
                  <c:v>21</c:v>
                </c:pt>
                <c:pt idx="244">
                  <c:v>18</c:v>
                </c:pt>
                <c:pt idx="245">
                  <c:v>18</c:v>
                </c:pt>
                <c:pt idx="246">
                  <c:v>18</c:v>
                </c:pt>
                <c:pt idx="247">
                  <c:v>18</c:v>
                </c:pt>
                <c:pt idx="248">
                  <c:v>22</c:v>
                </c:pt>
                <c:pt idx="249">
                  <c:v>24</c:v>
                </c:pt>
                <c:pt idx="250">
                  <c:v>23</c:v>
                </c:pt>
                <c:pt idx="251">
                  <c:v>20</c:v>
                </c:pt>
                <c:pt idx="252">
                  <c:v>16</c:v>
                </c:pt>
                <c:pt idx="253">
                  <c:v>22</c:v>
                </c:pt>
                <c:pt idx="254">
                  <c:v>20</c:v>
                </c:pt>
                <c:pt idx="255">
                  <c:v>21</c:v>
                </c:pt>
                <c:pt idx="256">
                  <c:v>23</c:v>
                </c:pt>
                <c:pt idx="257">
                  <c:v>23</c:v>
                </c:pt>
                <c:pt idx="258">
                  <c:v>24</c:v>
                </c:pt>
                <c:pt idx="259">
                  <c:v>21</c:v>
                </c:pt>
                <c:pt idx="260">
                  <c:v>24</c:v>
                </c:pt>
                <c:pt idx="261">
                  <c:v>17</c:v>
                </c:pt>
                <c:pt idx="262">
                  <c:v>20</c:v>
                </c:pt>
                <c:pt idx="263">
                  <c:v>18</c:v>
                </c:pt>
                <c:pt idx="264">
                  <c:v>6</c:v>
                </c:pt>
                <c:pt idx="265">
                  <c:v>13</c:v>
                </c:pt>
                <c:pt idx="266">
                  <c:v>24</c:v>
                </c:pt>
                <c:pt idx="267">
                  <c:v>23</c:v>
                </c:pt>
                <c:pt idx="268">
                  <c:v>23</c:v>
                </c:pt>
                <c:pt idx="269">
                  <c:v>21</c:v>
                </c:pt>
                <c:pt idx="270">
                  <c:v>27</c:v>
                </c:pt>
                <c:pt idx="271">
                  <c:v>25</c:v>
                </c:pt>
                <c:pt idx="272">
                  <c:v>21</c:v>
                </c:pt>
                <c:pt idx="273">
                  <c:v>17</c:v>
                </c:pt>
                <c:pt idx="274">
                  <c:v>16</c:v>
                </c:pt>
                <c:pt idx="275">
                  <c:v>26</c:v>
                </c:pt>
                <c:pt idx="276">
                  <c:v>25</c:v>
                </c:pt>
                <c:pt idx="277">
                  <c:v>26</c:v>
                </c:pt>
                <c:pt idx="278">
                  <c:v>32</c:v>
                </c:pt>
                <c:pt idx="279">
                  <c:v>35</c:v>
                </c:pt>
                <c:pt idx="280">
                  <c:v>30</c:v>
                </c:pt>
                <c:pt idx="281">
                  <c:v>21</c:v>
                </c:pt>
                <c:pt idx="282">
                  <c:v>20</c:v>
                </c:pt>
                <c:pt idx="283">
                  <c:v>20</c:v>
                </c:pt>
                <c:pt idx="284">
                  <c:v>19</c:v>
                </c:pt>
                <c:pt idx="285">
                  <c:v>20</c:v>
                </c:pt>
                <c:pt idx="286">
                  <c:v>18</c:v>
                </c:pt>
                <c:pt idx="287">
                  <c:v>17</c:v>
                </c:pt>
                <c:pt idx="288">
                  <c:v>18</c:v>
                </c:pt>
                <c:pt idx="289">
                  <c:v>24</c:v>
                </c:pt>
                <c:pt idx="290">
                  <c:v>33</c:v>
                </c:pt>
                <c:pt idx="291">
                  <c:v>29</c:v>
                </c:pt>
                <c:pt idx="292">
                  <c:v>19</c:v>
                </c:pt>
                <c:pt idx="293">
                  <c:v>19</c:v>
                </c:pt>
                <c:pt idx="294">
                  <c:v>23</c:v>
                </c:pt>
                <c:pt idx="295">
                  <c:v>24</c:v>
                </c:pt>
                <c:pt idx="296">
                  <c:v>25</c:v>
                </c:pt>
                <c:pt idx="297">
                  <c:v>22</c:v>
                </c:pt>
                <c:pt idx="298">
                  <c:v>22</c:v>
                </c:pt>
                <c:pt idx="299">
                  <c:v>23</c:v>
                </c:pt>
                <c:pt idx="300">
                  <c:v>15</c:v>
                </c:pt>
                <c:pt idx="301">
                  <c:v>12</c:v>
                </c:pt>
                <c:pt idx="302">
                  <c:v>5</c:v>
                </c:pt>
                <c:pt idx="303">
                  <c:v>9</c:v>
                </c:pt>
                <c:pt idx="304">
                  <c:v>17</c:v>
                </c:pt>
                <c:pt idx="305">
                  <c:v>10</c:v>
                </c:pt>
                <c:pt idx="306">
                  <c:v>7</c:v>
                </c:pt>
                <c:pt idx="307">
                  <c:v>5</c:v>
                </c:pt>
                <c:pt idx="308">
                  <c:v>15</c:v>
                </c:pt>
                <c:pt idx="309">
                  <c:v>19</c:v>
                </c:pt>
                <c:pt idx="310">
                  <c:v>20</c:v>
                </c:pt>
                <c:pt idx="311">
                  <c:v>22</c:v>
                </c:pt>
                <c:pt idx="312">
                  <c:v>26</c:v>
                </c:pt>
                <c:pt idx="313">
                  <c:v>27</c:v>
                </c:pt>
                <c:pt idx="314">
                  <c:v>31</c:v>
                </c:pt>
                <c:pt idx="315">
                  <c:v>24</c:v>
                </c:pt>
                <c:pt idx="316">
                  <c:v>27</c:v>
                </c:pt>
                <c:pt idx="317">
                  <c:v>22</c:v>
                </c:pt>
                <c:pt idx="318">
                  <c:v>32</c:v>
                </c:pt>
                <c:pt idx="319">
                  <c:v>33</c:v>
                </c:pt>
                <c:pt idx="320">
                  <c:v>14</c:v>
                </c:pt>
                <c:pt idx="321">
                  <c:v>22</c:v>
                </c:pt>
                <c:pt idx="322">
                  <c:v>30</c:v>
                </c:pt>
                <c:pt idx="323">
                  <c:v>11</c:v>
                </c:pt>
                <c:pt idx="324">
                  <c:v>17</c:v>
                </c:pt>
                <c:pt idx="325">
                  <c:v>20</c:v>
                </c:pt>
                <c:pt idx="326">
                  <c:v>28</c:v>
                </c:pt>
                <c:pt idx="327">
                  <c:v>30</c:v>
                </c:pt>
                <c:pt idx="328">
                  <c:v>25</c:v>
                </c:pt>
                <c:pt idx="329">
                  <c:v>32</c:v>
                </c:pt>
                <c:pt idx="330">
                  <c:v>13</c:v>
                </c:pt>
                <c:pt idx="331">
                  <c:v>3</c:v>
                </c:pt>
                <c:pt idx="332">
                  <c:v>4</c:v>
                </c:pt>
                <c:pt idx="333">
                  <c:v>5</c:v>
                </c:pt>
                <c:pt idx="334">
                  <c:v>15</c:v>
                </c:pt>
                <c:pt idx="335">
                  <c:v>17</c:v>
                </c:pt>
                <c:pt idx="336">
                  <c:v>16</c:v>
                </c:pt>
                <c:pt idx="337">
                  <c:v>13</c:v>
                </c:pt>
                <c:pt idx="338">
                  <c:v>17</c:v>
                </c:pt>
                <c:pt idx="339">
                  <c:v>17</c:v>
                </c:pt>
                <c:pt idx="340">
                  <c:v>21</c:v>
                </c:pt>
                <c:pt idx="341">
                  <c:v>27</c:v>
                </c:pt>
                <c:pt idx="342">
                  <c:v>14</c:v>
                </c:pt>
                <c:pt idx="343">
                  <c:v>9</c:v>
                </c:pt>
                <c:pt idx="344">
                  <c:v>16</c:v>
                </c:pt>
                <c:pt idx="345">
                  <c:v>42</c:v>
                </c:pt>
                <c:pt idx="346">
                  <c:v>11</c:v>
                </c:pt>
                <c:pt idx="347">
                  <c:v>22</c:v>
                </c:pt>
                <c:pt idx="348">
                  <c:v>24</c:v>
                </c:pt>
                <c:pt idx="349">
                  <c:v>28</c:v>
                </c:pt>
                <c:pt idx="350">
                  <c:v>18</c:v>
                </c:pt>
                <c:pt idx="351">
                  <c:v>16</c:v>
                </c:pt>
                <c:pt idx="352">
                  <c:v>13</c:v>
                </c:pt>
                <c:pt idx="353">
                  <c:v>12</c:v>
                </c:pt>
                <c:pt idx="354">
                  <c:v>14</c:v>
                </c:pt>
                <c:pt idx="355">
                  <c:v>14</c:v>
                </c:pt>
                <c:pt idx="356">
                  <c:v>21</c:v>
                </c:pt>
                <c:pt idx="357">
                  <c:v>21</c:v>
                </c:pt>
                <c:pt idx="358">
                  <c:v>6</c:v>
                </c:pt>
                <c:pt idx="359">
                  <c:v>26</c:v>
                </c:pt>
              </c:numCache>
            </c:numRef>
          </c:val>
          <c:smooth val="0"/>
          <c:extLst>
            <c:ext xmlns:c16="http://schemas.microsoft.com/office/drawing/2014/chart" uri="{C3380CC4-5D6E-409C-BE32-E72D297353CC}">
              <c16:uniqueId val="{00000002-EDDA-44C6-8691-5646E385D367}"/>
            </c:ext>
          </c:extLst>
        </c:ser>
        <c:dLbls>
          <c:showLegendKey val="0"/>
          <c:showVal val="0"/>
          <c:showCatName val="0"/>
          <c:showSerName val="0"/>
          <c:showPercent val="0"/>
          <c:showBubbleSize val="0"/>
        </c:dLbls>
        <c:smooth val="0"/>
        <c:axId val="556871408"/>
        <c:axId val="556872392"/>
      </c:lineChart>
      <c:catAx>
        <c:axId val="556871408"/>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solidFill>
                      <a:sysClr val="windowText" lastClr="000000"/>
                    </a:solidFill>
                  </a:rPr>
                  <a:t>Day of the Year</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556872392"/>
        <c:crosses val="autoZero"/>
        <c:auto val="1"/>
        <c:lblAlgn val="ctr"/>
        <c:lblOffset val="100"/>
        <c:tickLblSkip val="100"/>
        <c:tickMarkSkip val="100"/>
        <c:noMultiLvlLbl val="0"/>
      </c:catAx>
      <c:valAx>
        <c:axId val="556872392"/>
        <c:scaling>
          <c:orientation val="minMax"/>
          <c:max val="49"/>
          <c:min val="0"/>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sz="1000">
                    <a:solidFill>
                      <a:sysClr val="windowText" lastClr="000000"/>
                    </a:solidFill>
                    <a:latin typeface="Times New Roman" panose="02020603050405020304" pitchFamily="18" charset="0"/>
                    <a:cs typeface="Times New Roman" panose="02020603050405020304" pitchFamily="18" charset="0"/>
                  </a:rPr>
                  <a:t>Temperature Difference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556871408"/>
        <c:crosses val="autoZero"/>
        <c:crossBetween val="between"/>
        <c:majorUnit val="10"/>
      </c:valAx>
      <c:spPr>
        <a:noFill/>
        <a:ln w="25400">
          <a:noFill/>
        </a:ln>
        <a:effectLst/>
      </c:spPr>
    </c:plotArea>
    <c:legend>
      <c:legendPos val="tr"/>
      <c:layout>
        <c:manualLayout>
          <c:xMode val="edge"/>
          <c:yMode val="edge"/>
          <c:x val="0.57433333333333336"/>
          <c:y val="0.12268518518518519"/>
          <c:w val="0.38400000000000006"/>
          <c:h val="9.5487751531058623E-2"/>
        </c:manualLayout>
      </c:layout>
      <c:overlay val="1"/>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sz="1000">
                <a:solidFill>
                  <a:sysClr val="windowText" lastClr="000000"/>
                </a:solidFill>
                <a:latin typeface="Times New Roman" panose="02020603050405020304" pitchFamily="18" charset="0"/>
                <a:cs typeface="Times New Roman" panose="02020603050405020304" pitchFamily="18" charset="0"/>
              </a:rPr>
              <a:t>Taaka Vodka 80 1L</a:t>
            </a:r>
          </a:p>
        </c:rich>
      </c:tx>
      <c:overlay val="0"/>
      <c:spPr>
        <a:noFill/>
        <a:ln>
          <a:noFill/>
        </a:ln>
        <a:effectLst/>
      </c:spPr>
      <c:txPr>
        <a:bodyPr rot="0" spcFirstLastPara="1" vertOverflow="ellipsis" vert="horz" wrap="square" anchor="ctr" anchorCtr="1"/>
        <a:lstStyle/>
        <a:p>
          <a:pPr>
            <a:defRPr sz="10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Actual</c:v>
                </c:pt>
              </c:strCache>
            </c:strRef>
          </c:tx>
          <c:spPr>
            <a:ln w="22225" cap="rnd">
              <a:solidFill>
                <a:srgbClr val="0000FF"/>
              </a:solidFill>
              <a:round/>
            </a:ln>
            <a:effectLst/>
          </c:spPr>
          <c:marker>
            <c:symbol val="none"/>
          </c:marker>
          <c:cat>
            <c:numRef>
              <c:f>Sheet1!$A$2:$A$85</c:f>
              <c:numCache>
                <c:formatCode>m/d/yyyy</c:formatCode>
                <c:ptCount val="84"/>
                <c:pt idx="0">
                  <c:v>41275</c:v>
                </c:pt>
                <c:pt idx="1">
                  <c:v>41306</c:v>
                </c:pt>
                <c:pt idx="2">
                  <c:v>41334</c:v>
                </c:pt>
                <c:pt idx="3">
                  <c:v>41365</c:v>
                </c:pt>
                <c:pt idx="4">
                  <c:v>41395</c:v>
                </c:pt>
                <c:pt idx="5">
                  <c:v>41426</c:v>
                </c:pt>
                <c:pt idx="6">
                  <c:v>41456</c:v>
                </c:pt>
                <c:pt idx="7">
                  <c:v>41487</c:v>
                </c:pt>
                <c:pt idx="8">
                  <c:v>41518</c:v>
                </c:pt>
                <c:pt idx="9">
                  <c:v>41548</c:v>
                </c:pt>
                <c:pt idx="10">
                  <c:v>41579</c:v>
                </c:pt>
                <c:pt idx="11">
                  <c:v>41609</c:v>
                </c:pt>
                <c:pt idx="12">
                  <c:v>41640</c:v>
                </c:pt>
                <c:pt idx="13">
                  <c:v>41671</c:v>
                </c:pt>
                <c:pt idx="14">
                  <c:v>41699</c:v>
                </c:pt>
                <c:pt idx="15">
                  <c:v>41730</c:v>
                </c:pt>
                <c:pt idx="16">
                  <c:v>41760</c:v>
                </c:pt>
                <c:pt idx="17">
                  <c:v>41791</c:v>
                </c:pt>
                <c:pt idx="18">
                  <c:v>41821</c:v>
                </c:pt>
                <c:pt idx="19">
                  <c:v>41852</c:v>
                </c:pt>
                <c:pt idx="20">
                  <c:v>41883</c:v>
                </c:pt>
                <c:pt idx="21">
                  <c:v>41913</c:v>
                </c:pt>
                <c:pt idx="22">
                  <c:v>41944</c:v>
                </c:pt>
                <c:pt idx="23">
                  <c:v>41974</c:v>
                </c:pt>
                <c:pt idx="24">
                  <c:v>42005</c:v>
                </c:pt>
                <c:pt idx="25">
                  <c:v>42036</c:v>
                </c:pt>
                <c:pt idx="26">
                  <c:v>42064</c:v>
                </c:pt>
                <c:pt idx="27">
                  <c:v>42095</c:v>
                </c:pt>
                <c:pt idx="28">
                  <c:v>42125</c:v>
                </c:pt>
                <c:pt idx="29">
                  <c:v>42156</c:v>
                </c:pt>
                <c:pt idx="30">
                  <c:v>42186</c:v>
                </c:pt>
                <c:pt idx="31">
                  <c:v>42217</c:v>
                </c:pt>
                <c:pt idx="32">
                  <c:v>42248</c:v>
                </c:pt>
                <c:pt idx="33">
                  <c:v>42278</c:v>
                </c:pt>
                <c:pt idx="34">
                  <c:v>42309</c:v>
                </c:pt>
                <c:pt idx="35">
                  <c:v>42339</c:v>
                </c:pt>
                <c:pt idx="36">
                  <c:v>42370</c:v>
                </c:pt>
                <c:pt idx="37">
                  <c:v>42401</c:v>
                </c:pt>
                <c:pt idx="38">
                  <c:v>42430</c:v>
                </c:pt>
                <c:pt idx="39">
                  <c:v>42461</c:v>
                </c:pt>
                <c:pt idx="40">
                  <c:v>42491</c:v>
                </c:pt>
                <c:pt idx="41">
                  <c:v>42522</c:v>
                </c:pt>
                <c:pt idx="42">
                  <c:v>42552</c:v>
                </c:pt>
                <c:pt idx="43">
                  <c:v>42583</c:v>
                </c:pt>
                <c:pt idx="44">
                  <c:v>42614</c:v>
                </c:pt>
                <c:pt idx="45">
                  <c:v>42644</c:v>
                </c:pt>
                <c:pt idx="46">
                  <c:v>42675</c:v>
                </c:pt>
                <c:pt idx="47">
                  <c:v>42705</c:v>
                </c:pt>
                <c:pt idx="48">
                  <c:v>42736</c:v>
                </c:pt>
                <c:pt idx="49">
                  <c:v>42767</c:v>
                </c:pt>
                <c:pt idx="50">
                  <c:v>42795</c:v>
                </c:pt>
                <c:pt idx="51">
                  <c:v>42826</c:v>
                </c:pt>
                <c:pt idx="52">
                  <c:v>42856</c:v>
                </c:pt>
                <c:pt idx="53">
                  <c:v>42887</c:v>
                </c:pt>
                <c:pt idx="54">
                  <c:v>42917</c:v>
                </c:pt>
                <c:pt idx="55">
                  <c:v>42948</c:v>
                </c:pt>
                <c:pt idx="56">
                  <c:v>42979</c:v>
                </c:pt>
                <c:pt idx="57">
                  <c:v>43009</c:v>
                </c:pt>
                <c:pt idx="58">
                  <c:v>43040</c:v>
                </c:pt>
                <c:pt idx="59">
                  <c:v>43070</c:v>
                </c:pt>
                <c:pt idx="60">
                  <c:v>43101</c:v>
                </c:pt>
                <c:pt idx="61">
                  <c:v>43132</c:v>
                </c:pt>
                <c:pt idx="62">
                  <c:v>43160</c:v>
                </c:pt>
                <c:pt idx="63">
                  <c:v>43191</c:v>
                </c:pt>
                <c:pt idx="64">
                  <c:v>43221</c:v>
                </c:pt>
                <c:pt idx="65">
                  <c:v>43252</c:v>
                </c:pt>
                <c:pt idx="66">
                  <c:v>43282</c:v>
                </c:pt>
                <c:pt idx="67">
                  <c:v>43313</c:v>
                </c:pt>
                <c:pt idx="68">
                  <c:v>43344</c:v>
                </c:pt>
                <c:pt idx="69">
                  <c:v>43374</c:v>
                </c:pt>
                <c:pt idx="70">
                  <c:v>43405</c:v>
                </c:pt>
                <c:pt idx="71">
                  <c:v>43435</c:v>
                </c:pt>
                <c:pt idx="72">
                  <c:v>43466</c:v>
                </c:pt>
                <c:pt idx="73">
                  <c:v>43497</c:v>
                </c:pt>
                <c:pt idx="74">
                  <c:v>43525</c:v>
                </c:pt>
                <c:pt idx="75">
                  <c:v>43556</c:v>
                </c:pt>
                <c:pt idx="76">
                  <c:v>43586</c:v>
                </c:pt>
                <c:pt idx="77">
                  <c:v>43617</c:v>
                </c:pt>
                <c:pt idx="78">
                  <c:v>43647</c:v>
                </c:pt>
                <c:pt idx="79">
                  <c:v>43678</c:v>
                </c:pt>
                <c:pt idx="80">
                  <c:v>43709</c:v>
                </c:pt>
                <c:pt idx="81">
                  <c:v>43739</c:v>
                </c:pt>
                <c:pt idx="82">
                  <c:v>43770</c:v>
                </c:pt>
                <c:pt idx="83">
                  <c:v>43800</c:v>
                </c:pt>
              </c:numCache>
            </c:numRef>
          </c:cat>
          <c:val>
            <c:numRef>
              <c:f>Sheet1!$B$2:$B$85</c:f>
              <c:numCache>
                <c:formatCode>General</c:formatCode>
                <c:ptCount val="84"/>
                <c:pt idx="0">
                  <c:v>342.6</c:v>
                </c:pt>
                <c:pt idx="1">
                  <c:v>255.9</c:v>
                </c:pt>
                <c:pt idx="2">
                  <c:v>464</c:v>
                </c:pt>
                <c:pt idx="3">
                  <c:v>316</c:v>
                </c:pt>
                <c:pt idx="4">
                  <c:v>333</c:v>
                </c:pt>
                <c:pt idx="5">
                  <c:v>329</c:v>
                </c:pt>
                <c:pt idx="6">
                  <c:v>423</c:v>
                </c:pt>
                <c:pt idx="7">
                  <c:v>332</c:v>
                </c:pt>
                <c:pt idx="8">
                  <c:v>220</c:v>
                </c:pt>
                <c:pt idx="9">
                  <c:v>297</c:v>
                </c:pt>
                <c:pt idx="10">
                  <c:v>246.3</c:v>
                </c:pt>
                <c:pt idx="11">
                  <c:v>259</c:v>
                </c:pt>
                <c:pt idx="12">
                  <c:v>437</c:v>
                </c:pt>
                <c:pt idx="13">
                  <c:v>342</c:v>
                </c:pt>
                <c:pt idx="14">
                  <c:v>426.7</c:v>
                </c:pt>
                <c:pt idx="15">
                  <c:v>357</c:v>
                </c:pt>
                <c:pt idx="16">
                  <c:v>341.7</c:v>
                </c:pt>
                <c:pt idx="17">
                  <c:v>253</c:v>
                </c:pt>
                <c:pt idx="18">
                  <c:v>354.9</c:v>
                </c:pt>
                <c:pt idx="19">
                  <c:v>282</c:v>
                </c:pt>
                <c:pt idx="20">
                  <c:v>289.89999999999998</c:v>
                </c:pt>
                <c:pt idx="21">
                  <c:v>266.5</c:v>
                </c:pt>
                <c:pt idx="22">
                  <c:v>215</c:v>
                </c:pt>
                <c:pt idx="23">
                  <c:v>271</c:v>
                </c:pt>
                <c:pt idx="24">
                  <c:v>297.89999999999998</c:v>
                </c:pt>
                <c:pt idx="25">
                  <c:v>348.8</c:v>
                </c:pt>
                <c:pt idx="26">
                  <c:v>515.9</c:v>
                </c:pt>
                <c:pt idx="27">
                  <c:v>302.60000000000002</c:v>
                </c:pt>
                <c:pt idx="28">
                  <c:v>340</c:v>
                </c:pt>
                <c:pt idx="29">
                  <c:v>333.9</c:v>
                </c:pt>
                <c:pt idx="30">
                  <c:v>360.5</c:v>
                </c:pt>
                <c:pt idx="31">
                  <c:v>290.89999999999998</c:v>
                </c:pt>
                <c:pt idx="32">
                  <c:v>297.89999999999998</c:v>
                </c:pt>
                <c:pt idx="33">
                  <c:v>280.5</c:v>
                </c:pt>
                <c:pt idx="34">
                  <c:v>230</c:v>
                </c:pt>
                <c:pt idx="35">
                  <c:v>327</c:v>
                </c:pt>
                <c:pt idx="36">
                  <c:v>229</c:v>
                </c:pt>
                <c:pt idx="37">
                  <c:v>355</c:v>
                </c:pt>
                <c:pt idx="38">
                  <c:v>635</c:v>
                </c:pt>
                <c:pt idx="39">
                  <c:v>293</c:v>
                </c:pt>
                <c:pt idx="40">
                  <c:v>410</c:v>
                </c:pt>
                <c:pt idx="41">
                  <c:v>398.40000000000003</c:v>
                </c:pt>
                <c:pt idx="42">
                  <c:v>403</c:v>
                </c:pt>
                <c:pt idx="43">
                  <c:v>430</c:v>
                </c:pt>
                <c:pt idx="44">
                  <c:v>327.8</c:v>
                </c:pt>
                <c:pt idx="45">
                  <c:v>332</c:v>
                </c:pt>
                <c:pt idx="46">
                  <c:v>368</c:v>
                </c:pt>
                <c:pt idx="47">
                  <c:v>357</c:v>
                </c:pt>
                <c:pt idx="48">
                  <c:v>347.2</c:v>
                </c:pt>
                <c:pt idx="49">
                  <c:v>385</c:v>
                </c:pt>
                <c:pt idx="50">
                  <c:v>684</c:v>
                </c:pt>
                <c:pt idx="51">
                  <c:v>390</c:v>
                </c:pt>
                <c:pt idx="52">
                  <c:v>405.7</c:v>
                </c:pt>
                <c:pt idx="53">
                  <c:v>486.9</c:v>
                </c:pt>
                <c:pt idx="54">
                  <c:v>420.8</c:v>
                </c:pt>
                <c:pt idx="55">
                  <c:v>401</c:v>
                </c:pt>
                <c:pt idx="56">
                  <c:v>363.9</c:v>
                </c:pt>
                <c:pt idx="57">
                  <c:v>370</c:v>
                </c:pt>
                <c:pt idx="58">
                  <c:v>426</c:v>
                </c:pt>
                <c:pt idx="59">
                  <c:v>347.9</c:v>
                </c:pt>
                <c:pt idx="60">
                  <c:v>363</c:v>
                </c:pt>
                <c:pt idx="61">
                  <c:v>455</c:v>
                </c:pt>
                <c:pt idx="62">
                  <c:v>1038</c:v>
                </c:pt>
                <c:pt idx="63">
                  <c:v>166</c:v>
                </c:pt>
                <c:pt idx="64">
                  <c:v>457.9</c:v>
                </c:pt>
                <c:pt idx="65">
                  <c:v>446</c:v>
                </c:pt>
                <c:pt idx="66">
                  <c:v>445</c:v>
                </c:pt>
                <c:pt idx="67">
                  <c:v>484</c:v>
                </c:pt>
                <c:pt idx="68">
                  <c:v>310</c:v>
                </c:pt>
                <c:pt idx="69">
                  <c:v>387</c:v>
                </c:pt>
                <c:pt idx="70">
                  <c:v>451</c:v>
                </c:pt>
                <c:pt idx="71">
                  <c:v>453</c:v>
                </c:pt>
                <c:pt idx="72">
                  <c:v>441</c:v>
                </c:pt>
                <c:pt idx="73">
                  <c:v>457.9</c:v>
                </c:pt>
                <c:pt idx="74">
                  <c:v>631</c:v>
                </c:pt>
                <c:pt idx="75">
                  <c:v>471</c:v>
                </c:pt>
                <c:pt idx="76">
                  <c:v>440</c:v>
                </c:pt>
                <c:pt idx="77">
                  <c:v>326</c:v>
                </c:pt>
                <c:pt idx="78">
                  <c:v>404.9</c:v>
                </c:pt>
                <c:pt idx="79">
                  <c:v>350.9</c:v>
                </c:pt>
                <c:pt idx="80">
                  <c:v>278.89999999999998</c:v>
                </c:pt>
                <c:pt idx="81">
                  <c:v>309</c:v>
                </c:pt>
                <c:pt idx="82">
                  <c:v>305</c:v>
                </c:pt>
                <c:pt idx="83">
                  <c:v>297.89999999999998</c:v>
                </c:pt>
              </c:numCache>
            </c:numRef>
          </c:val>
          <c:smooth val="0"/>
          <c:extLst>
            <c:ext xmlns:c16="http://schemas.microsoft.com/office/drawing/2014/chart" uri="{C3380CC4-5D6E-409C-BE32-E72D297353CC}">
              <c16:uniqueId val="{00000000-7F8A-4275-8E45-64B32A688C7F}"/>
            </c:ext>
          </c:extLst>
        </c:ser>
        <c:ser>
          <c:idx val="1"/>
          <c:order val="1"/>
          <c:tx>
            <c:strRef>
              <c:f>Sheet1!$C$1</c:f>
              <c:strCache>
                <c:ptCount val="1"/>
                <c:pt idx="0">
                  <c:v>Aggregated Forecasts</c:v>
                </c:pt>
              </c:strCache>
            </c:strRef>
          </c:tx>
          <c:spPr>
            <a:ln w="22225" cap="rnd">
              <a:solidFill>
                <a:srgbClr val="FF0000"/>
              </a:solidFill>
              <a:round/>
            </a:ln>
            <a:effectLst/>
          </c:spPr>
          <c:marker>
            <c:symbol val="none"/>
          </c:marker>
          <c:cat>
            <c:numRef>
              <c:f>Sheet1!$A$2:$A$85</c:f>
              <c:numCache>
                <c:formatCode>m/d/yyyy</c:formatCode>
                <c:ptCount val="84"/>
                <c:pt idx="0">
                  <c:v>41275</c:v>
                </c:pt>
                <c:pt idx="1">
                  <c:v>41306</c:v>
                </c:pt>
                <c:pt idx="2">
                  <c:v>41334</c:v>
                </c:pt>
                <c:pt idx="3">
                  <c:v>41365</c:v>
                </c:pt>
                <c:pt idx="4">
                  <c:v>41395</c:v>
                </c:pt>
                <c:pt idx="5">
                  <c:v>41426</c:v>
                </c:pt>
                <c:pt idx="6">
                  <c:v>41456</c:v>
                </c:pt>
                <c:pt idx="7">
                  <c:v>41487</c:v>
                </c:pt>
                <c:pt idx="8">
                  <c:v>41518</c:v>
                </c:pt>
                <c:pt idx="9">
                  <c:v>41548</c:v>
                </c:pt>
                <c:pt idx="10">
                  <c:v>41579</c:v>
                </c:pt>
                <c:pt idx="11">
                  <c:v>41609</c:v>
                </c:pt>
                <c:pt idx="12">
                  <c:v>41640</c:v>
                </c:pt>
                <c:pt idx="13">
                  <c:v>41671</c:v>
                </c:pt>
                <c:pt idx="14">
                  <c:v>41699</c:v>
                </c:pt>
                <c:pt idx="15">
                  <c:v>41730</c:v>
                </c:pt>
                <c:pt idx="16">
                  <c:v>41760</c:v>
                </c:pt>
                <c:pt idx="17">
                  <c:v>41791</c:v>
                </c:pt>
                <c:pt idx="18">
                  <c:v>41821</c:v>
                </c:pt>
                <c:pt idx="19">
                  <c:v>41852</c:v>
                </c:pt>
                <c:pt idx="20">
                  <c:v>41883</c:v>
                </c:pt>
                <c:pt idx="21">
                  <c:v>41913</c:v>
                </c:pt>
                <c:pt idx="22">
                  <c:v>41944</c:v>
                </c:pt>
                <c:pt idx="23">
                  <c:v>41974</c:v>
                </c:pt>
                <c:pt idx="24">
                  <c:v>42005</c:v>
                </c:pt>
                <c:pt idx="25">
                  <c:v>42036</c:v>
                </c:pt>
                <c:pt idx="26">
                  <c:v>42064</c:v>
                </c:pt>
                <c:pt idx="27">
                  <c:v>42095</c:v>
                </c:pt>
                <c:pt idx="28">
                  <c:v>42125</c:v>
                </c:pt>
                <c:pt idx="29">
                  <c:v>42156</c:v>
                </c:pt>
                <c:pt idx="30">
                  <c:v>42186</c:v>
                </c:pt>
                <c:pt idx="31">
                  <c:v>42217</c:v>
                </c:pt>
                <c:pt idx="32">
                  <c:v>42248</c:v>
                </c:pt>
                <c:pt idx="33">
                  <c:v>42278</c:v>
                </c:pt>
                <c:pt idx="34">
                  <c:v>42309</c:v>
                </c:pt>
                <c:pt idx="35">
                  <c:v>42339</c:v>
                </c:pt>
                <c:pt idx="36">
                  <c:v>42370</c:v>
                </c:pt>
                <c:pt idx="37">
                  <c:v>42401</c:v>
                </c:pt>
                <c:pt idx="38">
                  <c:v>42430</c:v>
                </c:pt>
                <c:pt idx="39">
                  <c:v>42461</c:v>
                </c:pt>
                <c:pt idx="40">
                  <c:v>42491</c:v>
                </c:pt>
                <c:pt idx="41">
                  <c:v>42522</c:v>
                </c:pt>
                <c:pt idx="42">
                  <c:v>42552</c:v>
                </c:pt>
                <c:pt idx="43">
                  <c:v>42583</c:v>
                </c:pt>
                <c:pt idx="44">
                  <c:v>42614</c:v>
                </c:pt>
                <c:pt idx="45">
                  <c:v>42644</c:v>
                </c:pt>
                <c:pt idx="46">
                  <c:v>42675</c:v>
                </c:pt>
                <c:pt idx="47">
                  <c:v>42705</c:v>
                </c:pt>
                <c:pt idx="48">
                  <c:v>42736</c:v>
                </c:pt>
                <c:pt idx="49">
                  <c:v>42767</c:v>
                </c:pt>
                <c:pt idx="50">
                  <c:v>42795</c:v>
                </c:pt>
                <c:pt idx="51">
                  <c:v>42826</c:v>
                </c:pt>
                <c:pt idx="52">
                  <c:v>42856</c:v>
                </c:pt>
                <c:pt idx="53">
                  <c:v>42887</c:v>
                </c:pt>
                <c:pt idx="54">
                  <c:v>42917</c:v>
                </c:pt>
                <c:pt idx="55">
                  <c:v>42948</c:v>
                </c:pt>
                <c:pt idx="56">
                  <c:v>42979</c:v>
                </c:pt>
                <c:pt idx="57">
                  <c:v>43009</c:v>
                </c:pt>
                <c:pt idx="58">
                  <c:v>43040</c:v>
                </c:pt>
                <c:pt idx="59">
                  <c:v>43070</c:v>
                </c:pt>
                <c:pt idx="60">
                  <c:v>43101</c:v>
                </c:pt>
                <c:pt idx="61">
                  <c:v>43132</c:v>
                </c:pt>
                <c:pt idx="62">
                  <c:v>43160</c:v>
                </c:pt>
                <c:pt idx="63">
                  <c:v>43191</c:v>
                </c:pt>
                <c:pt idx="64">
                  <c:v>43221</c:v>
                </c:pt>
                <c:pt idx="65">
                  <c:v>43252</c:v>
                </c:pt>
                <c:pt idx="66">
                  <c:v>43282</c:v>
                </c:pt>
                <c:pt idx="67">
                  <c:v>43313</c:v>
                </c:pt>
                <c:pt idx="68">
                  <c:v>43344</c:v>
                </c:pt>
                <c:pt idx="69">
                  <c:v>43374</c:v>
                </c:pt>
                <c:pt idx="70">
                  <c:v>43405</c:v>
                </c:pt>
                <c:pt idx="71">
                  <c:v>43435</c:v>
                </c:pt>
                <c:pt idx="72">
                  <c:v>43466</c:v>
                </c:pt>
                <c:pt idx="73">
                  <c:v>43497</c:v>
                </c:pt>
                <c:pt idx="74">
                  <c:v>43525</c:v>
                </c:pt>
                <c:pt idx="75">
                  <c:v>43556</c:v>
                </c:pt>
                <c:pt idx="76">
                  <c:v>43586</c:v>
                </c:pt>
                <c:pt idx="77">
                  <c:v>43617</c:v>
                </c:pt>
                <c:pt idx="78">
                  <c:v>43647</c:v>
                </c:pt>
                <c:pt idx="79">
                  <c:v>43678</c:v>
                </c:pt>
                <c:pt idx="80">
                  <c:v>43709</c:v>
                </c:pt>
                <c:pt idx="81">
                  <c:v>43739</c:v>
                </c:pt>
                <c:pt idx="82">
                  <c:v>43770</c:v>
                </c:pt>
                <c:pt idx="83">
                  <c:v>43800</c:v>
                </c:pt>
              </c:numCache>
            </c:numRef>
          </c:cat>
          <c:val>
            <c:numRef>
              <c:f>Sheet1!$C$2:$C$85</c:f>
              <c:numCache>
                <c:formatCode>General</c:formatCode>
                <c:ptCount val="84"/>
                <c:pt idx="72">
                  <c:v>366.84399999999999</c:v>
                </c:pt>
                <c:pt idx="73">
                  <c:v>459.7192</c:v>
                </c:pt>
                <c:pt idx="74">
                  <c:v>652.77080000000001</c:v>
                </c:pt>
                <c:pt idx="75">
                  <c:v>430.9898</c:v>
                </c:pt>
                <c:pt idx="76">
                  <c:v>426.2355</c:v>
                </c:pt>
                <c:pt idx="77">
                  <c:v>441.7903</c:v>
                </c:pt>
                <c:pt idx="78">
                  <c:v>454.05059999999997</c:v>
                </c:pt>
                <c:pt idx="79">
                  <c:v>419.59</c:v>
                </c:pt>
                <c:pt idx="80">
                  <c:v>385.45100000000002</c:v>
                </c:pt>
                <c:pt idx="81">
                  <c:v>340.73129999999998</c:v>
                </c:pt>
                <c:pt idx="82">
                  <c:v>360.68029999999999</c:v>
                </c:pt>
                <c:pt idx="83">
                  <c:v>375.99779999999998</c:v>
                </c:pt>
              </c:numCache>
            </c:numRef>
          </c:val>
          <c:smooth val="0"/>
          <c:extLst>
            <c:ext xmlns:c16="http://schemas.microsoft.com/office/drawing/2014/chart" uri="{C3380CC4-5D6E-409C-BE32-E72D297353CC}">
              <c16:uniqueId val="{00000001-7F8A-4275-8E45-64B32A688C7F}"/>
            </c:ext>
          </c:extLst>
        </c:ser>
        <c:ser>
          <c:idx val="2"/>
          <c:order val="2"/>
          <c:tx>
            <c:strRef>
              <c:f>Sheet1!$D$1</c:f>
              <c:strCache>
                <c:ptCount val="1"/>
                <c:pt idx="0">
                  <c:v>Forecasts on Aggregated Data</c:v>
                </c:pt>
              </c:strCache>
            </c:strRef>
          </c:tx>
          <c:spPr>
            <a:ln w="22225" cap="rnd">
              <a:solidFill>
                <a:schemeClr val="tx1"/>
              </a:solidFill>
              <a:round/>
            </a:ln>
            <a:effectLst/>
          </c:spPr>
          <c:marker>
            <c:symbol val="none"/>
          </c:marker>
          <c:cat>
            <c:numRef>
              <c:f>Sheet1!$A$2:$A$85</c:f>
              <c:numCache>
                <c:formatCode>m/d/yyyy</c:formatCode>
                <c:ptCount val="84"/>
                <c:pt idx="0">
                  <c:v>41275</c:v>
                </c:pt>
                <c:pt idx="1">
                  <c:v>41306</c:v>
                </c:pt>
                <c:pt idx="2">
                  <c:v>41334</c:v>
                </c:pt>
                <c:pt idx="3">
                  <c:v>41365</c:v>
                </c:pt>
                <c:pt idx="4">
                  <c:v>41395</c:v>
                </c:pt>
                <c:pt idx="5">
                  <c:v>41426</c:v>
                </c:pt>
                <c:pt idx="6">
                  <c:v>41456</c:v>
                </c:pt>
                <c:pt idx="7">
                  <c:v>41487</c:v>
                </c:pt>
                <c:pt idx="8">
                  <c:v>41518</c:v>
                </c:pt>
                <c:pt idx="9">
                  <c:v>41548</c:v>
                </c:pt>
                <c:pt idx="10">
                  <c:v>41579</c:v>
                </c:pt>
                <c:pt idx="11">
                  <c:v>41609</c:v>
                </c:pt>
                <c:pt idx="12">
                  <c:v>41640</c:v>
                </c:pt>
                <c:pt idx="13">
                  <c:v>41671</c:v>
                </c:pt>
                <c:pt idx="14">
                  <c:v>41699</c:v>
                </c:pt>
                <c:pt idx="15">
                  <c:v>41730</c:v>
                </c:pt>
                <c:pt idx="16">
                  <c:v>41760</c:v>
                </c:pt>
                <c:pt idx="17">
                  <c:v>41791</c:v>
                </c:pt>
                <c:pt idx="18">
                  <c:v>41821</c:v>
                </c:pt>
                <c:pt idx="19">
                  <c:v>41852</c:v>
                </c:pt>
                <c:pt idx="20">
                  <c:v>41883</c:v>
                </c:pt>
                <c:pt idx="21">
                  <c:v>41913</c:v>
                </c:pt>
                <c:pt idx="22">
                  <c:v>41944</c:v>
                </c:pt>
                <c:pt idx="23">
                  <c:v>41974</c:v>
                </c:pt>
                <c:pt idx="24">
                  <c:v>42005</c:v>
                </c:pt>
                <c:pt idx="25">
                  <c:v>42036</c:v>
                </c:pt>
                <c:pt idx="26">
                  <c:v>42064</c:v>
                </c:pt>
                <c:pt idx="27">
                  <c:v>42095</c:v>
                </c:pt>
                <c:pt idx="28">
                  <c:v>42125</c:v>
                </c:pt>
                <c:pt idx="29">
                  <c:v>42156</c:v>
                </c:pt>
                <c:pt idx="30">
                  <c:v>42186</c:v>
                </c:pt>
                <c:pt idx="31">
                  <c:v>42217</c:v>
                </c:pt>
                <c:pt idx="32">
                  <c:v>42248</c:v>
                </c:pt>
                <c:pt idx="33">
                  <c:v>42278</c:v>
                </c:pt>
                <c:pt idx="34">
                  <c:v>42309</c:v>
                </c:pt>
                <c:pt idx="35">
                  <c:v>42339</c:v>
                </c:pt>
                <c:pt idx="36">
                  <c:v>42370</c:v>
                </c:pt>
                <c:pt idx="37">
                  <c:v>42401</c:v>
                </c:pt>
                <c:pt idx="38">
                  <c:v>42430</c:v>
                </c:pt>
                <c:pt idx="39">
                  <c:v>42461</c:v>
                </c:pt>
                <c:pt idx="40">
                  <c:v>42491</c:v>
                </c:pt>
                <c:pt idx="41">
                  <c:v>42522</c:v>
                </c:pt>
                <c:pt idx="42">
                  <c:v>42552</c:v>
                </c:pt>
                <c:pt idx="43">
                  <c:v>42583</c:v>
                </c:pt>
                <c:pt idx="44">
                  <c:v>42614</c:v>
                </c:pt>
                <c:pt idx="45">
                  <c:v>42644</c:v>
                </c:pt>
                <c:pt idx="46">
                  <c:v>42675</c:v>
                </c:pt>
                <c:pt idx="47">
                  <c:v>42705</c:v>
                </c:pt>
                <c:pt idx="48">
                  <c:v>42736</c:v>
                </c:pt>
                <c:pt idx="49">
                  <c:v>42767</c:v>
                </c:pt>
                <c:pt idx="50">
                  <c:v>42795</c:v>
                </c:pt>
                <c:pt idx="51">
                  <c:v>42826</c:v>
                </c:pt>
                <c:pt idx="52">
                  <c:v>42856</c:v>
                </c:pt>
                <c:pt idx="53">
                  <c:v>42887</c:v>
                </c:pt>
                <c:pt idx="54">
                  <c:v>42917</c:v>
                </c:pt>
                <c:pt idx="55">
                  <c:v>42948</c:v>
                </c:pt>
                <c:pt idx="56">
                  <c:v>42979</c:v>
                </c:pt>
                <c:pt idx="57">
                  <c:v>43009</c:v>
                </c:pt>
                <c:pt idx="58">
                  <c:v>43040</c:v>
                </c:pt>
                <c:pt idx="59">
                  <c:v>43070</c:v>
                </c:pt>
                <c:pt idx="60">
                  <c:v>43101</c:v>
                </c:pt>
                <c:pt idx="61">
                  <c:v>43132</c:v>
                </c:pt>
                <c:pt idx="62">
                  <c:v>43160</c:v>
                </c:pt>
                <c:pt idx="63">
                  <c:v>43191</c:v>
                </c:pt>
                <c:pt idx="64">
                  <c:v>43221</c:v>
                </c:pt>
                <c:pt idx="65">
                  <c:v>43252</c:v>
                </c:pt>
                <c:pt idx="66">
                  <c:v>43282</c:v>
                </c:pt>
                <c:pt idx="67">
                  <c:v>43313</c:v>
                </c:pt>
                <c:pt idx="68">
                  <c:v>43344</c:v>
                </c:pt>
                <c:pt idx="69">
                  <c:v>43374</c:v>
                </c:pt>
                <c:pt idx="70">
                  <c:v>43405</c:v>
                </c:pt>
                <c:pt idx="71">
                  <c:v>43435</c:v>
                </c:pt>
                <c:pt idx="72">
                  <c:v>43466</c:v>
                </c:pt>
                <c:pt idx="73">
                  <c:v>43497</c:v>
                </c:pt>
                <c:pt idx="74">
                  <c:v>43525</c:v>
                </c:pt>
                <c:pt idx="75">
                  <c:v>43556</c:v>
                </c:pt>
                <c:pt idx="76">
                  <c:v>43586</c:v>
                </c:pt>
                <c:pt idx="77">
                  <c:v>43617</c:v>
                </c:pt>
                <c:pt idx="78">
                  <c:v>43647</c:v>
                </c:pt>
                <c:pt idx="79">
                  <c:v>43678</c:v>
                </c:pt>
                <c:pt idx="80">
                  <c:v>43709</c:v>
                </c:pt>
                <c:pt idx="81">
                  <c:v>43739</c:v>
                </c:pt>
                <c:pt idx="82">
                  <c:v>43770</c:v>
                </c:pt>
                <c:pt idx="83">
                  <c:v>43800</c:v>
                </c:pt>
              </c:numCache>
            </c:numRef>
          </c:cat>
          <c:val>
            <c:numRef>
              <c:f>Sheet1!$D$2:$D$85</c:f>
              <c:numCache>
                <c:formatCode>General</c:formatCode>
                <c:ptCount val="84"/>
                <c:pt idx="72">
                  <c:v>387.79169999999999</c:v>
                </c:pt>
                <c:pt idx="73">
                  <c:v>387.79169999999999</c:v>
                </c:pt>
                <c:pt idx="74">
                  <c:v>387.79169999999999</c:v>
                </c:pt>
                <c:pt idx="75">
                  <c:v>387.79169999999999</c:v>
                </c:pt>
                <c:pt idx="76">
                  <c:v>387.79169999999999</c:v>
                </c:pt>
                <c:pt idx="77">
                  <c:v>387.79169999999999</c:v>
                </c:pt>
                <c:pt idx="78">
                  <c:v>387.79169999999999</c:v>
                </c:pt>
                <c:pt idx="79">
                  <c:v>387.79169999999999</c:v>
                </c:pt>
                <c:pt idx="80">
                  <c:v>387.79169999999999</c:v>
                </c:pt>
                <c:pt idx="81">
                  <c:v>387.79169999999999</c:v>
                </c:pt>
                <c:pt idx="82">
                  <c:v>387.79169999999999</c:v>
                </c:pt>
                <c:pt idx="83">
                  <c:v>387.79169999999999</c:v>
                </c:pt>
              </c:numCache>
            </c:numRef>
          </c:val>
          <c:smooth val="0"/>
          <c:extLst>
            <c:ext xmlns:c16="http://schemas.microsoft.com/office/drawing/2014/chart" uri="{C3380CC4-5D6E-409C-BE32-E72D297353CC}">
              <c16:uniqueId val="{00000002-7F8A-4275-8E45-64B32A688C7F}"/>
            </c:ext>
          </c:extLst>
        </c:ser>
        <c:dLbls>
          <c:showLegendKey val="0"/>
          <c:showVal val="0"/>
          <c:showCatName val="0"/>
          <c:showSerName val="0"/>
          <c:showPercent val="0"/>
          <c:showBubbleSize val="0"/>
        </c:dLbls>
        <c:smooth val="0"/>
        <c:axId val="632918112"/>
        <c:axId val="632917784"/>
      </c:lineChart>
      <c:dateAx>
        <c:axId val="632918112"/>
        <c:scaling>
          <c:orientation val="minMax"/>
        </c:scaling>
        <c:delete val="0"/>
        <c:axPos val="b"/>
        <c:numFmt formatCode="[$-409]mmm\-yy;@" sourceLinked="0"/>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32917784"/>
        <c:crosses val="autoZero"/>
        <c:auto val="1"/>
        <c:lblOffset val="100"/>
        <c:baseTimeUnit val="months"/>
        <c:majorUnit val="12"/>
        <c:majorTimeUnit val="months"/>
      </c:dateAx>
      <c:valAx>
        <c:axId val="632917784"/>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solidFill>
                      <a:sysClr val="windowText" lastClr="000000"/>
                    </a:solidFill>
                    <a:latin typeface="Times New Roman" panose="02020603050405020304" pitchFamily="18" charset="0"/>
                    <a:cs typeface="Times New Roman" panose="02020603050405020304" pitchFamily="18" charset="0"/>
                  </a:rPr>
                  <a:t>Standard Cases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32918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F8027-B90E-4A62-8E72-EFB4BFC00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trial.dot</Template>
  <TotalTime>8503</TotalTime>
  <Pages>22</Pages>
  <Words>8009</Words>
  <Characters>45656</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sv-lncs</vt:lpstr>
    </vt:vector>
  </TitlesOfParts>
  <Company>Springer Verlag GmbH &amp; Co.KG</Company>
  <LinksUpToDate>false</LinksUpToDate>
  <CharactersWithSpaces>53558</CharactersWithSpaces>
  <SharedDoc>false</SharedDoc>
  <HLinks>
    <vt:vector size="30" baseType="variant">
      <vt:variant>
        <vt:i4>1769565</vt:i4>
      </vt:variant>
      <vt:variant>
        <vt:i4>12</vt:i4>
      </vt:variant>
      <vt:variant>
        <vt:i4>0</vt:i4>
      </vt:variant>
      <vt:variant>
        <vt:i4>5</vt:i4>
      </vt:variant>
      <vt:variant>
        <vt:lpwstr>https://www.cambridge.org/core/journals/journal-of-wine-economics/article/beer-in-good-times-and-bad-a-us-statelevel-analysis-of-economic-conditions-and-alcohol-consumption/44A01D9530005F6CE7C16B101CAD4D17</vt:lpwstr>
      </vt:variant>
      <vt:variant>
        <vt:lpwstr/>
      </vt:variant>
      <vt:variant>
        <vt:i4>8126590</vt:i4>
      </vt:variant>
      <vt:variant>
        <vt:i4>9</vt:i4>
      </vt:variant>
      <vt:variant>
        <vt:i4>0</vt:i4>
      </vt:variant>
      <vt:variant>
        <vt:i4>5</vt:i4>
      </vt:variant>
      <vt:variant>
        <vt:lpwstr>https://doi.org/10.1109/SDS.2019.00-11</vt:lpwstr>
      </vt:variant>
      <vt:variant>
        <vt:lpwstr/>
      </vt:variant>
      <vt:variant>
        <vt:i4>2818107</vt:i4>
      </vt:variant>
      <vt:variant>
        <vt:i4>6</vt:i4>
      </vt:variant>
      <vt:variant>
        <vt:i4>0</vt:i4>
      </vt:variant>
      <vt:variant>
        <vt:i4>5</vt:i4>
      </vt:variant>
      <vt:variant>
        <vt:lpwstr>https://doi.org/10.1007/s10660-019-09362-7</vt:lpwstr>
      </vt:variant>
      <vt:variant>
        <vt:lpwstr/>
      </vt:variant>
      <vt:variant>
        <vt:i4>1966175</vt:i4>
      </vt:variant>
      <vt:variant>
        <vt:i4>3</vt:i4>
      </vt:variant>
      <vt:variant>
        <vt:i4>0</vt:i4>
      </vt:variant>
      <vt:variant>
        <vt:i4>5</vt:i4>
      </vt:variant>
      <vt:variant>
        <vt:lpwstr>https://doi.org/10.1108/IMDS-03-2019-0170</vt:lpwstr>
      </vt:variant>
      <vt:variant>
        <vt:lpwstr/>
      </vt:variant>
      <vt:variant>
        <vt:i4>6488172</vt:i4>
      </vt:variant>
      <vt:variant>
        <vt:i4>0</vt:i4>
      </vt:variant>
      <vt:variant>
        <vt:i4>0</vt:i4>
      </vt:variant>
      <vt:variant>
        <vt:i4>5</vt:i4>
      </vt:variant>
      <vt:variant>
        <vt:lpwstr>http://search.proquest.com/docview/2092781703/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Ford, Jenna A</cp:lastModifiedBy>
  <cp:revision>38</cp:revision>
  <cp:lastPrinted>2006-03-24T15:58:00Z</cp:lastPrinted>
  <dcterms:created xsi:type="dcterms:W3CDTF">2020-07-25T21:11:00Z</dcterms:created>
  <dcterms:modified xsi:type="dcterms:W3CDTF">2020-08-07T20:31:00Z</dcterms:modified>
</cp:coreProperties>
</file>